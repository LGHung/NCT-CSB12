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1CF7B" w14:textId="298768C1" w:rsidR="00C6554A" w:rsidRDefault="004C39E0" w:rsidP="00565852">
      <w:pPr>
        <w:pStyle w:val="Title0"/>
        <w:spacing w:before="480"/>
      </w:pPr>
      <w:r>
        <w:pict w14:anchorId="7C0AD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2.95pt;margin-top:-12.05pt;width:91.65pt;height:43.45pt;z-index:251659264;mso-position-horizontal-relative:text;mso-position-vertical-relative:text;mso-width-relative:page;mso-height-relative:page">
            <v:imagedata r:id="rId8" o:title="logo"/>
          </v:shape>
        </w:pict>
      </w:r>
      <w:r w:rsidR="001E55DF" w:rsidRPr="001E55DF">
        <w:t>Computer</w:t>
      </w:r>
      <w:r w:rsidR="001E55DF">
        <w:t xml:space="preserve"> Science Basic</w:t>
      </w:r>
    </w:p>
    <w:p w14:paraId="1DA162E0" w14:textId="4CFF532F" w:rsidR="00FE5D9E" w:rsidRDefault="00AA791B" w:rsidP="006C4B14">
      <w:pPr>
        <w:pStyle w:val="Subtitle"/>
        <w:spacing w:after="240"/>
        <w:rPr>
          <w:color w:val="262626" w:themeColor="text1" w:themeTint="D9"/>
        </w:rPr>
      </w:pPr>
      <w:r>
        <w:rPr>
          <w:b/>
          <w:color w:val="262626" w:themeColor="text1" w:themeTint="D9"/>
          <w:sz w:val="28"/>
        </w:rPr>
        <w:t>mini hackathon</w:t>
      </w:r>
      <w:r w:rsidR="001E55DF" w:rsidRPr="00565852">
        <w:rPr>
          <w:b/>
          <w:color w:val="262626" w:themeColor="text1" w:themeTint="D9"/>
          <w:sz w:val="28"/>
        </w:rPr>
        <w:t xml:space="preserve"> </w:t>
      </w:r>
      <w:r w:rsidR="00071B3E">
        <w:rPr>
          <w:rFonts w:ascii="Cambria" w:hAnsi="Cambria"/>
          <w:b/>
          <w:color w:val="262626" w:themeColor="text1" w:themeTint="D9"/>
          <w:sz w:val="28"/>
        </w:rPr>
        <w:t>4</w:t>
      </w:r>
      <w:r w:rsidR="004D265A">
        <w:rPr>
          <w:rFonts w:ascii="Cambria" w:hAnsi="Cambria"/>
          <w:b/>
          <w:color w:val="262626" w:themeColor="text1" w:themeTint="D9"/>
          <w:sz w:val="28"/>
        </w:rPr>
        <w:t xml:space="preserve"> - </w:t>
      </w:r>
      <w:r w:rsidR="004D265A" w:rsidRPr="00ED119F">
        <w:rPr>
          <w:rFonts w:asciiTheme="minorHAnsi" w:hAnsiTheme="minorHAnsi"/>
          <w:sz w:val="24"/>
        </w:rPr>
        <w:t xml:space="preserve">Thời gian: </w:t>
      </w:r>
      <w:r w:rsidR="00FD5DE5">
        <w:rPr>
          <w:rFonts w:ascii="Cambria" w:hAnsi="Cambria"/>
          <w:b/>
          <w:sz w:val="24"/>
        </w:rPr>
        <w:t>110</w:t>
      </w:r>
      <w:r w:rsidR="004D265A" w:rsidRPr="004D265A">
        <w:rPr>
          <w:b/>
          <w:sz w:val="24"/>
        </w:rPr>
        <w:t xml:space="preserve"> p</w:t>
      </w:r>
      <w:r w:rsidR="004D265A" w:rsidRPr="004D265A">
        <w:rPr>
          <w:rFonts w:asciiTheme="minorHAnsi" w:hAnsiTheme="minorHAnsi"/>
          <w:b/>
          <w:sz w:val="24"/>
        </w:rPr>
        <w:t>hút</w:t>
      </w:r>
    </w:p>
    <w:p w14:paraId="394AE1C6" w14:textId="52E84481" w:rsidR="00A6637B" w:rsidRPr="00ED119F" w:rsidRDefault="00A6637B" w:rsidP="00770305">
      <w:pPr>
        <w:pStyle w:val="Heading10"/>
        <w:spacing w:before="720" w:after="240"/>
        <w:rPr>
          <w:rFonts w:ascii="Cambria" w:hAnsi="Cambria"/>
        </w:rPr>
      </w:pPr>
      <w:r>
        <w:t>Phần</w:t>
      </w:r>
      <w:r w:rsidR="00094932">
        <w:t xml:space="preserve"> </w:t>
      </w:r>
      <w:r w:rsidRPr="00A6637B">
        <w:rPr>
          <w:rFonts w:ascii="Cambria" w:hAnsi="Cambria"/>
        </w:rPr>
        <w:t>1</w:t>
      </w:r>
      <w:r>
        <w:rPr>
          <w:rFonts w:ascii="Cambria" w:hAnsi="Cambria"/>
        </w:rPr>
        <w:t>.</w:t>
      </w:r>
      <w:r w:rsidR="00ED119F">
        <w:rPr>
          <w:rFonts w:ascii="Cambria" w:hAnsi="Cambria"/>
        </w:rPr>
        <w:t xml:space="preserve"> </w:t>
      </w:r>
      <w:r w:rsidR="00ED119F" w:rsidRPr="00ED119F">
        <w:rPr>
          <w:rFonts w:asciiTheme="minorHAnsi" w:hAnsiTheme="minorHAnsi"/>
          <w:color w:val="595959" w:themeColor="text1" w:themeTint="A6"/>
        </w:rPr>
        <w:t xml:space="preserve"> </w:t>
      </w:r>
      <w:r w:rsidR="00ED119F"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10</w:t>
      </w:r>
      <w:r w:rsidR="00ED119F" w:rsidRPr="00ED119F">
        <w:rPr>
          <w:b/>
          <w:i/>
          <w:color w:val="595959" w:themeColor="text1" w:themeTint="A6"/>
          <w:sz w:val="24"/>
        </w:rPr>
        <w:t xml:space="preserve"> p</w:t>
      </w:r>
      <w:r w:rsidR="00ED119F"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7367"/>
        <w:gridCol w:w="2884"/>
      </w:tblGrid>
      <w:tr w:rsidR="00D714F2" w14:paraId="3B8AE1AB" w14:textId="77777777" w:rsidTr="00637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7632DD27" w14:textId="6EEAB84D" w:rsidR="00D714F2" w:rsidRPr="00747872" w:rsidRDefault="00D714F2" w:rsidP="00747872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367" w:type="dxa"/>
          </w:tcPr>
          <w:p w14:paraId="185B09D8" w14:textId="461FFC0D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2884" w:type="dxa"/>
          </w:tcPr>
          <w:p w14:paraId="779573DD" w14:textId="1DC051FB" w:rsidR="00D714F2" w:rsidRPr="00747872" w:rsidRDefault="00D714F2" w:rsidP="0074787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D714F2" w14:paraId="73240CED" w14:textId="77777777" w:rsidTr="00637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5A0024AD" w14:textId="29736152" w:rsidR="00D714F2" w:rsidRPr="005C3C96" w:rsidRDefault="00323091" w:rsidP="0032309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367" w:type="dxa"/>
            <w:vAlign w:val="center"/>
          </w:tcPr>
          <w:p w14:paraId="06218506" w14:textId="17D487C2" w:rsidR="00323091" w:rsidRPr="00323091" w:rsidRDefault="00637F4F" w:rsidP="0032309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</w:t>
            </w:r>
            <w:r w:rsidR="00323091" w:rsidRPr="00323091">
              <w:rPr>
                <w:rFonts w:ascii="Cambria" w:hAnsi="Cambria"/>
              </w:rPr>
              <w:t xml:space="preserve"> thông tin về số lượ</w:t>
            </w:r>
            <w:r w:rsidR="00323091">
              <w:rPr>
                <w:rFonts w:ascii="Cambria" w:hAnsi="Cambria"/>
              </w:rPr>
              <w:t>ng máy tính theo hãng trong</w:t>
            </w:r>
            <w:r w:rsidR="00323091" w:rsidRPr="00323091">
              <w:rPr>
                <w:rFonts w:ascii="Cambria" w:hAnsi="Cambria"/>
              </w:rPr>
              <w:t xml:space="preserve"> kho của một shop:</w:t>
            </w:r>
          </w:p>
          <w:p w14:paraId="4EF8E017" w14:textId="77777777" w:rsidR="00323091" w:rsidRPr="00323091" w:rsidRDefault="00323091" w:rsidP="00323091">
            <w:pPr>
              <w:pStyle w:val="ListParagraph"/>
              <w:numPr>
                <w:ilvl w:val="0"/>
                <w:numId w:val="22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23091">
              <w:rPr>
                <w:rFonts w:ascii="Cambria" w:hAnsi="Cambria"/>
              </w:rPr>
              <w:t>HP: 20</w:t>
            </w:r>
          </w:p>
          <w:p w14:paraId="3CB9B2F0" w14:textId="77777777" w:rsidR="00323091" w:rsidRPr="00323091" w:rsidRDefault="00323091" w:rsidP="00323091">
            <w:pPr>
              <w:pStyle w:val="ListParagraph"/>
              <w:numPr>
                <w:ilvl w:val="0"/>
                <w:numId w:val="22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23091">
              <w:rPr>
                <w:rFonts w:ascii="Cambria" w:hAnsi="Cambria"/>
              </w:rPr>
              <w:t>DELL: 50</w:t>
            </w:r>
          </w:p>
          <w:p w14:paraId="3B128032" w14:textId="77777777" w:rsidR="00323091" w:rsidRPr="00323091" w:rsidRDefault="00323091" w:rsidP="00323091">
            <w:pPr>
              <w:pStyle w:val="ListParagraph"/>
              <w:numPr>
                <w:ilvl w:val="0"/>
                <w:numId w:val="22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23091">
              <w:rPr>
                <w:rFonts w:ascii="Cambria" w:hAnsi="Cambria"/>
              </w:rPr>
              <w:t>MACBOOK: 12</w:t>
            </w:r>
          </w:p>
          <w:p w14:paraId="4FCCE44A" w14:textId="77777777" w:rsidR="00323091" w:rsidRPr="00323091" w:rsidRDefault="00323091" w:rsidP="00323091">
            <w:pPr>
              <w:pStyle w:val="ListParagraph"/>
              <w:numPr>
                <w:ilvl w:val="0"/>
                <w:numId w:val="22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23091">
              <w:rPr>
                <w:rFonts w:ascii="Cambria" w:hAnsi="Cambria"/>
              </w:rPr>
              <w:t>ASUS: 30</w:t>
            </w:r>
          </w:p>
          <w:p w14:paraId="528BEC98" w14:textId="44770123" w:rsidR="00D714F2" w:rsidRPr="005C3C96" w:rsidRDefault="00323091" w:rsidP="00323091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23091">
              <w:rPr>
                <w:rFonts w:ascii="Cambria" w:hAnsi="Cambria"/>
              </w:rPr>
              <w:t>Khai báo 1 dictionary để biểu diễn thông tin trên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884" w:type="dxa"/>
            <w:vAlign w:val="center"/>
          </w:tcPr>
          <w:p w14:paraId="5D0064B3" w14:textId="4DCD87C4" w:rsidR="00D714F2" w:rsidRDefault="00D714F2" w:rsidP="0074787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714F2" w14:paraId="1140323E" w14:textId="77777777" w:rsidTr="0063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4910E180" w14:textId="3AA60A98" w:rsidR="00D714F2" w:rsidRPr="005C3C96" w:rsidRDefault="00323091" w:rsidP="0032309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367" w:type="dxa"/>
            <w:vAlign w:val="center"/>
          </w:tcPr>
          <w:p w14:paraId="27A7B9A7" w14:textId="62B819C6" w:rsidR="00D714F2" w:rsidRPr="005C3C96" w:rsidRDefault="00323091" w:rsidP="00810AE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</w:t>
            </w:r>
            <w:r w:rsidRPr="00323091">
              <w:rPr>
                <w:rFonts w:ascii="Cambria" w:hAnsi="Cambria"/>
              </w:rPr>
              <w:t xml:space="preserve"> ra số</w:t>
            </w:r>
            <w:r>
              <w:rPr>
                <w:rFonts w:ascii="Cambria" w:hAnsi="Cambria"/>
              </w:rPr>
              <w:t xml:space="preserve"> lượng</w:t>
            </w:r>
            <w:r w:rsidRPr="00323091">
              <w:rPr>
                <w:rFonts w:ascii="Cambria" w:hAnsi="Cambria"/>
              </w:rPr>
              <w:t xml:space="preserve"> MACBOOK có trong kho</w:t>
            </w:r>
          </w:p>
        </w:tc>
        <w:tc>
          <w:tcPr>
            <w:tcW w:w="2884" w:type="dxa"/>
            <w:vAlign w:val="center"/>
          </w:tcPr>
          <w:p w14:paraId="688A0073" w14:textId="5F8DBCEF" w:rsidR="00D714F2" w:rsidRPr="00AD2B9A" w:rsidRDefault="00323091" w:rsidP="0073790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Available MACBOOKs</w:t>
            </w:r>
            <w:r w:rsidR="00737905" w:rsidRPr="00737905">
              <w:rPr>
                <w:rFonts w:ascii="Courier New" w:hAnsi="Courier New" w:cs="Courier New"/>
                <w:color w:val="auto"/>
                <w:sz w:val="20"/>
              </w:rPr>
              <w:t>: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12</w:t>
            </w:r>
          </w:p>
        </w:tc>
      </w:tr>
      <w:tr w:rsidR="005C59B3" w14:paraId="3519E5CC" w14:textId="77777777" w:rsidTr="00637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66D42EAA" w14:textId="0EF1454F" w:rsidR="005C59B3" w:rsidRPr="005C3C96" w:rsidRDefault="005C59B3" w:rsidP="00323091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</w:p>
        </w:tc>
        <w:tc>
          <w:tcPr>
            <w:tcW w:w="7367" w:type="dxa"/>
            <w:vAlign w:val="center"/>
          </w:tcPr>
          <w:p w14:paraId="750F2E29" w14:textId="1D3FE0DE" w:rsidR="005C59B3" w:rsidRPr="005C3C96" w:rsidRDefault="00323091" w:rsidP="00B269C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Thực hiện lại Bài</w:t>
            </w:r>
            <w:r w:rsidRPr="00323091">
              <w:rPr>
                <w:rFonts w:ascii="Cambria" w:hAnsi="Cambria"/>
              </w:rPr>
              <w:t xml:space="preserve"> 2 với hãng máy tính </w:t>
            </w:r>
            <w:r>
              <w:rPr>
                <w:rFonts w:ascii="Cambria" w:hAnsi="Cambria"/>
              </w:rPr>
              <w:t xml:space="preserve">được </w:t>
            </w:r>
            <w:r w:rsidRPr="00323091">
              <w:rPr>
                <w:rFonts w:ascii="Cambria" w:hAnsi="Cambria"/>
              </w:rPr>
              <w:t>nhậ</w:t>
            </w:r>
            <w:r>
              <w:rPr>
                <w:rFonts w:ascii="Cambria" w:hAnsi="Cambria"/>
              </w:rPr>
              <w:t>p từ</w:t>
            </w:r>
            <w:r w:rsidRPr="00323091">
              <w:rPr>
                <w:rFonts w:ascii="Cambria" w:hAnsi="Cambria"/>
              </w:rPr>
              <w:t xml:space="preserve"> người dùng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884" w:type="dxa"/>
            <w:vAlign w:val="center"/>
          </w:tcPr>
          <w:p w14:paraId="66D3F041" w14:textId="4194625B" w:rsidR="00DB0469" w:rsidRPr="00DB0469" w:rsidRDefault="00DB0469" w:rsidP="00DB046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 a </w:t>
            </w:r>
            <w:r w:rsidR="00323091">
              <w:rPr>
                <w:rFonts w:ascii="Courier New" w:hAnsi="Courier New" w:cs="Courier New"/>
                <w:color w:val="auto"/>
                <w:sz w:val="20"/>
              </w:rPr>
              <w:t>brand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 w:rsidR="00323091">
              <w:rPr>
                <w:rFonts w:ascii="Courier New" w:hAnsi="Courier New" w:cs="Courier New"/>
                <w:b/>
                <w:color w:val="auto"/>
                <w:sz w:val="20"/>
              </w:rPr>
              <w:t>HP</w:t>
            </w:r>
          </w:p>
          <w:p w14:paraId="626AC524" w14:textId="5649BBFC" w:rsidR="005C59B3" w:rsidRDefault="00323091" w:rsidP="0032309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Available HPs</w:t>
            </w:r>
            <w:r w:rsidRPr="00737905">
              <w:rPr>
                <w:rFonts w:ascii="Courier New" w:hAnsi="Courier New" w:cs="Courier New"/>
                <w:color w:val="auto"/>
                <w:sz w:val="20"/>
              </w:rPr>
              <w:t>: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20</w:t>
            </w:r>
          </w:p>
        </w:tc>
      </w:tr>
    </w:tbl>
    <w:p w14:paraId="488ABC55" w14:textId="10F3674D" w:rsidR="00D714F2" w:rsidRPr="00476DD6" w:rsidRDefault="00AD2B9A" w:rsidP="00A6637B">
      <w:pPr>
        <w:rPr>
          <w:i/>
          <w:color w:val="auto"/>
        </w:rPr>
      </w:pPr>
      <w:r w:rsidRPr="00476DD6">
        <w:rPr>
          <w:i/>
        </w:rPr>
        <w:t>*Phần in đậm trong kết quả mong đợi thể hiệ</w:t>
      </w:r>
      <w:r w:rsidR="00476DD6">
        <w:rPr>
          <w:i/>
        </w:rPr>
        <w:t>n nội dung nhập từ</w:t>
      </w:r>
      <w:r w:rsidRPr="00476DD6">
        <w:rPr>
          <w:i/>
        </w:rPr>
        <w:t xml:space="preserve"> người dùng.</w:t>
      </w:r>
    </w:p>
    <w:p w14:paraId="4A5C2356" w14:textId="7D1760E0" w:rsidR="005C3C96" w:rsidRPr="00ED119F" w:rsidRDefault="005C3C96" w:rsidP="00770305">
      <w:pPr>
        <w:pStyle w:val="Heading10"/>
        <w:spacing w:before="720" w:after="24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2.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1A4C9B">
        <w:rPr>
          <w:rFonts w:ascii="Cambria" w:hAnsi="Cambria"/>
          <w:b/>
          <w:i/>
          <w:color w:val="595959" w:themeColor="text1" w:themeTint="A6"/>
          <w:sz w:val="24"/>
        </w:rPr>
        <w:t>20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7367"/>
        <w:gridCol w:w="2893"/>
      </w:tblGrid>
      <w:tr w:rsidR="004A1D98" w14:paraId="0EC531BA" w14:textId="77777777" w:rsidTr="00C52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4BC471C2" w14:textId="77777777" w:rsidR="005C3C96" w:rsidRPr="00747872" w:rsidRDefault="005C3C96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367" w:type="dxa"/>
          </w:tcPr>
          <w:p w14:paraId="4A4CFF4F" w14:textId="77777777" w:rsidR="005C3C96" w:rsidRPr="00747872" w:rsidRDefault="005C3C96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2893" w:type="dxa"/>
          </w:tcPr>
          <w:p w14:paraId="06EB5FC1" w14:textId="77777777" w:rsidR="005C3C96" w:rsidRPr="00747872" w:rsidRDefault="005C3C96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4A1D98" w14:paraId="3400B832" w14:textId="77777777" w:rsidTr="00C52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3E117267" w14:textId="75AD38C8" w:rsidR="005C3C96" w:rsidRPr="005C3C96" w:rsidRDefault="007F5F27" w:rsidP="007F5F27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367" w:type="dxa"/>
            <w:vAlign w:val="center"/>
          </w:tcPr>
          <w:p w14:paraId="50E25F86" w14:textId="7F82BE55" w:rsidR="005C3C96" w:rsidRDefault="00BF7858" w:rsidP="005C3C9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Sử dụng dữ liệu từ Bài 1, Phần 1</w:t>
            </w:r>
            <w:r w:rsidR="007F5F27">
              <w:rPr>
                <w:rFonts w:ascii="Cambria" w:hAnsi="Cambria"/>
              </w:rPr>
              <w:t xml:space="preserve">. </w:t>
            </w:r>
            <w:r w:rsidR="007F5F27" w:rsidRPr="007F5F27">
              <w:rPr>
                <w:rFonts w:ascii="Cambria" w:hAnsi="Cambria"/>
              </w:rPr>
              <w:t>Không thay đổi khai báo, thêm 1 loại máy mới là TOSHIBA, có số lượng 10 vào dictionary</w:t>
            </w:r>
            <w:r w:rsidR="007F5F27">
              <w:rPr>
                <w:rFonts w:ascii="Cambria" w:hAnsi="Cambria"/>
              </w:rPr>
              <w:t>.</w:t>
            </w:r>
          </w:p>
          <w:p w14:paraId="3E5EBE59" w14:textId="64394857" w:rsidR="007F5F27" w:rsidRPr="005C3C96" w:rsidRDefault="007F5F27" w:rsidP="005C3C9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ra màn hình số lượng từng loại máy trong kho.</w:t>
            </w:r>
          </w:p>
        </w:tc>
        <w:tc>
          <w:tcPr>
            <w:tcW w:w="2893" w:type="dxa"/>
            <w:vAlign w:val="center"/>
          </w:tcPr>
          <w:p w14:paraId="3FAA6219" w14:textId="77777777" w:rsidR="004B74B8" w:rsidRDefault="004B74B8" w:rsidP="004B74B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Available products:</w:t>
            </w:r>
          </w:p>
          <w:p w14:paraId="5996C41F" w14:textId="77777777" w:rsidR="004B74B8" w:rsidRDefault="004B74B8" w:rsidP="004B74B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- </w:t>
            </w:r>
            <w:r w:rsidRPr="004B74B8">
              <w:rPr>
                <w:rFonts w:ascii="Courier New" w:hAnsi="Courier New" w:cs="Courier New"/>
                <w:color w:val="auto"/>
                <w:sz w:val="20"/>
              </w:rPr>
              <w:t>HP: 20</w:t>
            </w:r>
          </w:p>
          <w:p w14:paraId="039F7A24" w14:textId="6C98CFC2" w:rsidR="004B74B8" w:rsidRPr="004B74B8" w:rsidRDefault="004B74B8" w:rsidP="004B74B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- </w:t>
            </w:r>
            <w:r w:rsidRPr="004B74B8">
              <w:rPr>
                <w:rFonts w:ascii="Courier New" w:hAnsi="Courier New" w:cs="Courier New"/>
                <w:color w:val="auto"/>
                <w:sz w:val="20"/>
              </w:rPr>
              <w:t>DELL: 50</w:t>
            </w:r>
          </w:p>
          <w:p w14:paraId="181D71E6" w14:textId="0628F6EF" w:rsidR="004B74B8" w:rsidRPr="004B74B8" w:rsidRDefault="004B74B8" w:rsidP="004B74B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- </w:t>
            </w:r>
            <w:r w:rsidRPr="004B74B8">
              <w:rPr>
                <w:rFonts w:ascii="Courier New" w:hAnsi="Courier New" w:cs="Courier New"/>
                <w:color w:val="auto"/>
                <w:sz w:val="20"/>
              </w:rPr>
              <w:t>MACBOOK: 12</w:t>
            </w:r>
          </w:p>
          <w:p w14:paraId="04BA7D01" w14:textId="77777777" w:rsidR="005C3C96" w:rsidRDefault="004B74B8" w:rsidP="004B74B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- </w:t>
            </w:r>
            <w:r w:rsidRPr="004B74B8">
              <w:rPr>
                <w:rFonts w:ascii="Courier New" w:hAnsi="Courier New" w:cs="Courier New"/>
                <w:color w:val="auto"/>
                <w:sz w:val="20"/>
              </w:rPr>
              <w:t>ASUS: 30</w:t>
            </w:r>
          </w:p>
          <w:p w14:paraId="4996A9E6" w14:textId="1835FA31" w:rsidR="00337B76" w:rsidRDefault="00337B76" w:rsidP="004B74B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TOSHIBA: 10</w:t>
            </w:r>
          </w:p>
        </w:tc>
      </w:tr>
      <w:tr w:rsidR="00337B76" w14:paraId="6553F9B8" w14:textId="77777777" w:rsidTr="00C52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1AA71ABA" w14:textId="116842B3" w:rsidR="00337B76" w:rsidRPr="005C3C96" w:rsidRDefault="00337B76" w:rsidP="00337B76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367" w:type="dxa"/>
            <w:vAlign w:val="center"/>
          </w:tcPr>
          <w:p w14:paraId="17B90CC4" w14:textId="3362E58E" w:rsidR="00337B76" w:rsidRPr="005C3C96" w:rsidRDefault="00337B76" w:rsidP="00337B7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Thực hiện lạ</w:t>
            </w:r>
            <w:r w:rsidR="00BF7858">
              <w:rPr>
                <w:rFonts w:ascii="Cambria" w:hAnsi="Cambria"/>
              </w:rPr>
              <w:t>i Bài 1, Phần 2</w:t>
            </w:r>
            <w:r w:rsidRPr="007F5F27">
              <w:rPr>
                <w:rFonts w:ascii="Cambria" w:hAnsi="Cambria"/>
              </w:rPr>
              <w:t xml:space="preserve"> vớ</w:t>
            </w:r>
            <w:r>
              <w:rPr>
                <w:rFonts w:ascii="Cambria" w:hAnsi="Cambria"/>
              </w:rPr>
              <w:t>i thông tin loại máy và số lượng được</w:t>
            </w:r>
            <w:r w:rsidRPr="007F5F27">
              <w:rPr>
                <w:rFonts w:ascii="Cambria" w:hAnsi="Cambria"/>
              </w:rPr>
              <w:t xml:space="preserve"> nhập bởi người dùng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893" w:type="dxa"/>
            <w:vAlign w:val="center"/>
          </w:tcPr>
          <w:p w14:paraId="5ACD5846" w14:textId="6496EECE" w:rsidR="00337B76" w:rsidRPr="00DB0469" w:rsidRDefault="00337B76" w:rsidP="00337B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 a </w:t>
            </w:r>
            <w:r>
              <w:rPr>
                <w:rFonts w:ascii="Courier New" w:hAnsi="Courier New" w:cs="Courier New"/>
                <w:color w:val="auto"/>
                <w:sz w:val="20"/>
              </w:rPr>
              <w:t>brand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LENOVO</w:t>
            </w:r>
          </w:p>
          <w:p w14:paraId="242FE1B0" w14:textId="77777777" w:rsidR="00337B76" w:rsidRDefault="00337B76" w:rsidP="00337B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amount</w:t>
            </w:r>
            <w:r w:rsidRPr="00737905">
              <w:rPr>
                <w:rFonts w:ascii="Courier New" w:hAnsi="Courier New" w:cs="Courier New"/>
                <w:color w:val="auto"/>
                <w:sz w:val="20"/>
              </w:rPr>
              <w:t>: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</w:t>
            </w:r>
            <w:r w:rsidRPr="00337B76">
              <w:rPr>
                <w:rFonts w:ascii="Courier New" w:hAnsi="Courier New" w:cs="Courier New"/>
                <w:b/>
                <w:color w:val="auto"/>
                <w:sz w:val="20"/>
              </w:rPr>
              <w:t>15</w:t>
            </w:r>
          </w:p>
          <w:p w14:paraId="6C14CD56" w14:textId="77777777" w:rsidR="00337B76" w:rsidRPr="00337B76" w:rsidRDefault="00337B76" w:rsidP="00337B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337B76">
              <w:rPr>
                <w:rFonts w:ascii="Courier New" w:hAnsi="Courier New" w:cs="Courier New"/>
                <w:color w:val="auto"/>
                <w:sz w:val="20"/>
              </w:rPr>
              <w:t>Available products:</w:t>
            </w:r>
          </w:p>
          <w:p w14:paraId="75164AC2" w14:textId="77777777" w:rsidR="00337B76" w:rsidRPr="00337B76" w:rsidRDefault="00337B76" w:rsidP="00337B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337B76">
              <w:rPr>
                <w:rFonts w:ascii="Courier New" w:hAnsi="Courier New" w:cs="Courier New"/>
                <w:color w:val="auto"/>
                <w:sz w:val="20"/>
              </w:rPr>
              <w:t>- HP: 20</w:t>
            </w:r>
          </w:p>
          <w:p w14:paraId="733EF1AE" w14:textId="77777777" w:rsidR="00337B76" w:rsidRPr="00337B76" w:rsidRDefault="00337B76" w:rsidP="00337B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337B76">
              <w:rPr>
                <w:rFonts w:ascii="Courier New" w:hAnsi="Courier New" w:cs="Courier New"/>
                <w:color w:val="auto"/>
                <w:sz w:val="20"/>
              </w:rPr>
              <w:t>- DELL: 50</w:t>
            </w:r>
          </w:p>
          <w:p w14:paraId="50CA8E21" w14:textId="77777777" w:rsidR="00337B76" w:rsidRPr="00337B76" w:rsidRDefault="00337B76" w:rsidP="00337B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337B76">
              <w:rPr>
                <w:rFonts w:ascii="Courier New" w:hAnsi="Courier New" w:cs="Courier New"/>
                <w:color w:val="auto"/>
                <w:sz w:val="20"/>
              </w:rPr>
              <w:t>- MACBOOK: 12</w:t>
            </w:r>
          </w:p>
          <w:p w14:paraId="05BB73D0" w14:textId="77777777" w:rsidR="00337B76" w:rsidRPr="00337B76" w:rsidRDefault="00337B76" w:rsidP="00337B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337B76">
              <w:rPr>
                <w:rFonts w:ascii="Courier New" w:hAnsi="Courier New" w:cs="Courier New"/>
                <w:color w:val="auto"/>
                <w:sz w:val="20"/>
              </w:rPr>
              <w:t>- ASUS: 30</w:t>
            </w:r>
          </w:p>
          <w:p w14:paraId="6D1BFA08" w14:textId="5F461444" w:rsidR="00337B76" w:rsidRPr="00AD2B9A" w:rsidRDefault="00337B76" w:rsidP="00337B7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LENOVO: 15</w:t>
            </w:r>
          </w:p>
        </w:tc>
      </w:tr>
      <w:tr w:rsidR="00337B76" w14:paraId="1F43C76B" w14:textId="77777777" w:rsidTr="00C52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00CE736A" w14:textId="67D3922F" w:rsidR="00337B76" w:rsidRPr="005C3C96" w:rsidRDefault="00337B76" w:rsidP="00337B76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</w:p>
        </w:tc>
        <w:tc>
          <w:tcPr>
            <w:tcW w:w="7367" w:type="dxa"/>
            <w:vAlign w:val="center"/>
          </w:tcPr>
          <w:p w14:paraId="280623D8" w14:textId="25F4BDA9" w:rsidR="00337B76" w:rsidRDefault="00BF7858" w:rsidP="00337B7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Sử dụng dữ liệu từ Bài 1, Phần 1. </w:t>
            </w:r>
            <w:r w:rsidR="00337B76" w:rsidRPr="007F5F27">
              <w:rPr>
                <w:rFonts w:ascii="Cambria" w:hAnsi="Cambria"/>
              </w:rPr>
              <w:t>Không thay đổi khai báo, tăng số lượ</w:t>
            </w:r>
            <w:r w:rsidR="00337B76">
              <w:rPr>
                <w:rFonts w:ascii="Cambria" w:hAnsi="Cambria"/>
              </w:rPr>
              <w:t>ng máy DELL lên 60</w:t>
            </w:r>
            <w:r w:rsidR="00337B76" w:rsidRPr="007F5F27">
              <w:rPr>
                <w:rFonts w:ascii="Cambria" w:hAnsi="Cambria"/>
              </w:rPr>
              <w:t xml:space="preserve"> và giảm số MACBOOK về 2</w:t>
            </w:r>
            <w:r w:rsidR="00337B76">
              <w:rPr>
                <w:rFonts w:ascii="Cambria" w:hAnsi="Cambria"/>
              </w:rPr>
              <w:t>.</w:t>
            </w:r>
          </w:p>
          <w:p w14:paraId="0B2E50B3" w14:textId="0E99D5E9" w:rsidR="00337B76" w:rsidRPr="005C3C96" w:rsidRDefault="00337B76" w:rsidP="00337B7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ra màn hình số lượng từng loại máy trong kho.</w:t>
            </w:r>
          </w:p>
        </w:tc>
        <w:tc>
          <w:tcPr>
            <w:tcW w:w="2893" w:type="dxa"/>
            <w:vAlign w:val="center"/>
          </w:tcPr>
          <w:p w14:paraId="4A635DA9" w14:textId="77777777" w:rsidR="00337B76" w:rsidRDefault="00337B76" w:rsidP="00337B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Available products:</w:t>
            </w:r>
          </w:p>
          <w:p w14:paraId="610CF362" w14:textId="77777777" w:rsidR="00337B76" w:rsidRDefault="00337B76" w:rsidP="00337B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- </w:t>
            </w:r>
            <w:r w:rsidRPr="004B74B8">
              <w:rPr>
                <w:rFonts w:ascii="Courier New" w:hAnsi="Courier New" w:cs="Courier New"/>
                <w:color w:val="auto"/>
                <w:sz w:val="20"/>
              </w:rPr>
              <w:t>HP: 20</w:t>
            </w:r>
          </w:p>
          <w:p w14:paraId="48E1F262" w14:textId="7A517AC4" w:rsidR="00337B76" w:rsidRPr="004B74B8" w:rsidRDefault="00337B76" w:rsidP="00337B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DELL: 6</w:t>
            </w:r>
            <w:r w:rsidRPr="004B74B8">
              <w:rPr>
                <w:rFonts w:ascii="Courier New" w:hAnsi="Courier New" w:cs="Courier New"/>
                <w:color w:val="auto"/>
                <w:sz w:val="20"/>
              </w:rPr>
              <w:t>0</w:t>
            </w:r>
          </w:p>
          <w:p w14:paraId="1F1C7624" w14:textId="77081E2B" w:rsidR="00337B76" w:rsidRPr="004B74B8" w:rsidRDefault="00337B76" w:rsidP="00337B7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- MACBOOK: </w:t>
            </w:r>
            <w:r w:rsidRPr="004B74B8">
              <w:rPr>
                <w:rFonts w:ascii="Courier New" w:hAnsi="Courier New" w:cs="Courier New"/>
                <w:color w:val="auto"/>
                <w:sz w:val="20"/>
              </w:rPr>
              <w:t>2</w:t>
            </w:r>
          </w:p>
          <w:p w14:paraId="7EC9D02A" w14:textId="769A8C81" w:rsidR="00337B76" w:rsidRDefault="00337B76" w:rsidP="00BF785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- </w:t>
            </w:r>
            <w:r w:rsidRPr="004B74B8">
              <w:rPr>
                <w:rFonts w:ascii="Courier New" w:hAnsi="Courier New" w:cs="Courier New"/>
                <w:color w:val="auto"/>
                <w:sz w:val="20"/>
              </w:rPr>
              <w:t>ASUS: 30</w:t>
            </w:r>
          </w:p>
        </w:tc>
      </w:tr>
      <w:tr w:rsidR="00BF7858" w14:paraId="1533916A" w14:textId="77777777" w:rsidTr="00C52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6629B434" w14:textId="5C180FD3" w:rsidR="00BF7858" w:rsidRDefault="00BF7858" w:rsidP="00337B76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4</w:t>
            </w:r>
          </w:p>
        </w:tc>
        <w:tc>
          <w:tcPr>
            <w:tcW w:w="7367" w:type="dxa"/>
            <w:vAlign w:val="center"/>
          </w:tcPr>
          <w:p w14:paraId="68F318B0" w14:textId="391CD2DD" w:rsidR="00BF7858" w:rsidRPr="007F5F27" w:rsidRDefault="00BF7858" w:rsidP="00337B7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Sử dụng dữ liệu từ Bài 1, Phần 1. </w:t>
            </w:r>
            <w:r w:rsidRPr="00BF7858">
              <w:rPr>
                <w:rFonts w:ascii="Cambria" w:hAnsi="Cambria"/>
              </w:rPr>
              <w:t>Tính tổng số máy từ tất cả các hãng có trong kho.</w:t>
            </w:r>
          </w:p>
        </w:tc>
        <w:tc>
          <w:tcPr>
            <w:tcW w:w="2893" w:type="dxa"/>
            <w:vAlign w:val="center"/>
          </w:tcPr>
          <w:p w14:paraId="5107040F" w14:textId="57EBB4C7" w:rsidR="00BF7858" w:rsidRDefault="00BF7858" w:rsidP="005431F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Total product</w:t>
            </w:r>
            <w:r w:rsidR="005431F2">
              <w:rPr>
                <w:rFonts w:ascii="Courier New" w:hAnsi="Courier New" w:cs="Courier New"/>
                <w:color w:val="auto"/>
                <w:sz w:val="20"/>
              </w:rPr>
              <w:t>s</w:t>
            </w:r>
            <w:r>
              <w:rPr>
                <w:rFonts w:ascii="Courier New" w:hAnsi="Courier New" w:cs="Courier New"/>
                <w:color w:val="auto"/>
                <w:sz w:val="20"/>
              </w:rPr>
              <w:t>: 112</w:t>
            </w:r>
          </w:p>
        </w:tc>
      </w:tr>
    </w:tbl>
    <w:p w14:paraId="4F30A627" w14:textId="2CC8725A" w:rsidR="002F1F1F" w:rsidRDefault="002F1F1F">
      <w:pPr>
        <w:rPr>
          <w:rFonts w:asciiTheme="majorHAnsi" w:eastAsiaTheme="majorEastAsia" w:hAnsiTheme="majorHAnsi" w:cstheme="majorBidi"/>
          <w:color w:val="BE120E"/>
          <w:sz w:val="32"/>
        </w:rPr>
      </w:pPr>
    </w:p>
    <w:p w14:paraId="7EC98A29" w14:textId="70A8AAC1" w:rsidR="009037A4" w:rsidRPr="00ED119F" w:rsidRDefault="009037A4" w:rsidP="004053F0">
      <w:pPr>
        <w:pStyle w:val="Heading10"/>
        <w:spacing w:after="120"/>
        <w:rPr>
          <w:rFonts w:ascii="Cambria" w:hAnsi="Cambria"/>
        </w:rPr>
      </w:pPr>
      <w:r>
        <w:lastRenderedPageBreak/>
        <w:t xml:space="preserve">Phần </w:t>
      </w:r>
      <w:r>
        <w:rPr>
          <w:rFonts w:ascii="Cambria" w:hAnsi="Cambria"/>
        </w:rPr>
        <w:t xml:space="preserve">3.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1A4C9B">
        <w:rPr>
          <w:rFonts w:ascii="Cambria" w:hAnsi="Cambria"/>
          <w:b/>
          <w:i/>
          <w:color w:val="595959" w:themeColor="text1" w:themeTint="A6"/>
          <w:sz w:val="24"/>
        </w:rPr>
        <w:t>10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7367"/>
        <w:gridCol w:w="2893"/>
      </w:tblGrid>
      <w:tr w:rsidR="009037A4" w14:paraId="0278FBE5" w14:textId="77777777" w:rsidTr="00076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14C63F4F" w14:textId="77777777" w:rsidR="009037A4" w:rsidRPr="00747872" w:rsidRDefault="009037A4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367" w:type="dxa"/>
          </w:tcPr>
          <w:p w14:paraId="14776948" w14:textId="77777777" w:rsidR="009037A4" w:rsidRPr="00747872" w:rsidRDefault="009037A4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2893" w:type="dxa"/>
          </w:tcPr>
          <w:p w14:paraId="440EAFBF" w14:textId="77777777" w:rsidR="009037A4" w:rsidRPr="00747872" w:rsidRDefault="009037A4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9037A4" w14:paraId="4BCDB1FB" w14:textId="77777777" w:rsidTr="0007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76643AEF" w14:textId="1014D860" w:rsidR="009037A4" w:rsidRPr="005C3C96" w:rsidRDefault="00C52883" w:rsidP="00C52883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367" w:type="dxa"/>
            <w:vAlign w:val="center"/>
          </w:tcPr>
          <w:p w14:paraId="0FEB6B59" w14:textId="57A1BF11" w:rsidR="00BF7858" w:rsidRPr="00BF7858" w:rsidRDefault="00BF7858" w:rsidP="00BF785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</w:t>
            </w:r>
            <w:r w:rsidRPr="00BF7858">
              <w:rPr>
                <w:rFonts w:ascii="Cambria" w:hAnsi="Cambria"/>
              </w:rPr>
              <w:t xml:space="preserve"> bảng giá của </w:t>
            </w:r>
            <w:r>
              <w:rPr>
                <w:rFonts w:ascii="Cambria" w:hAnsi="Cambria"/>
              </w:rPr>
              <w:t>từng hãng máy tính trong S</w:t>
            </w:r>
            <w:r w:rsidRPr="00BF7858">
              <w:rPr>
                <w:rFonts w:ascii="Cambria" w:hAnsi="Cambria"/>
              </w:rPr>
              <w:t>hop</w:t>
            </w:r>
            <w:r>
              <w:rPr>
                <w:rFonts w:ascii="Cambria" w:hAnsi="Cambria"/>
              </w:rPr>
              <w:t>,</w:t>
            </w:r>
            <w:r w:rsidRPr="00BF7858">
              <w:rPr>
                <w:rFonts w:ascii="Cambria" w:hAnsi="Cambria"/>
              </w:rPr>
              <w:t xml:space="preserve"> giả sử mỗ</w:t>
            </w:r>
            <w:r>
              <w:rPr>
                <w:rFonts w:ascii="Cambria" w:hAnsi="Cambria"/>
              </w:rPr>
              <w:t>i</w:t>
            </w:r>
            <w:r w:rsidRPr="00BF7858">
              <w:rPr>
                <w:rFonts w:ascii="Cambria" w:hAnsi="Cambria"/>
              </w:rPr>
              <w:t xml:space="preserve"> hãng chỉ</w:t>
            </w:r>
            <w:r>
              <w:rPr>
                <w:rFonts w:ascii="Cambria" w:hAnsi="Cambria"/>
              </w:rPr>
              <w:t xml:space="preserve"> có một</w:t>
            </w:r>
            <w:r w:rsidRPr="00BF7858">
              <w:rPr>
                <w:rFonts w:ascii="Cambria" w:hAnsi="Cambria"/>
              </w:rPr>
              <w:t xml:space="preserve"> giá</w:t>
            </w:r>
            <w:r>
              <w:rPr>
                <w:rFonts w:ascii="Cambria" w:hAnsi="Cambria"/>
              </w:rPr>
              <w:t>.</w:t>
            </w:r>
          </w:p>
          <w:p w14:paraId="5581E8BB" w14:textId="77777777" w:rsidR="00BF7858" w:rsidRPr="00BF7858" w:rsidRDefault="00BF7858" w:rsidP="00BF7858">
            <w:pPr>
              <w:pStyle w:val="ListParagraph"/>
              <w:numPr>
                <w:ilvl w:val="0"/>
                <w:numId w:val="23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F7858">
              <w:rPr>
                <w:rFonts w:ascii="Cambria" w:hAnsi="Cambria"/>
              </w:rPr>
              <w:t>HP: 600</w:t>
            </w:r>
          </w:p>
          <w:p w14:paraId="73CA3EFF" w14:textId="77777777" w:rsidR="00BF7858" w:rsidRPr="00BF7858" w:rsidRDefault="00BF7858" w:rsidP="00BF7858">
            <w:pPr>
              <w:pStyle w:val="ListParagraph"/>
              <w:numPr>
                <w:ilvl w:val="0"/>
                <w:numId w:val="23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F7858">
              <w:rPr>
                <w:rFonts w:ascii="Cambria" w:hAnsi="Cambria"/>
              </w:rPr>
              <w:t>DELL: 650</w:t>
            </w:r>
          </w:p>
          <w:p w14:paraId="30DFC083" w14:textId="66F5F2C4" w:rsidR="00BF7858" w:rsidRPr="00BF7858" w:rsidRDefault="00BF7858" w:rsidP="00BF7858">
            <w:pPr>
              <w:pStyle w:val="ListParagraph"/>
              <w:numPr>
                <w:ilvl w:val="0"/>
                <w:numId w:val="23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F7858">
              <w:rPr>
                <w:rFonts w:ascii="Cambria" w:hAnsi="Cambria"/>
              </w:rPr>
              <w:t>MACBOOK: 1200</w:t>
            </w:r>
          </w:p>
          <w:p w14:paraId="12E92F72" w14:textId="77777777" w:rsidR="00BF7858" w:rsidRPr="00BF7858" w:rsidRDefault="00BF7858" w:rsidP="00BF7858">
            <w:pPr>
              <w:pStyle w:val="ListParagraph"/>
              <w:numPr>
                <w:ilvl w:val="0"/>
                <w:numId w:val="23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F7858">
              <w:rPr>
                <w:rFonts w:ascii="Cambria" w:hAnsi="Cambria"/>
              </w:rPr>
              <w:t>ASUS: 400</w:t>
            </w:r>
          </w:p>
          <w:p w14:paraId="7E35CC3F" w14:textId="4551F0D9" w:rsidR="00BF7858" w:rsidRPr="00BF7858" w:rsidRDefault="00BF7858" w:rsidP="00BF785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F7858">
              <w:rPr>
                <w:rFonts w:ascii="Cambria" w:hAnsi="Cambria"/>
              </w:rPr>
              <w:t xml:space="preserve">Tạo </w:t>
            </w:r>
            <w:r>
              <w:rPr>
                <w:rFonts w:ascii="Cambria" w:hAnsi="Cambria"/>
              </w:rPr>
              <w:t>một</w:t>
            </w:r>
            <w:r w:rsidRPr="00BF7858">
              <w:rPr>
                <w:rFonts w:ascii="Cambria" w:hAnsi="Cambria"/>
              </w:rPr>
              <w:t xml:space="preserve"> dictionary chứa bảng giá trên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893" w:type="dxa"/>
            <w:vAlign w:val="center"/>
          </w:tcPr>
          <w:p w14:paraId="70E99388" w14:textId="0B3154B0" w:rsidR="009037A4" w:rsidRDefault="009037A4" w:rsidP="0012520E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9037A4" w14:paraId="3E37270D" w14:textId="77777777" w:rsidTr="00076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2D31C17A" w14:textId="0ABD854A" w:rsidR="009037A4" w:rsidRPr="005C3C96" w:rsidRDefault="009037A4" w:rsidP="00C52883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367" w:type="dxa"/>
            <w:vAlign w:val="center"/>
          </w:tcPr>
          <w:p w14:paraId="68D8303F" w14:textId="78BFA546" w:rsidR="009037A4" w:rsidRPr="005C3C96" w:rsidRDefault="00E353BE" w:rsidP="00AB59B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353BE">
              <w:rPr>
                <w:rFonts w:ascii="Cambria" w:hAnsi="Cambria"/>
              </w:rPr>
              <w:t>Từ bảng giá, in ra giá củ</w:t>
            </w:r>
            <w:r>
              <w:rPr>
                <w:rFonts w:ascii="Cambria" w:hAnsi="Cambria"/>
              </w:rPr>
              <w:t>a một</w:t>
            </w:r>
            <w:r w:rsidRPr="00E353BE">
              <w:rPr>
                <w:rFonts w:ascii="Cambria" w:hAnsi="Cambria"/>
              </w:rPr>
              <w:t xml:space="preserve"> máy ASUS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893" w:type="dxa"/>
            <w:vAlign w:val="center"/>
          </w:tcPr>
          <w:p w14:paraId="021A18D4" w14:textId="6C05E531" w:rsidR="009037A4" w:rsidRPr="00AD2B9A" w:rsidRDefault="00544152" w:rsidP="00544152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Price of ASUS</w:t>
            </w:r>
            <w:r w:rsidR="00AB59BC" w:rsidRPr="00AB59BC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color w:val="auto"/>
                <w:sz w:val="20"/>
              </w:rPr>
              <w:t>400</w:t>
            </w:r>
          </w:p>
        </w:tc>
      </w:tr>
      <w:tr w:rsidR="009037A4" w14:paraId="43E3A1B1" w14:textId="77777777" w:rsidTr="0007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64E1F3BE" w14:textId="23AF1405" w:rsidR="009037A4" w:rsidRPr="005C3C96" w:rsidRDefault="009037A4" w:rsidP="00C52883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 w:rsidRPr="005C3C96"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</w:p>
        </w:tc>
        <w:tc>
          <w:tcPr>
            <w:tcW w:w="7367" w:type="dxa"/>
            <w:vAlign w:val="center"/>
          </w:tcPr>
          <w:p w14:paraId="4B509E95" w14:textId="00DB0A6A" w:rsidR="009037A4" w:rsidRPr="005C3C96" w:rsidRDefault="00E353BE" w:rsidP="00AB59B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353BE">
              <w:rPr>
                <w:rFonts w:ascii="Cambria" w:hAnsi="Cambria"/>
              </w:rPr>
              <w:t>Từ</w:t>
            </w:r>
            <w:r>
              <w:rPr>
                <w:rFonts w:ascii="Cambria" w:hAnsi="Cambria"/>
              </w:rPr>
              <w:t xml:space="preserve"> bả</w:t>
            </w:r>
            <w:r w:rsidRPr="00E353BE">
              <w:rPr>
                <w:rFonts w:ascii="Cambria" w:hAnsi="Cambria"/>
              </w:rPr>
              <w:t>ng giá, in ra giá củ</w:t>
            </w:r>
            <w:r>
              <w:rPr>
                <w:rFonts w:ascii="Cambria" w:hAnsi="Cambria"/>
              </w:rPr>
              <w:t>a một</w:t>
            </w:r>
            <w:r w:rsidRPr="00E353BE">
              <w:rPr>
                <w:rFonts w:ascii="Cambria" w:hAnsi="Cambria"/>
              </w:rPr>
              <w:t xml:space="preserve"> máy, hãng máy nhập từ bàn phím</w:t>
            </w:r>
            <w:r w:rsidR="00544152">
              <w:rPr>
                <w:rFonts w:ascii="Cambria" w:hAnsi="Cambria"/>
              </w:rPr>
              <w:t>.</w:t>
            </w:r>
          </w:p>
        </w:tc>
        <w:tc>
          <w:tcPr>
            <w:tcW w:w="2893" w:type="dxa"/>
            <w:vAlign w:val="center"/>
          </w:tcPr>
          <w:p w14:paraId="5E7E2A15" w14:textId="18F40E46" w:rsidR="009037A4" w:rsidRDefault="00544152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Input a brand: </w:t>
            </w:r>
            <w:r w:rsidR="00D237A1">
              <w:rPr>
                <w:rFonts w:ascii="Courier New" w:hAnsi="Courier New" w:cs="Courier New"/>
                <w:b/>
                <w:color w:val="auto"/>
                <w:sz w:val="20"/>
              </w:rPr>
              <w:t>HP</w:t>
            </w:r>
          </w:p>
          <w:p w14:paraId="39EC9381" w14:textId="76EAAE09" w:rsidR="00544152" w:rsidRPr="00544152" w:rsidRDefault="006C2557" w:rsidP="00AD47E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Price of HP</w:t>
            </w:r>
            <w:r w:rsidR="00D237A1">
              <w:rPr>
                <w:rFonts w:ascii="Courier New" w:hAnsi="Courier New" w:cs="Courier New"/>
                <w:color w:val="auto"/>
                <w:sz w:val="20"/>
              </w:rPr>
              <w:t>: 600</w:t>
            </w:r>
          </w:p>
        </w:tc>
      </w:tr>
    </w:tbl>
    <w:p w14:paraId="69998ACD" w14:textId="178AD0F0" w:rsidR="00EE3D4D" w:rsidRPr="00ED119F" w:rsidRDefault="00EE3D4D" w:rsidP="00770305">
      <w:pPr>
        <w:pStyle w:val="Heading10"/>
        <w:spacing w:before="720" w:after="12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4.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1A4C9B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7367"/>
        <w:gridCol w:w="2893"/>
      </w:tblGrid>
      <w:tr w:rsidR="00EE3D4D" w14:paraId="7C9A826E" w14:textId="77777777" w:rsidTr="00C92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426ED4D5" w14:textId="77777777" w:rsidR="00EE3D4D" w:rsidRPr="00747872" w:rsidRDefault="00EE3D4D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367" w:type="dxa"/>
          </w:tcPr>
          <w:p w14:paraId="30E7C612" w14:textId="77777777" w:rsidR="00EE3D4D" w:rsidRPr="00747872" w:rsidRDefault="00EE3D4D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2893" w:type="dxa"/>
          </w:tcPr>
          <w:p w14:paraId="46A68072" w14:textId="77777777" w:rsidR="00EE3D4D" w:rsidRPr="00747872" w:rsidRDefault="00EE3D4D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EE3D4D" w14:paraId="2E1238B6" w14:textId="77777777" w:rsidTr="00C9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4E8AC12D" w14:textId="2E0F9429" w:rsidR="00EE3D4D" w:rsidRPr="005C3C96" w:rsidRDefault="00076583" w:rsidP="00C24E47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367" w:type="dxa"/>
            <w:vAlign w:val="center"/>
          </w:tcPr>
          <w:p w14:paraId="3C21C812" w14:textId="35922E94" w:rsidR="00EE3D4D" w:rsidRPr="005C3C96" w:rsidRDefault="00076583" w:rsidP="00076583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</w:t>
            </w:r>
            <w:r w:rsidRPr="00076583">
              <w:rPr>
                <w:rFonts w:ascii="Cambria" w:hAnsi="Cambria"/>
              </w:rPr>
              <w:t xml:space="preserve"> một đơn hàng đặt mua </w:t>
            </w:r>
            <w:r>
              <w:rPr>
                <w:rFonts w:ascii="Cambria" w:hAnsi="Cambria"/>
              </w:rPr>
              <w:t xml:space="preserve">5 </w:t>
            </w:r>
            <w:r w:rsidRPr="00076583">
              <w:rPr>
                <w:rFonts w:ascii="Cambria" w:hAnsi="Cambria"/>
              </w:rPr>
              <w:t>máy ASUS</w:t>
            </w:r>
            <w:r>
              <w:rPr>
                <w:rFonts w:ascii="Cambria" w:hAnsi="Cambria"/>
              </w:rPr>
              <w:t>. T</w:t>
            </w:r>
            <w:r w:rsidRPr="00076583">
              <w:rPr>
                <w:rFonts w:ascii="Cambria" w:hAnsi="Cambria"/>
              </w:rPr>
              <w:t>ính tổng giá trị đơn hàng</w:t>
            </w:r>
          </w:p>
        </w:tc>
        <w:tc>
          <w:tcPr>
            <w:tcW w:w="2893" w:type="dxa"/>
            <w:vAlign w:val="center"/>
          </w:tcPr>
          <w:p w14:paraId="1B307C03" w14:textId="31E1653C" w:rsidR="00C15618" w:rsidRPr="002F0B24" w:rsidRDefault="002250A0" w:rsidP="002F0B24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Total price</w:t>
            </w:r>
            <w:r w:rsidR="00076583">
              <w:rPr>
                <w:rFonts w:ascii="Courier New" w:hAnsi="Courier New" w:cs="Courier New"/>
                <w:color w:val="auto"/>
                <w:sz w:val="20"/>
              </w:rPr>
              <w:t>: 2000</w:t>
            </w:r>
          </w:p>
        </w:tc>
      </w:tr>
      <w:tr w:rsidR="00EE3D4D" w14:paraId="41A6AFA5" w14:textId="77777777" w:rsidTr="00C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0C166BBF" w14:textId="7754C080" w:rsidR="00EE3D4D" w:rsidRPr="005C3C96" w:rsidRDefault="00076583" w:rsidP="00C24E47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367" w:type="dxa"/>
            <w:vAlign w:val="center"/>
          </w:tcPr>
          <w:p w14:paraId="533038C1" w14:textId="3D5B7124" w:rsidR="00EE3D4D" w:rsidRPr="005C3C96" w:rsidRDefault="00076583" w:rsidP="00EE3D4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076583">
              <w:rPr>
                <w:rFonts w:ascii="Cambria" w:hAnsi="Cambria"/>
              </w:rPr>
              <w:t>Lặp lạ</w:t>
            </w:r>
            <w:r>
              <w:rPr>
                <w:rFonts w:ascii="Cambria" w:hAnsi="Cambria"/>
              </w:rPr>
              <w:t>i B</w:t>
            </w:r>
            <w:r w:rsidRPr="00076583">
              <w:rPr>
                <w:rFonts w:ascii="Cambria" w:hAnsi="Cambria"/>
              </w:rPr>
              <w:t>ài 1</w:t>
            </w:r>
            <w:r>
              <w:rPr>
                <w:rFonts w:ascii="Cambria" w:hAnsi="Cambria"/>
              </w:rPr>
              <w:t>, Phần 4</w:t>
            </w:r>
            <w:r w:rsidRPr="00076583">
              <w:rPr>
                <w:rFonts w:ascii="Cambria" w:hAnsi="Cambria"/>
              </w:rPr>
              <w:t xml:space="preserve"> với hãng máy và số lượng nhập từ người dùng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893" w:type="dxa"/>
            <w:vAlign w:val="center"/>
          </w:tcPr>
          <w:p w14:paraId="12E89035" w14:textId="0494B44C" w:rsidR="00076583" w:rsidRPr="00DB0469" w:rsidRDefault="00076583" w:rsidP="000765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 a </w:t>
            </w:r>
            <w:r>
              <w:rPr>
                <w:rFonts w:ascii="Courier New" w:hAnsi="Courier New" w:cs="Courier New"/>
                <w:color w:val="auto"/>
                <w:sz w:val="20"/>
              </w:rPr>
              <w:t>brand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DELL</w:t>
            </w:r>
          </w:p>
          <w:p w14:paraId="7EF1085B" w14:textId="6AFB3A31" w:rsidR="00076583" w:rsidRDefault="00076583" w:rsidP="000765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</w:t>
            </w:r>
            <w:r w:rsidR="002250A0">
              <w:rPr>
                <w:rFonts w:ascii="Courier New" w:hAnsi="Courier New" w:cs="Courier New"/>
                <w:color w:val="auto"/>
                <w:sz w:val="20"/>
              </w:rPr>
              <w:t>nput amount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to buy</w:t>
            </w:r>
            <w:r w:rsidRPr="00737905">
              <w:rPr>
                <w:rFonts w:ascii="Courier New" w:hAnsi="Courier New" w:cs="Courier New"/>
                <w:color w:val="auto"/>
                <w:sz w:val="20"/>
              </w:rPr>
              <w:t>: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</w:p>
          <w:p w14:paraId="61ACEA55" w14:textId="2AAAF1C7" w:rsidR="00EE3D4D" w:rsidRPr="00AD2B9A" w:rsidRDefault="002250A0" w:rsidP="002250A0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Total price</w:t>
            </w:r>
            <w:r w:rsidR="00076583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color w:val="auto"/>
                <w:sz w:val="20"/>
              </w:rPr>
              <w:t>1300</w:t>
            </w:r>
          </w:p>
        </w:tc>
      </w:tr>
      <w:tr w:rsidR="002250A0" w14:paraId="19C4B0FF" w14:textId="77777777" w:rsidTr="00C9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7D8F33F9" w14:textId="1FFB3671" w:rsidR="002250A0" w:rsidRDefault="00C24E47" w:rsidP="00C24E47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</w:p>
        </w:tc>
        <w:tc>
          <w:tcPr>
            <w:tcW w:w="7367" w:type="dxa"/>
            <w:vAlign w:val="center"/>
          </w:tcPr>
          <w:p w14:paraId="53C0A15C" w14:textId="77777777" w:rsidR="002250A0" w:rsidRDefault="00C24E47" w:rsidP="00C24E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C24E47">
              <w:rPr>
                <w:rFonts w:ascii="Cambria" w:hAnsi="Cambria"/>
              </w:rPr>
              <w:t xml:space="preserve">Kết hợp với dữ liệu về </w:t>
            </w:r>
            <w:r>
              <w:rPr>
                <w:rFonts w:ascii="Cambria" w:hAnsi="Cambria"/>
              </w:rPr>
              <w:t>số lượng máy thuộc từng hãng ở Bài 1, Phần 1.</w:t>
            </w:r>
            <w:r w:rsidRPr="00C24E47">
              <w:rPr>
                <w:rFonts w:ascii="Cambria" w:hAnsi="Cambria"/>
              </w:rPr>
              <w:t>, thực hiện xuất kho bằng cách trừ đi số máy của hãng có trong kho với số lượng máy trong đơn hàng</w:t>
            </w:r>
            <w:r>
              <w:rPr>
                <w:rFonts w:ascii="Cambria" w:hAnsi="Cambria"/>
              </w:rPr>
              <w:t>.</w:t>
            </w:r>
          </w:p>
          <w:p w14:paraId="40B25222" w14:textId="198FD510" w:rsidR="00C24E47" w:rsidRDefault="00026269" w:rsidP="00C24E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Chương trình bao gồm</w:t>
            </w:r>
            <w:r w:rsidR="00EE3F31">
              <w:rPr>
                <w:rFonts w:ascii="Cambria" w:hAnsi="Cambria"/>
              </w:rPr>
              <w:t xml:space="preserve"> các chức năng</w:t>
            </w:r>
            <w:r>
              <w:rPr>
                <w:rFonts w:ascii="Cambria" w:hAnsi="Cambria"/>
              </w:rPr>
              <w:t>:</w:t>
            </w:r>
          </w:p>
          <w:p w14:paraId="31E0B177" w14:textId="33ECBE12" w:rsidR="00026269" w:rsidRDefault="00026269" w:rsidP="00C24E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Nhận </w:t>
            </w:r>
            <w:r w:rsidR="00C92F3D">
              <w:rPr>
                <w:rFonts w:ascii="Cambria" w:hAnsi="Cambria"/>
              </w:rPr>
              <w:t xml:space="preserve">thông tin xuất kho gồm </w:t>
            </w:r>
            <w:r>
              <w:rPr>
                <w:rFonts w:ascii="Cambria" w:hAnsi="Cambria"/>
              </w:rPr>
              <w:t>hãng máy và số lượng nhập từ người dùng</w:t>
            </w:r>
            <w:r w:rsidR="00C92F3D">
              <w:rPr>
                <w:rFonts w:ascii="Cambria" w:hAnsi="Cambria"/>
              </w:rPr>
              <w:t>.</w:t>
            </w:r>
          </w:p>
          <w:p w14:paraId="1C449A9F" w14:textId="45DB79CA" w:rsidR="00710ECB" w:rsidRDefault="00710ECB" w:rsidP="00C24E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In ra tổng giá trị xuất kho.</w:t>
            </w:r>
          </w:p>
          <w:p w14:paraId="136589A0" w14:textId="1F58C500" w:rsidR="00026269" w:rsidRDefault="00026269" w:rsidP="00C24E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C92F3D">
              <w:rPr>
                <w:rFonts w:ascii="Cambria" w:hAnsi="Cambria"/>
              </w:rPr>
              <w:t>Cập nhật số lượng máy trong kho.</w:t>
            </w:r>
          </w:p>
          <w:p w14:paraId="79C9DEC6" w14:textId="54D8477A" w:rsidR="00C92F3D" w:rsidRPr="00076583" w:rsidRDefault="00C92F3D" w:rsidP="00C24E47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In ra số màn hình số lượng từng loại máy trong kho sau khi cập nhật.</w:t>
            </w:r>
          </w:p>
        </w:tc>
        <w:tc>
          <w:tcPr>
            <w:tcW w:w="2893" w:type="dxa"/>
            <w:vAlign w:val="center"/>
          </w:tcPr>
          <w:p w14:paraId="485BBDAA" w14:textId="77777777" w:rsidR="00EE3F31" w:rsidRPr="00DB0469" w:rsidRDefault="00EE3F31" w:rsidP="00EE3F3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 a </w:t>
            </w:r>
            <w:r>
              <w:rPr>
                <w:rFonts w:ascii="Courier New" w:hAnsi="Courier New" w:cs="Courier New"/>
                <w:color w:val="auto"/>
                <w:sz w:val="20"/>
              </w:rPr>
              <w:t>brand</w:t>
            </w:r>
            <w:r w:rsidRPr="00DB0469">
              <w:rPr>
                <w:rFonts w:ascii="Courier New" w:hAnsi="Courier New" w:cs="Courier New"/>
                <w:color w:val="auto"/>
                <w:sz w:val="20"/>
              </w:rPr>
              <w:t xml:space="preserve">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DELL</w:t>
            </w:r>
          </w:p>
          <w:p w14:paraId="0287F3D6" w14:textId="77777777" w:rsidR="00EE3F31" w:rsidRDefault="00EE3F31" w:rsidP="00EE3F31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Input amount to buy</w:t>
            </w:r>
            <w:r w:rsidRPr="00737905">
              <w:rPr>
                <w:rFonts w:ascii="Courier New" w:hAnsi="Courier New" w:cs="Courier New"/>
                <w:color w:val="auto"/>
                <w:sz w:val="20"/>
              </w:rPr>
              <w:t>: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</w:p>
          <w:p w14:paraId="0DAE869E" w14:textId="640877E7" w:rsidR="00203EA6" w:rsidRDefault="00710ECB" w:rsidP="00203EA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Total price: 1300</w:t>
            </w:r>
          </w:p>
          <w:p w14:paraId="62EAC806" w14:textId="77777777" w:rsidR="00710ECB" w:rsidRDefault="00710ECB" w:rsidP="00203EA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391EF227" w14:textId="41A262A1" w:rsidR="00203EA6" w:rsidRPr="00203EA6" w:rsidRDefault="00203EA6" w:rsidP="00203EA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3EA6">
              <w:rPr>
                <w:rFonts w:ascii="Courier New" w:hAnsi="Courier New" w:cs="Courier New"/>
                <w:color w:val="auto"/>
                <w:sz w:val="20"/>
              </w:rPr>
              <w:t>Available products:</w:t>
            </w:r>
          </w:p>
          <w:p w14:paraId="733C85AD" w14:textId="77777777" w:rsidR="00203EA6" w:rsidRPr="00203EA6" w:rsidRDefault="00203EA6" w:rsidP="00203EA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3EA6">
              <w:rPr>
                <w:rFonts w:ascii="Courier New" w:hAnsi="Courier New" w:cs="Courier New"/>
                <w:color w:val="auto"/>
                <w:sz w:val="20"/>
              </w:rPr>
              <w:t>- HP: 20</w:t>
            </w:r>
          </w:p>
          <w:p w14:paraId="73E130EF" w14:textId="7D76D68A" w:rsidR="00203EA6" w:rsidRPr="00203EA6" w:rsidRDefault="00203EA6" w:rsidP="00203EA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DELL: 48</w:t>
            </w:r>
          </w:p>
          <w:p w14:paraId="211F4107" w14:textId="77777777" w:rsidR="00203EA6" w:rsidRPr="00203EA6" w:rsidRDefault="00203EA6" w:rsidP="00203EA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203EA6">
              <w:rPr>
                <w:rFonts w:ascii="Courier New" w:hAnsi="Courier New" w:cs="Courier New"/>
                <w:color w:val="auto"/>
                <w:sz w:val="20"/>
              </w:rPr>
              <w:t>- MACBOOK: 12</w:t>
            </w:r>
          </w:p>
          <w:p w14:paraId="507453EE" w14:textId="240ECCCD" w:rsidR="002250A0" w:rsidRDefault="00203EA6" w:rsidP="00203EA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- ASUS: 30</w:t>
            </w:r>
          </w:p>
        </w:tc>
      </w:tr>
    </w:tbl>
    <w:p w14:paraId="6652FBDF" w14:textId="440E2715" w:rsidR="00BF2308" w:rsidRPr="00ED119F" w:rsidRDefault="00BF2308" w:rsidP="00770305">
      <w:pPr>
        <w:pStyle w:val="Heading10"/>
        <w:spacing w:before="720" w:after="12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5.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1A4C9B">
        <w:rPr>
          <w:rFonts w:ascii="Cambria" w:hAnsi="Cambria"/>
          <w:b/>
          <w:i/>
          <w:color w:val="595959" w:themeColor="text1" w:themeTint="A6"/>
          <w:sz w:val="24"/>
        </w:rPr>
        <w:t>10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7367"/>
        <w:gridCol w:w="2988"/>
      </w:tblGrid>
      <w:tr w:rsidR="00BF2308" w14:paraId="51C98F62" w14:textId="77777777" w:rsidTr="00203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18958131" w14:textId="77777777" w:rsidR="00BF2308" w:rsidRPr="00747872" w:rsidRDefault="00BF2308" w:rsidP="00324279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367" w:type="dxa"/>
          </w:tcPr>
          <w:p w14:paraId="3A8A03DA" w14:textId="77777777" w:rsidR="00BF2308" w:rsidRPr="00747872" w:rsidRDefault="00BF2308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2988" w:type="dxa"/>
          </w:tcPr>
          <w:p w14:paraId="5BC28DDF" w14:textId="55FA73C9" w:rsidR="00BF2308" w:rsidRPr="00747872" w:rsidRDefault="00EA7202" w:rsidP="0032427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BF2308" w14:paraId="1EF6B7EF" w14:textId="77777777" w:rsidTr="00203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3C8E879B" w14:textId="4BA6A54F" w:rsidR="00BF2308" w:rsidRPr="005C3C96" w:rsidRDefault="00203EA6" w:rsidP="00203EA6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367" w:type="dxa"/>
            <w:vAlign w:val="center"/>
          </w:tcPr>
          <w:p w14:paraId="42F51974" w14:textId="411DACA1" w:rsidR="004C2A6E" w:rsidRPr="005C3C96" w:rsidRDefault="00203EA6" w:rsidP="00EA720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Sử dụng dữ liệu về số lượng máy ở Bài 1, Phần 1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 và giá từng hãng ở Bài 1, Phần 3, tính tổng giá trị của từng hãng trong kho.</w:t>
            </w:r>
          </w:p>
        </w:tc>
        <w:tc>
          <w:tcPr>
            <w:tcW w:w="2988" w:type="dxa"/>
            <w:vAlign w:val="center"/>
          </w:tcPr>
          <w:p w14:paraId="30FF3E44" w14:textId="1E16473B" w:rsidR="00203EA6" w:rsidRPr="00203EA6" w:rsidRDefault="00203EA6" w:rsidP="00203EA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Total value of available brands</w:t>
            </w:r>
            <w:r w:rsidRPr="00203EA6">
              <w:rPr>
                <w:rFonts w:ascii="Courier New" w:hAnsi="Courier New" w:cs="Courier New"/>
                <w:color w:val="auto"/>
                <w:sz w:val="20"/>
              </w:rPr>
              <w:t>:</w:t>
            </w:r>
          </w:p>
          <w:p w14:paraId="36CD84F0" w14:textId="77777777" w:rsidR="006E0762" w:rsidRPr="006E0762" w:rsidRDefault="006E0762" w:rsidP="006E07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6E0762">
              <w:rPr>
                <w:rFonts w:ascii="Courier New" w:hAnsi="Courier New" w:cs="Courier New"/>
                <w:color w:val="auto"/>
                <w:sz w:val="20"/>
              </w:rPr>
              <w:t>- HP: 12000</w:t>
            </w:r>
          </w:p>
          <w:p w14:paraId="0571C9D3" w14:textId="77777777" w:rsidR="006E0762" w:rsidRPr="006E0762" w:rsidRDefault="006E0762" w:rsidP="006E07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6E0762">
              <w:rPr>
                <w:rFonts w:ascii="Courier New" w:hAnsi="Courier New" w:cs="Courier New"/>
                <w:color w:val="auto"/>
                <w:sz w:val="20"/>
              </w:rPr>
              <w:t>- DELL: 32500</w:t>
            </w:r>
          </w:p>
          <w:p w14:paraId="795866EF" w14:textId="77777777" w:rsidR="006E0762" w:rsidRPr="006E0762" w:rsidRDefault="006E0762" w:rsidP="006E07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6E0762">
              <w:rPr>
                <w:rFonts w:ascii="Courier New" w:hAnsi="Courier New" w:cs="Courier New"/>
                <w:color w:val="auto"/>
                <w:sz w:val="20"/>
              </w:rPr>
              <w:t>- MACBOOK: 14400</w:t>
            </w:r>
          </w:p>
          <w:p w14:paraId="1EBBA006" w14:textId="4F71E35F" w:rsidR="00BF2308" w:rsidRDefault="006E0762" w:rsidP="006E076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E0762">
              <w:rPr>
                <w:rFonts w:ascii="Courier New" w:hAnsi="Courier New" w:cs="Courier New"/>
                <w:color w:val="auto"/>
                <w:sz w:val="20"/>
              </w:rPr>
              <w:t>- ASUS: 12000</w:t>
            </w:r>
          </w:p>
        </w:tc>
      </w:tr>
      <w:tr w:rsidR="004538D2" w14:paraId="774776D1" w14:textId="77777777" w:rsidTr="0020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2299FCB8" w14:textId="08C000A7" w:rsidR="004538D2" w:rsidRDefault="00203EA6" w:rsidP="00203EA6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367" w:type="dxa"/>
            <w:vAlign w:val="center"/>
          </w:tcPr>
          <w:p w14:paraId="0880F384" w14:textId="1AF811C5" w:rsidR="004538D2" w:rsidRDefault="00203EA6" w:rsidP="00545A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Sử dụng dữ liệu như trên, tính tổng giá trị của toàn bộ máy trong kho.</w:t>
            </w:r>
          </w:p>
        </w:tc>
        <w:tc>
          <w:tcPr>
            <w:tcW w:w="2988" w:type="dxa"/>
            <w:vAlign w:val="center"/>
          </w:tcPr>
          <w:p w14:paraId="560ACC2B" w14:textId="11BC6F97" w:rsidR="00C40492" w:rsidRDefault="00203EA6" w:rsidP="00C4049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Tot</w:t>
            </w:r>
            <w:r w:rsidR="006E0762">
              <w:rPr>
                <w:rFonts w:ascii="Courier New" w:hAnsi="Courier New" w:cs="Courier New"/>
                <w:color w:val="auto"/>
                <w:sz w:val="20"/>
              </w:rPr>
              <w:t xml:space="preserve">al value of available items: </w:t>
            </w:r>
            <w:r w:rsidR="006E0762" w:rsidRPr="006E0762">
              <w:rPr>
                <w:rFonts w:ascii="Courier New" w:hAnsi="Courier New" w:cs="Courier New"/>
                <w:color w:val="auto"/>
                <w:sz w:val="20"/>
              </w:rPr>
              <w:t>70900</w:t>
            </w:r>
          </w:p>
        </w:tc>
      </w:tr>
    </w:tbl>
    <w:p w14:paraId="13192DB8" w14:textId="77777777" w:rsidR="001714AF" w:rsidRDefault="001714AF" w:rsidP="002C5DCA">
      <w:pPr>
        <w:pStyle w:val="Heading10"/>
        <w:spacing w:before="400" w:after="120"/>
      </w:pPr>
    </w:p>
    <w:p w14:paraId="1B6F3AB7" w14:textId="77777777" w:rsidR="001714AF" w:rsidRDefault="001714AF">
      <w:pPr>
        <w:rPr>
          <w:rFonts w:asciiTheme="majorHAnsi" w:eastAsiaTheme="majorEastAsia" w:hAnsiTheme="majorHAnsi" w:cstheme="majorBidi"/>
          <w:color w:val="BE120E"/>
          <w:sz w:val="32"/>
        </w:rPr>
      </w:pPr>
      <w:r>
        <w:br w:type="page"/>
      </w:r>
    </w:p>
    <w:p w14:paraId="033B4B83" w14:textId="3E36A95E" w:rsidR="002C5DCA" w:rsidRPr="00ED119F" w:rsidRDefault="002C5DCA" w:rsidP="002C5DCA">
      <w:pPr>
        <w:pStyle w:val="Heading10"/>
        <w:spacing w:before="400" w:after="120"/>
        <w:rPr>
          <w:rFonts w:ascii="Cambria" w:hAnsi="Cambria"/>
        </w:rPr>
      </w:pPr>
      <w:r>
        <w:lastRenderedPageBreak/>
        <w:t xml:space="preserve">Phần </w:t>
      </w:r>
      <w:r>
        <w:rPr>
          <w:rFonts w:ascii="Cambria" w:hAnsi="Cambria"/>
        </w:rPr>
        <w:t xml:space="preserve">6.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1A4C9B">
        <w:rPr>
          <w:rFonts w:ascii="Cambria" w:hAnsi="Cambria"/>
          <w:b/>
          <w:i/>
          <w:color w:val="595959" w:themeColor="text1" w:themeTint="A6"/>
          <w:sz w:val="24"/>
        </w:rPr>
        <w:t>15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7367"/>
        <w:gridCol w:w="2988"/>
      </w:tblGrid>
      <w:tr w:rsidR="002C5DCA" w14:paraId="7D0CE10E" w14:textId="77777777" w:rsidTr="0086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14CC9A4A" w14:textId="77777777" w:rsidR="002C5DCA" w:rsidRPr="00747872" w:rsidRDefault="002C5DCA" w:rsidP="0093052A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367" w:type="dxa"/>
          </w:tcPr>
          <w:p w14:paraId="0847B71F" w14:textId="77777777" w:rsidR="002C5DCA" w:rsidRPr="00747872" w:rsidRDefault="002C5DCA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2988" w:type="dxa"/>
          </w:tcPr>
          <w:p w14:paraId="4248C726" w14:textId="77777777" w:rsidR="002C5DCA" w:rsidRPr="00747872" w:rsidRDefault="002C5DCA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2C5DCA" w14:paraId="0BA77705" w14:textId="77777777" w:rsidTr="008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7222D7A2" w14:textId="152C2D17" w:rsidR="002C5DCA" w:rsidRPr="005C3C96" w:rsidRDefault="002C5DCA" w:rsidP="001714AF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367" w:type="dxa"/>
            <w:vAlign w:val="center"/>
          </w:tcPr>
          <w:p w14:paraId="67686E31" w14:textId="14790AD6" w:rsidR="001714AF" w:rsidRPr="001714AF" w:rsidRDefault="001714AF" w:rsidP="001714AF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Bên dưới</w:t>
            </w:r>
            <w:r w:rsidRPr="001714AF">
              <w:rPr>
                <w:rFonts w:ascii="Cambria" w:hAnsi="Cambria"/>
              </w:rPr>
              <w:t xml:space="preserve"> là mô tả một nhân vậ</w:t>
            </w:r>
            <w:r>
              <w:rPr>
                <w:rFonts w:ascii="Cambria" w:hAnsi="Cambria"/>
              </w:rPr>
              <w:t>t trong game Text A</w:t>
            </w:r>
            <w:r w:rsidRPr="001714AF">
              <w:rPr>
                <w:rFonts w:ascii="Cambria" w:hAnsi="Cambria"/>
              </w:rPr>
              <w:t>dventure:</w:t>
            </w:r>
          </w:p>
          <w:p w14:paraId="2C583DF8" w14:textId="77777777" w:rsidR="001714AF" w:rsidRPr="001714AF" w:rsidRDefault="001714AF" w:rsidP="001714AF">
            <w:pPr>
              <w:pStyle w:val="ListParagraph"/>
              <w:numPr>
                <w:ilvl w:val="0"/>
                <w:numId w:val="24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Name: Light</w:t>
            </w:r>
          </w:p>
          <w:p w14:paraId="504E29B6" w14:textId="77777777" w:rsidR="001714AF" w:rsidRPr="001714AF" w:rsidRDefault="001714AF" w:rsidP="001714AF">
            <w:pPr>
              <w:pStyle w:val="ListParagraph"/>
              <w:numPr>
                <w:ilvl w:val="0"/>
                <w:numId w:val="24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Age: 17</w:t>
            </w:r>
          </w:p>
          <w:p w14:paraId="61A3040E" w14:textId="77777777" w:rsidR="001714AF" w:rsidRPr="001714AF" w:rsidRDefault="001714AF" w:rsidP="001714AF">
            <w:pPr>
              <w:pStyle w:val="ListParagraph"/>
              <w:numPr>
                <w:ilvl w:val="0"/>
                <w:numId w:val="24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Strength: 8</w:t>
            </w:r>
          </w:p>
          <w:p w14:paraId="45DF7E3A" w14:textId="77777777" w:rsidR="001714AF" w:rsidRPr="001714AF" w:rsidRDefault="001714AF" w:rsidP="001714AF">
            <w:pPr>
              <w:pStyle w:val="ListParagraph"/>
              <w:numPr>
                <w:ilvl w:val="0"/>
                <w:numId w:val="24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Defense: 10</w:t>
            </w:r>
          </w:p>
          <w:p w14:paraId="29FA5B8D" w14:textId="77777777" w:rsidR="001714AF" w:rsidRPr="001714AF" w:rsidRDefault="001714AF" w:rsidP="001714AF">
            <w:pPr>
              <w:pStyle w:val="ListParagraph"/>
              <w:numPr>
                <w:ilvl w:val="0"/>
                <w:numId w:val="24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HP: 100</w:t>
            </w:r>
          </w:p>
          <w:p w14:paraId="0496F9F5" w14:textId="77777777" w:rsidR="001714AF" w:rsidRPr="001714AF" w:rsidRDefault="001714AF" w:rsidP="001714AF">
            <w:pPr>
              <w:pStyle w:val="ListParagraph"/>
              <w:numPr>
                <w:ilvl w:val="0"/>
                <w:numId w:val="24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Backpack: Shield, Bread Loaf</w:t>
            </w:r>
          </w:p>
          <w:p w14:paraId="2EFFD54A" w14:textId="77777777" w:rsidR="001714AF" w:rsidRPr="001714AF" w:rsidRDefault="001714AF" w:rsidP="001714AF">
            <w:pPr>
              <w:pStyle w:val="ListParagraph"/>
              <w:numPr>
                <w:ilvl w:val="0"/>
                <w:numId w:val="24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Gold: 100</w:t>
            </w:r>
          </w:p>
          <w:p w14:paraId="27A654F2" w14:textId="77777777" w:rsidR="001714AF" w:rsidRPr="001714AF" w:rsidRDefault="001714AF" w:rsidP="001714AF">
            <w:pPr>
              <w:pStyle w:val="ListParagraph"/>
              <w:numPr>
                <w:ilvl w:val="0"/>
                <w:numId w:val="24"/>
              </w:num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Level: 2</w:t>
            </w:r>
          </w:p>
          <w:p w14:paraId="705CA44C" w14:textId="14BFEB4B" w:rsidR="002C5DCA" w:rsidRPr="005C3C96" w:rsidRDefault="001714AF" w:rsidP="004263F9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Sử dụ</w:t>
            </w:r>
            <w:r>
              <w:rPr>
                <w:rFonts w:ascii="Cambria" w:hAnsi="Cambria"/>
              </w:rPr>
              <w:t>ng một</w:t>
            </w:r>
            <w:r w:rsidRPr="001714AF">
              <w:rPr>
                <w:rFonts w:ascii="Cambria" w:hAnsi="Cambria"/>
              </w:rPr>
              <w:t xml:space="preserve"> dictionary để mô tả nhân vật này</w:t>
            </w:r>
            <w:r w:rsidR="0086495D">
              <w:rPr>
                <w:rFonts w:ascii="Cambria" w:hAnsi="Cambria"/>
              </w:rPr>
              <w:t>.</w:t>
            </w:r>
          </w:p>
        </w:tc>
        <w:tc>
          <w:tcPr>
            <w:tcW w:w="2988" w:type="dxa"/>
            <w:vAlign w:val="center"/>
          </w:tcPr>
          <w:p w14:paraId="2D17F890" w14:textId="6A377450" w:rsidR="002C5DCA" w:rsidRDefault="002C5DCA" w:rsidP="004263F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C5DCA" w14:paraId="15C9FF12" w14:textId="77777777" w:rsidTr="00864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328DB1F7" w14:textId="5ACA7E15" w:rsidR="002C5DCA" w:rsidRDefault="002C5DCA" w:rsidP="001714AF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367" w:type="dxa"/>
            <w:vAlign w:val="center"/>
          </w:tcPr>
          <w:p w14:paraId="6E1749F5" w14:textId="77777777" w:rsidR="0086495D" w:rsidRDefault="001714AF" w:rsidP="0093052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Không chỉnh sửa khai báo, thêm 50 Gold cho nhân vật này</w:t>
            </w:r>
            <w:r>
              <w:rPr>
                <w:rFonts w:ascii="Cambria" w:hAnsi="Cambria"/>
              </w:rPr>
              <w:t>.</w:t>
            </w:r>
          </w:p>
          <w:p w14:paraId="00F11E96" w14:textId="26D38013" w:rsidR="002C5DCA" w:rsidRDefault="0086495D" w:rsidP="0086495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kết quả ra màn hình.</w:t>
            </w:r>
          </w:p>
        </w:tc>
        <w:tc>
          <w:tcPr>
            <w:tcW w:w="2988" w:type="dxa"/>
            <w:vAlign w:val="center"/>
          </w:tcPr>
          <w:p w14:paraId="22C90B7A" w14:textId="64AC4817" w:rsidR="002C5DCA" w:rsidRDefault="000327D9" w:rsidP="0086495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Gold: 150</w:t>
            </w:r>
          </w:p>
        </w:tc>
      </w:tr>
      <w:tr w:rsidR="001714AF" w14:paraId="5726FFE1" w14:textId="77777777" w:rsidTr="0086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47B679CD" w14:textId="35DA80FE" w:rsidR="001714AF" w:rsidRDefault="001714AF" w:rsidP="001714AF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3</w:t>
            </w:r>
          </w:p>
        </w:tc>
        <w:tc>
          <w:tcPr>
            <w:tcW w:w="7367" w:type="dxa"/>
            <w:vAlign w:val="center"/>
          </w:tcPr>
          <w:p w14:paraId="336AFDA3" w14:textId="77777777" w:rsidR="0086495D" w:rsidRDefault="001714AF" w:rsidP="0093052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714AF">
              <w:rPr>
                <w:rFonts w:ascii="Cambria" w:hAnsi="Cambria"/>
              </w:rPr>
              <w:t>Không chỉnh sửa khai báo, thêm FlintStone vào Backpack của nhân vật này</w:t>
            </w:r>
            <w:r>
              <w:rPr>
                <w:rFonts w:ascii="Cambria" w:hAnsi="Cambria"/>
              </w:rPr>
              <w:t>.</w:t>
            </w:r>
          </w:p>
          <w:p w14:paraId="3E6B9433" w14:textId="5A5614DB" w:rsidR="001714AF" w:rsidRPr="001714AF" w:rsidRDefault="0086495D" w:rsidP="0093052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kết quả ra màn hình.</w:t>
            </w:r>
          </w:p>
        </w:tc>
        <w:tc>
          <w:tcPr>
            <w:tcW w:w="2988" w:type="dxa"/>
            <w:vAlign w:val="center"/>
          </w:tcPr>
          <w:p w14:paraId="4021437E" w14:textId="6D35763A" w:rsidR="001714AF" w:rsidRPr="001461F8" w:rsidRDefault="001D6F90" w:rsidP="001461F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1D6F90">
              <w:rPr>
                <w:rFonts w:ascii="Courier New" w:hAnsi="Courier New" w:cs="Courier New"/>
                <w:color w:val="auto"/>
                <w:sz w:val="20"/>
              </w:rPr>
              <w:t>Backpack: Shield, Bread Loaf, FlintStone</w:t>
            </w:r>
          </w:p>
        </w:tc>
      </w:tr>
    </w:tbl>
    <w:p w14:paraId="7A305CD2" w14:textId="67F9237C" w:rsidR="00C36B7F" w:rsidRPr="00ED119F" w:rsidRDefault="00C36B7F" w:rsidP="00770305">
      <w:pPr>
        <w:pStyle w:val="Heading10"/>
        <w:spacing w:before="600" w:after="120"/>
        <w:rPr>
          <w:rFonts w:ascii="Cambria" w:hAnsi="Cambria"/>
        </w:rPr>
      </w:pPr>
      <w:r>
        <w:t xml:space="preserve">Phần </w:t>
      </w:r>
      <w:r>
        <w:rPr>
          <w:rFonts w:ascii="Cambria" w:hAnsi="Cambria"/>
        </w:rPr>
        <w:t xml:space="preserve">7.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DD56C9">
        <w:rPr>
          <w:rFonts w:ascii="Cambria" w:hAnsi="Cambria"/>
          <w:b/>
          <w:i/>
          <w:color w:val="595959" w:themeColor="text1" w:themeTint="A6"/>
          <w:sz w:val="24"/>
        </w:rPr>
        <w:t>10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53"/>
        <w:gridCol w:w="7367"/>
        <w:gridCol w:w="2988"/>
      </w:tblGrid>
      <w:tr w:rsidR="00C36B7F" w14:paraId="2EF078EC" w14:textId="77777777" w:rsidTr="00C3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</w:tcPr>
          <w:p w14:paraId="2C65CD0B" w14:textId="77777777" w:rsidR="00C36B7F" w:rsidRPr="00747872" w:rsidRDefault="00C36B7F" w:rsidP="0093052A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7367" w:type="dxa"/>
          </w:tcPr>
          <w:p w14:paraId="5877E700" w14:textId="77777777" w:rsidR="00C36B7F" w:rsidRPr="00747872" w:rsidRDefault="00C36B7F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2988" w:type="dxa"/>
          </w:tcPr>
          <w:p w14:paraId="0AE5DA32" w14:textId="77777777" w:rsidR="00C36B7F" w:rsidRPr="00747872" w:rsidRDefault="00C36B7F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C36B7F" w14:paraId="72F6E64C" w14:textId="77777777" w:rsidTr="00C3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5A5BB785" w14:textId="0C8679EA" w:rsidR="00C36B7F" w:rsidRPr="005C3C96" w:rsidRDefault="000D3825" w:rsidP="00A23274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7367" w:type="dxa"/>
            <w:vAlign w:val="center"/>
          </w:tcPr>
          <w:p w14:paraId="3C2F4921" w14:textId="3FEE1CBB" w:rsidR="000D3825" w:rsidRPr="000D3825" w:rsidRDefault="000D3825" w:rsidP="000D382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 danh sách</w:t>
            </w:r>
            <w:r w:rsidRPr="000D3825">
              <w:rPr>
                <w:rFonts w:ascii="Cambria" w:hAnsi="Cambria"/>
              </w:rPr>
              <w:t xml:space="preserve"> kỹ năng của nhân vật</w:t>
            </w:r>
            <w:r>
              <w:rPr>
                <w:rFonts w:ascii="Cambria" w:hAnsi="Cambria"/>
              </w:rPr>
              <w:t>:</w:t>
            </w:r>
          </w:p>
          <w:p w14:paraId="7F4F7BFD" w14:textId="0F10DDA0" w:rsidR="000D3825" w:rsidRDefault="000D3825" w:rsidP="000D382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0D3825">
              <w:rPr>
                <w:rFonts w:ascii="Cambria" w:hAnsi="Cambria"/>
                <w:b/>
              </w:rPr>
              <w:t>Skill 1</w:t>
            </w:r>
            <w:r>
              <w:rPr>
                <w:rFonts w:ascii="Cambria" w:hAnsi="Cambria"/>
              </w:rPr>
              <w:t>: Name: Tackle; Minimum level: 1; Damage: 5; Hit rate: 0.3</w:t>
            </w:r>
          </w:p>
          <w:p w14:paraId="6D55FA06" w14:textId="6D25E256" w:rsidR="000D3825" w:rsidRPr="000D3825" w:rsidRDefault="000D3825" w:rsidP="000D382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0D3825">
              <w:rPr>
                <w:rFonts w:ascii="Cambria" w:hAnsi="Cambria"/>
                <w:b/>
              </w:rPr>
              <w:t>Skill 2</w:t>
            </w:r>
            <w:r>
              <w:rPr>
                <w:rFonts w:ascii="Cambria" w:hAnsi="Cambria"/>
              </w:rPr>
              <w:t>:</w:t>
            </w:r>
            <w:r w:rsidR="00733705">
              <w:rPr>
                <w:rFonts w:ascii="Cambria" w:hAnsi="Cambria"/>
              </w:rPr>
              <w:t xml:space="preserve"> Name: Quick A</w:t>
            </w:r>
            <w:r>
              <w:rPr>
                <w:rFonts w:ascii="Cambria" w:hAnsi="Cambria"/>
              </w:rPr>
              <w:t xml:space="preserve">ttack; Minimum level: 2; Damage: 3; </w:t>
            </w:r>
            <w:r w:rsidRPr="000D3825">
              <w:rPr>
                <w:rFonts w:ascii="Cambria" w:hAnsi="Cambria"/>
              </w:rPr>
              <w:t>Hit rate: 0.5</w:t>
            </w:r>
          </w:p>
          <w:p w14:paraId="7B9E715C" w14:textId="51587363" w:rsidR="000D3825" w:rsidRPr="000D3825" w:rsidRDefault="000D3825" w:rsidP="000D382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0D3825">
              <w:rPr>
                <w:rFonts w:ascii="Cambria" w:hAnsi="Cambria"/>
                <w:b/>
              </w:rPr>
              <w:t>Skill 3</w:t>
            </w:r>
            <w:r>
              <w:rPr>
                <w:rFonts w:ascii="Cambria" w:hAnsi="Cambria"/>
              </w:rPr>
              <w:t xml:space="preserve">: Name: Strong Kick; Minimum level: 4; Damage: 9; </w:t>
            </w:r>
            <w:r w:rsidRPr="000D3825">
              <w:rPr>
                <w:rFonts w:ascii="Cambria" w:hAnsi="Cambria"/>
              </w:rPr>
              <w:t>Hit rate: 0.2</w:t>
            </w:r>
          </w:p>
          <w:p w14:paraId="22CC66A9" w14:textId="19AACB6C" w:rsidR="00C36B7F" w:rsidRPr="005C3C96" w:rsidRDefault="000D3825" w:rsidP="00823D6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0D3825">
              <w:rPr>
                <w:rFonts w:ascii="Cambria" w:hAnsi="Cambria"/>
              </w:rPr>
              <w:t>Khởi tạo mộ</w:t>
            </w:r>
            <w:r>
              <w:rPr>
                <w:rFonts w:ascii="Cambria" w:hAnsi="Cambria"/>
              </w:rPr>
              <w:t>t list chứa</w:t>
            </w:r>
            <w:r w:rsidRPr="000D3825">
              <w:rPr>
                <w:rFonts w:ascii="Cambria" w:hAnsi="Cambria"/>
              </w:rPr>
              <w:t xml:space="preserve"> các skill như trên</w:t>
            </w:r>
            <w:r w:rsidR="00823D6A">
              <w:rPr>
                <w:rFonts w:ascii="Cambria" w:hAnsi="Cambria"/>
              </w:rPr>
              <w:t>.</w:t>
            </w:r>
            <w:r w:rsidR="00C34C9C">
              <w:rPr>
                <w:rFonts w:ascii="Cambria" w:hAnsi="Cambria"/>
              </w:rPr>
              <w:t xml:space="preserve"> Mỗi skill là một dictionary.</w:t>
            </w:r>
          </w:p>
        </w:tc>
        <w:tc>
          <w:tcPr>
            <w:tcW w:w="2988" w:type="dxa"/>
            <w:vAlign w:val="center"/>
          </w:tcPr>
          <w:p w14:paraId="168B2429" w14:textId="74341FFD" w:rsidR="00C36B7F" w:rsidRDefault="00C36B7F" w:rsidP="0093052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36B7F" w14:paraId="726E0158" w14:textId="77777777" w:rsidTr="00C34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Align w:val="center"/>
          </w:tcPr>
          <w:p w14:paraId="6A136E55" w14:textId="32C328FB" w:rsidR="00C36B7F" w:rsidRDefault="00A23274" w:rsidP="00A23274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2</w:t>
            </w:r>
          </w:p>
        </w:tc>
        <w:tc>
          <w:tcPr>
            <w:tcW w:w="7367" w:type="dxa"/>
            <w:vAlign w:val="center"/>
          </w:tcPr>
          <w:p w14:paraId="067C9EB4" w14:textId="753E047D" w:rsidR="00C36B7F" w:rsidRDefault="00447F5E" w:rsidP="00A2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</w:t>
            </w:r>
            <w:r w:rsidR="00A23274">
              <w:rPr>
                <w:rFonts w:ascii="Cambria" w:hAnsi="Cambria"/>
              </w:rPr>
              <w:t>n ra màn hình tên các skill</w:t>
            </w:r>
            <w:r w:rsidR="00A23274" w:rsidRPr="00A23274">
              <w:rPr>
                <w:rFonts w:ascii="Cambria" w:hAnsi="Cambria"/>
              </w:rPr>
              <w:t xml:space="preserve"> của nhân vậ</w:t>
            </w:r>
            <w:r w:rsidR="00A23274">
              <w:rPr>
                <w:rFonts w:ascii="Cambria" w:hAnsi="Cambria"/>
              </w:rPr>
              <w:t>t theo định dạng bên.</w:t>
            </w:r>
          </w:p>
        </w:tc>
        <w:tc>
          <w:tcPr>
            <w:tcW w:w="2988" w:type="dxa"/>
            <w:vAlign w:val="center"/>
          </w:tcPr>
          <w:p w14:paraId="143EDC46" w14:textId="77777777" w:rsidR="00C36B7F" w:rsidRDefault="00A23274" w:rsidP="00A2327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Skill 1: Tackle</w:t>
            </w:r>
          </w:p>
          <w:p w14:paraId="7CBFB513" w14:textId="489D1B4A" w:rsidR="00A23274" w:rsidRDefault="00A23274" w:rsidP="00A2327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</w:t>
            </w:r>
            <w:r w:rsidR="00733705">
              <w:rPr>
                <w:rFonts w:ascii="Courier New" w:hAnsi="Courier New" w:cs="Courier New"/>
                <w:color w:val="auto"/>
                <w:sz w:val="20"/>
              </w:rPr>
              <w:t>kill 2: Quick A</w:t>
            </w:r>
            <w:r w:rsidR="00482945">
              <w:rPr>
                <w:rFonts w:ascii="Courier New" w:hAnsi="Courier New" w:cs="Courier New"/>
                <w:color w:val="auto"/>
                <w:sz w:val="20"/>
              </w:rPr>
              <w:t>ttack</w:t>
            </w:r>
          </w:p>
          <w:p w14:paraId="77BEEBEE" w14:textId="1D58C1E3" w:rsidR="00A23274" w:rsidRDefault="00733705" w:rsidP="00A23274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Skill 3: Strong K</w:t>
            </w:r>
            <w:r w:rsidR="00A23274">
              <w:rPr>
                <w:rFonts w:ascii="Courier New" w:hAnsi="Courier New" w:cs="Courier New"/>
                <w:color w:val="auto"/>
                <w:sz w:val="20"/>
              </w:rPr>
              <w:t>ick</w:t>
            </w:r>
          </w:p>
        </w:tc>
      </w:tr>
    </w:tbl>
    <w:p w14:paraId="1CBC8755" w14:textId="496A1A79" w:rsidR="00C37116" w:rsidRPr="00ED119F" w:rsidRDefault="00C37116" w:rsidP="00770305">
      <w:pPr>
        <w:pStyle w:val="Heading10"/>
        <w:spacing w:before="600" w:after="120"/>
        <w:rPr>
          <w:rFonts w:ascii="Cambria" w:hAnsi="Cambria"/>
        </w:rPr>
      </w:pPr>
      <w:r>
        <w:t xml:space="preserve">Phần </w:t>
      </w:r>
      <w:r w:rsidR="00DF004D">
        <w:rPr>
          <w:rFonts w:ascii="Cambria" w:hAnsi="Cambria"/>
        </w:rPr>
        <w:t>8</w:t>
      </w:r>
      <w:r>
        <w:rPr>
          <w:rFonts w:ascii="Cambria" w:hAnsi="Cambria"/>
        </w:rPr>
        <w:t xml:space="preserve">. </w:t>
      </w:r>
      <w:r w:rsidRPr="00ED119F">
        <w:rPr>
          <w:rFonts w:asciiTheme="minorHAnsi" w:hAnsiTheme="minorHAnsi"/>
          <w:color w:val="595959" w:themeColor="text1" w:themeTint="A6"/>
        </w:rPr>
        <w:t xml:space="preserve"> </w:t>
      </w:r>
      <w:r w:rsidRPr="00ED119F">
        <w:rPr>
          <w:rFonts w:asciiTheme="minorHAnsi" w:hAnsiTheme="minorHAnsi"/>
          <w:color w:val="595959" w:themeColor="text1" w:themeTint="A6"/>
          <w:sz w:val="24"/>
        </w:rPr>
        <w:t xml:space="preserve">Thời gian: </w:t>
      </w:r>
      <w:r w:rsidR="001A4C9B">
        <w:rPr>
          <w:rFonts w:ascii="Cambria" w:hAnsi="Cambria"/>
          <w:b/>
          <w:i/>
          <w:color w:val="595959" w:themeColor="text1" w:themeTint="A6"/>
          <w:sz w:val="24"/>
        </w:rPr>
        <w:t>20</w:t>
      </w:r>
      <w:r w:rsidRPr="00ED119F">
        <w:rPr>
          <w:b/>
          <w:i/>
          <w:color w:val="595959" w:themeColor="text1" w:themeTint="A6"/>
          <w:sz w:val="24"/>
        </w:rPr>
        <w:t xml:space="preserve"> p</w:t>
      </w:r>
      <w:r w:rsidRPr="00ED119F">
        <w:rPr>
          <w:rFonts w:asciiTheme="minorHAnsi" w:hAnsiTheme="minorHAnsi"/>
          <w:b/>
          <w:i/>
          <w:color w:val="595959" w:themeColor="text1" w:themeTint="A6"/>
          <w:sz w:val="24"/>
        </w:rPr>
        <w:t>hút</w:t>
      </w:r>
    </w:p>
    <w:tbl>
      <w:tblPr>
        <w:tblStyle w:val="GridTable4-Accent6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1260"/>
        <w:gridCol w:w="5040"/>
        <w:gridCol w:w="4068"/>
      </w:tblGrid>
      <w:tr w:rsidR="00C37116" w14:paraId="53BD5C07" w14:textId="77777777" w:rsidTr="00DB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gridSpan w:val="2"/>
          </w:tcPr>
          <w:p w14:paraId="07A08CF7" w14:textId="77777777" w:rsidR="00C37116" w:rsidRPr="00747872" w:rsidRDefault="00C37116" w:rsidP="0093052A">
            <w:pPr>
              <w:spacing w:before="0"/>
              <w:jc w:val="center"/>
            </w:pPr>
            <w:r w:rsidRPr="00747872">
              <w:t>Bài</w:t>
            </w:r>
          </w:p>
        </w:tc>
        <w:tc>
          <w:tcPr>
            <w:tcW w:w="5040" w:type="dxa"/>
          </w:tcPr>
          <w:p w14:paraId="354CA557" w14:textId="77777777" w:rsidR="00C37116" w:rsidRPr="00747872" w:rsidRDefault="00C37116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Nội dung</w:t>
            </w:r>
          </w:p>
        </w:tc>
        <w:tc>
          <w:tcPr>
            <w:tcW w:w="4068" w:type="dxa"/>
          </w:tcPr>
          <w:p w14:paraId="586FCAA1" w14:textId="77777777" w:rsidR="00C37116" w:rsidRPr="00747872" w:rsidRDefault="00C37116" w:rsidP="0093052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7872">
              <w:t>Kết quả mong đợi</w:t>
            </w:r>
          </w:p>
        </w:tc>
      </w:tr>
      <w:tr w:rsidR="00C37116" w14:paraId="66F71324" w14:textId="77777777" w:rsidTr="00DB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28054B5" w14:textId="67B3BC6E" w:rsidR="00C37116" w:rsidRPr="005C3C96" w:rsidRDefault="004230B3" w:rsidP="004230B3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t>1</w:t>
            </w:r>
          </w:p>
        </w:tc>
        <w:tc>
          <w:tcPr>
            <w:tcW w:w="6300" w:type="dxa"/>
            <w:gridSpan w:val="2"/>
            <w:vAlign w:val="center"/>
          </w:tcPr>
          <w:p w14:paraId="620E2981" w14:textId="4C7C0405" w:rsidR="00482945" w:rsidRDefault="004230B3" w:rsidP="004063A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230B3">
              <w:rPr>
                <w:rFonts w:ascii="Cambria" w:hAnsi="Cambria"/>
              </w:rPr>
              <w:t>Mô phỏ</w:t>
            </w:r>
            <w:r w:rsidR="00482945">
              <w:rPr>
                <w:rFonts w:ascii="Cambria" w:hAnsi="Cambria"/>
              </w:rPr>
              <w:t>ng một</w:t>
            </w:r>
            <w:r w:rsidRPr="004230B3">
              <w:rPr>
                <w:rFonts w:ascii="Cambria" w:hAnsi="Cambria"/>
              </w:rPr>
              <w:t xml:space="preserve"> tình huố</w:t>
            </w:r>
            <w:r w:rsidR="00482945">
              <w:rPr>
                <w:rFonts w:ascii="Cambria" w:hAnsi="Cambria"/>
              </w:rPr>
              <w:t>ng trong combat:</w:t>
            </w:r>
            <w:r w:rsidR="00BE1664">
              <w:rPr>
                <w:rFonts w:ascii="Cambria" w:hAnsi="Cambria"/>
              </w:rPr>
              <w:t xml:space="preserve"> H</w:t>
            </w:r>
            <w:r w:rsidRPr="004230B3">
              <w:rPr>
                <w:rFonts w:ascii="Cambria" w:hAnsi="Cambria"/>
              </w:rPr>
              <w:t xml:space="preserve">iện các skill </w:t>
            </w:r>
            <w:r w:rsidR="00482945">
              <w:rPr>
                <w:rFonts w:ascii="Cambria" w:hAnsi="Cambria"/>
              </w:rPr>
              <w:t>của nhân vật.</w:t>
            </w:r>
          </w:p>
          <w:p w14:paraId="650C686E" w14:textId="7D233CF2" w:rsidR="00C37116" w:rsidRPr="005C3C96" w:rsidRDefault="00482945" w:rsidP="0048294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 phép n</w:t>
            </w:r>
            <w:r w:rsidR="004230B3" w:rsidRPr="004230B3">
              <w:rPr>
                <w:rFonts w:ascii="Cambria" w:hAnsi="Cambria"/>
              </w:rPr>
              <w:t xml:space="preserve">gười </w:t>
            </w:r>
            <w:r>
              <w:rPr>
                <w:rFonts w:ascii="Cambria" w:hAnsi="Cambria"/>
              </w:rPr>
              <w:t>chơi</w:t>
            </w:r>
            <w:r w:rsidR="004230B3" w:rsidRPr="004230B3">
              <w:rPr>
                <w:rFonts w:ascii="Cambria" w:hAnsi="Cambria"/>
              </w:rPr>
              <w:t xml:space="preserve"> chọn </w:t>
            </w:r>
            <w:r>
              <w:rPr>
                <w:rFonts w:ascii="Cambria" w:hAnsi="Cambria"/>
              </w:rPr>
              <w:t>skill</w:t>
            </w:r>
            <w:r w:rsidR="004230B3" w:rsidRPr="004230B3">
              <w:rPr>
                <w:rFonts w:ascii="Cambria" w:hAnsi="Cambria"/>
              </w:rPr>
              <w:t>, kiểm tra xem level của nhân vậ</w:t>
            </w:r>
            <w:r>
              <w:rPr>
                <w:rFonts w:ascii="Cambria" w:hAnsi="Cambria"/>
              </w:rPr>
              <w:t>t có cho phép hay không.</w:t>
            </w:r>
            <w:r w:rsidR="004230B3" w:rsidRPr="004230B3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</w:t>
            </w:r>
            <w:r w:rsidR="004230B3" w:rsidRPr="004230B3">
              <w:rPr>
                <w:rFonts w:ascii="Cambria" w:hAnsi="Cambria"/>
              </w:rPr>
              <w:t>ếu không</w:t>
            </w:r>
            <w:r>
              <w:rPr>
                <w:rFonts w:ascii="Cambria" w:hAnsi="Cambria"/>
              </w:rPr>
              <w:t>, in ra thông báo;</w:t>
            </w:r>
            <w:r w:rsidR="004230B3" w:rsidRPr="004230B3">
              <w:rPr>
                <w:rFonts w:ascii="Cambria" w:hAnsi="Cambria"/>
              </w:rPr>
              <w:t xml:space="preserve"> nếu có</w:t>
            </w:r>
            <w:r>
              <w:rPr>
                <w:rFonts w:ascii="Cambria" w:hAnsi="Cambria"/>
              </w:rPr>
              <w:t>,</w:t>
            </w:r>
            <w:r w:rsidR="004230B3" w:rsidRPr="004230B3">
              <w:rPr>
                <w:rFonts w:ascii="Cambria" w:hAnsi="Cambria"/>
              </w:rPr>
              <w:t xml:space="preserve"> in ra damage tương ứng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068" w:type="dxa"/>
            <w:vAlign w:val="center"/>
          </w:tcPr>
          <w:p w14:paraId="280D0D2D" w14:textId="02BDF716" w:rsidR="00482945" w:rsidRPr="00F27908" w:rsidRDefault="00F27908" w:rsidP="00F27908">
            <w:pPr>
              <w:spacing w:before="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404040" w:themeColor="text1" w:themeTint="BF"/>
                <w:sz w:val="20"/>
              </w:rPr>
            </w:pPr>
            <w:r w:rsidRPr="00F27908">
              <w:rPr>
                <w:b/>
                <w:color w:val="404040" w:themeColor="text1" w:themeTint="BF"/>
              </w:rPr>
              <w:t>Cho phép</w:t>
            </w:r>
            <w:r w:rsidRPr="00F27908">
              <w:rPr>
                <w:color w:val="404040" w:themeColor="text1" w:themeTint="BF"/>
              </w:rPr>
              <w:t>:</w:t>
            </w:r>
          </w:p>
          <w:p w14:paraId="7E887617" w14:textId="5D5F31F9" w:rsidR="00482945" w:rsidRP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482945">
              <w:rPr>
                <w:rFonts w:ascii="Courier New" w:hAnsi="Courier New" w:cs="Courier New"/>
                <w:color w:val="auto"/>
                <w:sz w:val="20"/>
              </w:rPr>
              <w:t>Skill 1: Tackle</w:t>
            </w:r>
          </w:p>
          <w:p w14:paraId="542758F3" w14:textId="45BF85F2" w:rsidR="00482945" w:rsidRP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Skill 2: Quick Attack</w:t>
            </w:r>
          </w:p>
          <w:p w14:paraId="2B6806FF" w14:textId="77777777" w:rsidR="00C37116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482945">
              <w:rPr>
                <w:rFonts w:ascii="Courier New" w:hAnsi="Courier New" w:cs="Courier New"/>
                <w:color w:val="auto"/>
                <w:sz w:val="20"/>
              </w:rPr>
              <w:t>Skill 3: Strong Kick</w:t>
            </w:r>
          </w:p>
          <w:p w14:paraId="01F834A3" w14:textId="77777777" w:rsid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Choose skill by number: </w:t>
            </w:r>
            <w:r w:rsidRPr="00482945"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</w:p>
          <w:p w14:paraId="0FDF9508" w14:textId="77777777" w:rsid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14:paraId="64205077" w14:textId="77777777" w:rsid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You chose Quick Attack.</w:t>
            </w:r>
          </w:p>
          <w:p w14:paraId="24241584" w14:textId="77777777" w:rsid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Damage: 3</w:t>
            </w:r>
          </w:p>
          <w:p w14:paraId="7B8DA541" w14:textId="5B0DF2AA" w:rsid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41235054" w14:textId="6B204E4D" w:rsidR="00F27908" w:rsidRPr="00F27908" w:rsidRDefault="00F27908" w:rsidP="00F27908">
            <w:pPr>
              <w:spacing w:before="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404040" w:themeColor="text1" w:themeTint="BF"/>
                <w:sz w:val="20"/>
              </w:rPr>
            </w:pPr>
            <w:r w:rsidRPr="00F27908">
              <w:rPr>
                <w:b/>
                <w:color w:val="404040" w:themeColor="text1" w:themeTint="BF"/>
              </w:rPr>
              <w:t>Không cho phép</w:t>
            </w:r>
            <w:r w:rsidRPr="00F27908">
              <w:rPr>
                <w:color w:val="404040" w:themeColor="text1" w:themeTint="BF"/>
              </w:rPr>
              <w:t>:</w:t>
            </w:r>
          </w:p>
          <w:p w14:paraId="04099AF7" w14:textId="77777777" w:rsidR="00482945" w:rsidRP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482945">
              <w:rPr>
                <w:rFonts w:ascii="Courier New" w:hAnsi="Courier New" w:cs="Courier New"/>
                <w:color w:val="auto"/>
                <w:sz w:val="20"/>
              </w:rPr>
              <w:t>Skill 1: Tackle</w:t>
            </w:r>
          </w:p>
          <w:p w14:paraId="7F8A9C04" w14:textId="77777777" w:rsidR="00482945" w:rsidRP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Skill 2: Quick Attack</w:t>
            </w:r>
          </w:p>
          <w:p w14:paraId="03903EB1" w14:textId="77777777" w:rsid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482945">
              <w:rPr>
                <w:rFonts w:ascii="Courier New" w:hAnsi="Courier New" w:cs="Courier New"/>
                <w:color w:val="auto"/>
                <w:sz w:val="20"/>
              </w:rPr>
              <w:t>Skill 3: Strong Kick</w:t>
            </w:r>
          </w:p>
          <w:p w14:paraId="4FC1BBE1" w14:textId="7C1B572F" w:rsid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Choose skill by number: </w:t>
            </w:r>
            <w:r w:rsidR="00F27908">
              <w:rPr>
                <w:rFonts w:ascii="Courier New" w:hAnsi="Courier New" w:cs="Courier New"/>
                <w:b/>
                <w:color w:val="auto"/>
                <w:sz w:val="20"/>
              </w:rPr>
              <w:t>3</w:t>
            </w:r>
          </w:p>
          <w:p w14:paraId="56518DB0" w14:textId="77777777" w:rsidR="00482945" w:rsidRDefault="00482945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14:paraId="11B588CF" w14:textId="6F681AFE" w:rsidR="00482945" w:rsidRDefault="00F27908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You chose Strong Kick</w:t>
            </w:r>
            <w:r w:rsidR="00482945">
              <w:rPr>
                <w:rFonts w:ascii="Courier New" w:hAnsi="Courier New" w:cs="Courier New"/>
                <w:color w:val="auto"/>
                <w:sz w:val="20"/>
              </w:rPr>
              <w:t>.</w:t>
            </w:r>
          </w:p>
          <w:p w14:paraId="280F1DCD" w14:textId="5AE1B9D2" w:rsidR="00482945" w:rsidRPr="00482945" w:rsidRDefault="00EB6247" w:rsidP="0048294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Cannot deploy. Require</w:t>
            </w:r>
            <w:r w:rsidR="00DB3FED">
              <w:rPr>
                <w:rFonts w:ascii="Courier New" w:hAnsi="Courier New" w:cs="Courier New"/>
                <w:color w:val="auto"/>
                <w:sz w:val="20"/>
              </w:rPr>
              <w:t>d</w:t>
            </w:r>
            <w:r>
              <w:rPr>
                <w:rFonts w:ascii="Courier New" w:hAnsi="Courier New" w:cs="Courier New"/>
                <w:color w:val="auto"/>
                <w:sz w:val="20"/>
              </w:rPr>
              <w:t xml:space="preserve"> level 4.</w:t>
            </w:r>
          </w:p>
        </w:tc>
      </w:tr>
      <w:tr w:rsidR="00C37116" w14:paraId="7DC099C5" w14:textId="77777777" w:rsidTr="00DB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FA64BD5" w14:textId="7550B760" w:rsidR="00C37116" w:rsidRDefault="00C37116" w:rsidP="004230B3">
            <w:pPr>
              <w:spacing w:before="0"/>
              <w:jc w:val="center"/>
              <w:rPr>
                <w:rFonts w:ascii="Cambria" w:hAnsi="Cambria"/>
                <w:color w:val="404040" w:themeColor="text1" w:themeTint="BF"/>
                <w:sz w:val="21"/>
              </w:rPr>
            </w:pPr>
            <w:r>
              <w:rPr>
                <w:rFonts w:ascii="Cambria" w:hAnsi="Cambria"/>
                <w:color w:val="404040" w:themeColor="text1" w:themeTint="BF"/>
                <w:sz w:val="21"/>
              </w:rPr>
              <w:lastRenderedPageBreak/>
              <w:t>2</w:t>
            </w:r>
          </w:p>
        </w:tc>
        <w:tc>
          <w:tcPr>
            <w:tcW w:w="6300" w:type="dxa"/>
            <w:gridSpan w:val="2"/>
            <w:vAlign w:val="center"/>
          </w:tcPr>
          <w:p w14:paraId="25F72E97" w14:textId="08805F4A" w:rsidR="00B158DA" w:rsidRDefault="00B158DA" w:rsidP="00B158D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Cải tiến bài trên: T</w:t>
            </w:r>
            <w:r w:rsidR="00482945" w:rsidRPr="00482945">
              <w:rPr>
                <w:rFonts w:ascii="Cambria" w:hAnsi="Cambria"/>
              </w:rPr>
              <w:t>hêm xác suất đánh trúng</w:t>
            </w:r>
            <w:r>
              <w:rPr>
                <w:rFonts w:ascii="Cambria" w:hAnsi="Cambria"/>
              </w:rPr>
              <w:t>.</w:t>
            </w:r>
          </w:p>
          <w:p w14:paraId="1D20D56E" w14:textId="77777777" w:rsidR="009B5304" w:rsidRDefault="00B158DA" w:rsidP="0038425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Khởi tạo một</w:t>
            </w:r>
            <w:r w:rsidR="00482945" w:rsidRPr="00482945">
              <w:rPr>
                <w:rFonts w:ascii="Cambria" w:hAnsi="Cambria"/>
              </w:rPr>
              <w:t xml:space="preserve"> số </w:t>
            </w:r>
            <w:r>
              <w:rPr>
                <w:rFonts w:ascii="Cambria" w:hAnsi="Cambria"/>
              </w:rPr>
              <w:t xml:space="preserve">thực </w:t>
            </w:r>
            <w:r w:rsidR="00482945" w:rsidRPr="00482945">
              <w:rPr>
                <w:rFonts w:ascii="Cambria" w:hAnsi="Cambria"/>
              </w:rPr>
              <w:t>ngẫu nhiên từ 0 đế</w:t>
            </w:r>
            <w:r>
              <w:rPr>
                <w:rFonts w:ascii="Cambria" w:hAnsi="Cambria"/>
              </w:rPr>
              <w:t>n 1</w:t>
            </w:r>
            <w:r w:rsidR="00FE7258">
              <w:rPr>
                <w:rFonts w:ascii="Cambria" w:hAnsi="Cambria"/>
              </w:rPr>
              <w:t xml:space="preserve">, sử dụng hàm </w:t>
            </w:r>
            <w:r w:rsidR="00FE7258" w:rsidRPr="00FE7258">
              <w:rPr>
                <w:rFonts w:ascii="Cambria" w:hAnsi="Cambria"/>
                <w:i/>
              </w:rPr>
              <w:t>random()</w:t>
            </w:r>
            <w:r w:rsidR="00FE7258">
              <w:rPr>
                <w:rFonts w:ascii="Cambria" w:hAnsi="Cambria"/>
              </w:rPr>
              <w:t xml:space="preserve"> trong module </w:t>
            </w:r>
            <w:r w:rsidR="00FE7258" w:rsidRPr="00FE7258">
              <w:rPr>
                <w:rFonts w:ascii="Cambria" w:hAnsi="Cambria"/>
                <w:b/>
                <w:sz w:val="20"/>
              </w:rPr>
              <w:t>random</w:t>
            </w:r>
            <w:r w:rsidR="00AE7BF7">
              <w:rPr>
                <w:rFonts w:ascii="Cambria" w:hAnsi="Cambria"/>
                <w:b/>
                <w:sz w:val="20"/>
              </w:rPr>
              <w:t xml:space="preserve"> </w:t>
            </w:r>
            <w:r w:rsidR="00AE7BF7">
              <w:rPr>
                <w:rFonts w:ascii="Cambria" w:hAnsi="Cambria"/>
              </w:rPr>
              <w:t xml:space="preserve">(cú pháp: </w:t>
            </w:r>
            <w:r w:rsidR="00AE7BF7" w:rsidRPr="00AE7BF7">
              <w:rPr>
                <w:rFonts w:ascii="Cambria" w:hAnsi="Cambria"/>
                <w:b/>
                <w:sz w:val="20"/>
              </w:rPr>
              <w:t>random</w:t>
            </w:r>
            <w:r w:rsidR="00AE7BF7" w:rsidRPr="00AE7BF7">
              <w:rPr>
                <w:rFonts w:ascii="Cambria" w:hAnsi="Cambria"/>
                <w:i/>
              </w:rPr>
              <w:t>.random()</w:t>
            </w:r>
            <w:r w:rsidR="00AE7BF7">
              <w:rPr>
                <w:rFonts w:ascii="Cambria" w:hAnsi="Cambria"/>
              </w:rPr>
              <w:t>)</w:t>
            </w:r>
            <w:r w:rsidR="009B5304">
              <w:rPr>
                <w:rFonts w:ascii="Cambria" w:hAnsi="Cambria"/>
              </w:rPr>
              <w:t>.</w:t>
            </w:r>
          </w:p>
          <w:p w14:paraId="19B7F89B" w14:textId="3BD2B880" w:rsidR="00D1568E" w:rsidRDefault="00B158DA" w:rsidP="0038425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  <w:r w:rsidR="00482945" w:rsidRPr="00482945">
              <w:rPr>
                <w:rFonts w:ascii="Cambria" w:hAnsi="Cambria"/>
              </w:rPr>
              <w:t xml:space="preserve">ếu số sinh ra </w:t>
            </w:r>
            <w:r>
              <w:rPr>
                <w:rFonts w:ascii="Cambria" w:hAnsi="Cambria"/>
              </w:rPr>
              <w:t>bé</w:t>
            </w:r>
            <w:r w:rsidR="00482945" w:rsidRPr="00482945">
              <w:rPr>
                <w:rFonts w:ascii="Cambria" w:hAnsi="Cambria"/>
              </w:rPr>
              <w:t xml:space="preserve"> hơn Hi</w:t>
            </w:r>
            <w:r>
              <w:rPr>
                <w:rFonts w:ascii="Cambria" w:hAnsi="Cambria"/>
              </w:rPr>
              <w:t>t</w:t>
            </w:r>
            <w:r w:rsidR="00482945" w:rsidRPr="00482945">
              <w:rPr>
                <w:rFonts w:ascii="Cambria" w:hAnsi="Cambria"/>
              </w:rPr>
              <w:t xml:space="preserve"> rate của skill, </w:t>
            </w:r>
            <w:r>
              <w:rPr>
                <w:rFonts w:ascii="Cambria" w:hAnsi="Cambria"/>
              </w:rPr>
              <w:t>in ra</w:t>
            </w:r>
            <w:r w:rsidR="009B5304">
              <w:rPr>
                <w:rFonts w:ascii="Cambria" w:hAnsi="Cambria"/>
              </w:rPr>
              <w:t xml:space="preserve"> D</w:t>
            </w:r>
            <w:r>
              <w:rPr>
                <w:rFonts w:ascii="Cambria" w:hAnsi="Cambria"/>
              </w:rPr>
              <w:t>amage. N</w:t>
            </w:r>
            <w:r w:rsidR="00482945" w:rsidRPr="00482945">
              <w:rPr>
                <w:rFonts w:ascii="Cambria" w:hAnsi="Cambria"/>
              </w:rPr>
              <w:t>ếu số sinh ra lớn hơn Hit rate</w:t>
            </w:r>
            <w:r>
              <w:rPr>
                <w:rFonts w:ascii="Cambria" w:hAnsi="Cambria"/>
              </w:rPr>
              <w:t xml:space="preserve">, thông báo skill </w:t>
            </w:r>
            <w:r w:rsidR="00482945" w:rsidRPr="00482945">
              <w:rPr>
                <w:rFonts w:ascii="Cambria" w:hAnsi="Cambria"/>
              </w:rPr>
              <w:t>không trúng mục tiêu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068" w:type="dxa"/>
            <w:vAlign w:val="center"/>
          </w:tcPr>
          <w:p w14:paraId="3A2C483A" w14:textId="15A24426" w:rsidR="00004AEF" w:rsidRPr="00F27908" w:rsidRDefault="00004AEF" w:rsidP="00004AEF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404040" w:themeColor="text1" w:themeTint="BF"/>
                <w:sz w:val="20"/>
              </w:rPr>
            </w:pPr>
            <w:r>
              <w:rPr>
                <w:b/>
                <w:color w:val="404040" w:themeColor="text1" w:themeTint="BF"/>
              </w:rPr>
              <w:t>Thành công</w:t>
            </w:r>
            <w:r w:rsidRPr="00F27908">
              <w:rPr>
                <w:color w:val="404040" w:themeColor="text1" w:themeTint="BF"/>
              </w:rPr>
              <w:t>:</w:t>
            </w:r>
          </w:p>
          <w:p w14:paraId="4FDBBED3" w14:textId="77777777" w:rsidR="00004AEF" w:rsidRPr="00482945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482945">
              <w:rPr>
                <w:rFonts w:ascii="Courier New" w:hAnsi="Courier New" w:cs="Courier New"/>
                <w:color w:val="auto"/>
                <w:sz w:val="20"/>
              </w:rPr>
              <w:t>Skill 1: Tackle</w:t>
            </w:r>
          </w:p>
          <w:p w14:paraId="3C3471C1" w14:textId="77777777" w:rsidR="00004AEF" w:rsidRPr="00482945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Skill 2: Quick Attack</w:t>
            </w:r>
          </w:p>
          <w:p w14:paraId="42FCCF6E" w14:textId="77777777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482945">
              <w:rPr>
                <w:rFonts w:ascii="Courier New" w:hAnsi="Courier New" w:cs="Courier New"/>
                <w:color w:val="auto"/>
                <w:sz w:val="20"/>
              </w:rPr>
              <w:t>Skill 3: Strong Kick</w:t>
            </w:r>
          </w:p>
          <w:p w14:paraId="77AE9263" w14:textId="77777777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Choose skill by number: </w:t>
            </w:r>
            <w:r w:rsidRPr="00482945"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</w:p>
          <w:p w14:paraId="7F32E196" w14:textId="77777777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14:paraId="5E0540FC" w14:textId="77777777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You chose Quick Attack.</w:t>
            </w:r>
          </w:p>
          <w:p w14:paraId="0A9AE961" w14:textId="77777777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Damage: 3</w:t>
            </w:r>
          </w:p>
          <w:p w14:paraId="73F7DBF1" w14:textId="77777777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</w:p>
          <w:p w14:paraId="06BDA51D" w14:textId="7CF792EA" w:rsidR="00004AEF" w:rsidRPr="00F27908" w:rsidRDefault="00004AEF" w:rsidP="00004AEF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404040" w:themeColor="text1" w:themeTint="BF"/>
                <w:sz w:val="20"/>
              </w:rPr>
            </w:pPr>
            <w:r w:rsidRPr="00F27908">
              <w:rPr>
                <w:b/>
                <w:color w:val="404040" w:themeColor="text1" w:themeTint="BF"/>
              </w:rPr>
              <w:t xml:space="preserve">Không </w:t>
            </w:r>
            <w:r w:rsidR="00B158DA">
              <w:rPr>
                <w:b/>
                <w:color w:val="404040" w:themeColor="text1" w:themeTint="BF"/>
              </w:rPr>
              <w:t>thành công</w:t>
            </w:r>
            <w:r w:rsidRPr="00F27908">
              <w:rPr>
                <w:color w:val="404040" w:themeColor="text1" w:themeTint="BF"/>
              </w:rPr>
              <w:t>:</w:t>
            </w:r>
          </w:p>
          <w:p w14:paraId="3474070D" w14:textId="77777777" w:rsidR="00004AEF" w:rsidRPr="00482945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482945">
              <w:rPr>
                <w:rFonts w:ascii="Courier New" w:hAnsi="Courier New" w:cs="Courier New"/>
                <w:color w:val="auto"/>
                <w:sz w:val="20"/>
              </w:rPr>
              <w:t>Skill 1: Tackle</w:t>
            </w:r>
          </w:p>
          <w:p w14:paraId="623F5C6E" w14:textId="77777777" w:rsidR="00004AEF" w:rsidRPr="00482945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Skill 2: Quick Attack</w:t>
            </w:r>
          </w:p>
          <w:p w14:paraId="33C9D894" w14:textId="77777777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 w:rsidRPr="00482945">
              <w:rPr>
                <w:rFonts w:ascii="Courier New" w:hAnsi="Courier New" w:cs="Courier New"/>
                <w:color w:val="auto"/>
                <w:sz w:val="20"/>
              </w:rPr>
              <w:t>Skill 3: Strong Kick</w:t>
            </w:r>
          </w:p>
          <w:p w14:paraId="61867FD4" w14:textId="2F78ABD6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 xml:space="preserve">Choose skill by number: </w:t>
            </w:r>
            <w:r>
              <w:rPr>
                <w:rFonts w:ascii="Courier New" w:hAnsi="Courier New" w:cs="Courier New"/>
                <w:b/>
                <w:color w:val="auto"/>
                <w:sz w:val="20"/>
              </w:rPr>
              <w:t>2</w:t>
            </w:r>
          </w:p>
          <w:p w14:paraId="7FE2CE97" w14:textId="77777777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auto"/>
                <w:sz w:val="20"/>
              </w:rPr>
            </w:pPr>
          </w:p>
          <w:p w14:paraId="3B1C6A3F" w14:textId="7DCD9716" w:rsidR="00004AEF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0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You chose Quick Attack.</w:t>
            </w:r>
          </w:p>
          <w:p w14:paraId="0FF67A5A" w14:textId="78D0E16C" w:rsidR="00C37116" w:rsidRDefault="00004AEF" w:rsidP="00004AE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20"/>
              </w:rPr>
              <w:t>Missed.</w:t>
            </w:r>
          </w:p>
        </w:tc>
      </w:tr>
    </w:tbl>
    <w:p w14:paraId="2AFD3E4A" w14:textId="77777777" w:rsidR="00323091" w:rsidRDefault="00323091" w:rsidP="001A1A31">
      <w:pPr>
        <w:pStyle w:val="Heading10"/>
        <w:spacing w:after="0"/>
      </w:pPr>
    </w:p>
    <w:sectPr w:rsidR="00323091" w:rsidSect="00400C54">
      <w:headerReference w:type="default" r:id="rId9"/>
      <w:pgSz w:w="12240" w:h="15840"/>
      <w:pgMar w:top="720" w:right="720" w:bottom="720" w:left="72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F8321" w14:textId="77777777" w:rsidR="004C39E0" w:rsidRDefault="004C39E0" w:rsidP="00C6554A">
      <w:pPr>
        <w:spacing w:before="0" w:after="0" w:line="240" w:lineRule="auto"/>
      </w:pPr>
      <w:r>
        <w:separator/>
      </w:r>
    </w:p>
  </w:endnote>
  <w:endnote w:type="continuationSeparator" w:id="0">
    <w:p w14:paraId="14F36363" w14:textId="77777777" w:rsidR="004C39E0" w:rsidRDefault="004C39E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CFFBB" w14:textId="77777777" w:rsidR="004C39E0" w:rsidRDefault="004C39E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F025A43" w14:textId="77777777" w:rsidR="004C39E0" w:rsidRDefault="004C39E0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83914" w14:textId="7067587C" w:rsidR="00E73A18" w:rsidRDefault="004C39E0">
    <w:pPr>
      <w:pStyle w:val="Header"/>
    </w:pPr>
    <w:r>
      <w:rPr>
        <w:noProof/>
        <w:lang w:eastAsia="ja-JP"/>
      </w:rPr>
      <w:pict w14:anchorId="47BA91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91.15pt;margin-top:-3.05pt;width:62.25pt;height:29.45pt;z-index:251659264;mso-position-horizontal-relative:text;mso-position-vertical-relative:text">
          <v:imagedata r:id="rId1" o:title="logo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A1070F"/>
    <w:multiLevelType w:val="hybridMultilevel"/>
    <w:tmpl w:val="FDBE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C6AC0"/>
    <w:multiLevelType w:val="multilevel"/>
    <w:tmpl w:val="05F26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01CCB"/>
    <w:multiLevelType w:val="multilevel"/>
    <w:tmpl w:val="9864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45EBD"/>
    <w:multiLevelType w:val="multilevel"/>
    <w:tmpl w:val="AABC6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137C2"/>
    <w:multiLevelType w:val="multilevel"/>
    <w:tmpl w:val="89EC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C0924"/>
    <w:multiLevelType w:val="multilevel"/>
    <w:tmpl w:val="B61A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A3A0C"/>
    <w:multiLevelType w:val="multilevel"/>
    <w:tmpl w:val="3A70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A1F03"/>
    <w:multiLevelType w:val="multilevel"/>
    <w:tmpl w:val="C58E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05DE5"/>
    <w:multiLevelType w:val="hybridMultilevel"/>
    <w:tmpl w:val="A4D0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7069A"/>
    <w:multiLevelType w:val="multilevel"/>
    <w:tmpl w:val="C27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8E3E49"/>
    <w:multiLevelType w:val="multilevel"/>
    <w:tmpl w:val="55867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393E26"/>
    <w:multiLevelType w:val="multilevel"/>
    <w:tmpl w:val="E016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1C4A6D"/>
    <w:multiLevelType w:val="multilevel"/>
    <w:tmpl w:val="DF7C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66AE9"/>
    <w:multiLevelType w:val="multilevel"/>
    <w:tmpl w:val="9344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A747C"/>
    <w:multiLevelType w:val="hybridMultilevel"/>
    <w:tmpl w:val="0D38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F6ABC"/>
    <w:multiLevelType w:val="multilevel"/>
    <w:tmpl w:val="0C80F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54945"/>
    <w:multiLevelType w:val="multilevel"/>
    <w:tmpl w:val="3AF2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4"/>
  </w:num>
  <w:num w:numId="5">
    <w:abstractNumId w:val="17"/>
    <w:lvlOverride w:ilvl="0">
      <w:lvl w:ilvl="0">
        <w:numFmt w:val="decimal"/>
        <w:lvlText w:val="%1."/>
        <w:lvlJc w:val="left"/>
      </w:lvl>
    </w:lvlOverride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8"/>
  </w:num>
  <w:num w:numId="9">
    <w:abstractNumId w:val="13"/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18"/>
  </w:num>
  <w:num w:numId="14">
    <w:abstractNumId w:val="11"/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15"/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9"/>
  </w:num>
  <w:num w:numId="22">
    <w:abstractNumId w:val="10"/>
  </w:num>
  <w:num w:numId="23">
    <w:abstractNumId w:val="16"/>
  </w:num>
  <w:num w:numId="2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9E"/>
    <w:rsid w:val="000038B2"/>
    <w:rsid w:val="00004AEF"/>
    <w:rsid w:val="0001598A"/>
    <w:rsid w:val="00026269"/>
    <w:rsid w:val="00030396"/>
    <w:rsid w:val="0003111E"/>
    <w:rsid w:val="000316D2"/>
    <w:rsid w:val="000327D9"/>
    <w:rsid w:val="00041CAF"/>
    <w:rsid w:val="0004261B"/>
    <w:rsid w:val="00042C49"/>
    <w:rsid w:val="00045060"/>
    <w:rsid w:val="0004725C"/>
    <w:rsid w:val="000521AC"/>
    <w:rsid w:val="000528D8"/>
    <w:rsid w:val="00053C72"/>
    <w:rsid w:val="00055067"/>
    <w:rsid w:val="00056140"/>
    <w:rsid w:val="00056A80"/>
    <w:rsid w:val="00057DA8"/>
    <w:rsid w:val="00060398"/>
    <w:rsid w:val="0006235B"/>
    <w:rsid w:val="0006275F"/>
    <w:rsid w:val="00063467"/>
    <w:rsid w:val="00064027"/>
    <w:rsid w:val="0006463C"/>
    <w:rsid w:val="00066E11"/>
    <w:rsid w:val="0006705E"/>
    <w:rsid w:val="000714CA"/>
    <w:rsid w:val="00071B3E"/>
    <w:rsid w:val="000738BF"/>
    <w:rsid w:val="00076583"/>
    <w:rsid w:val="00076606"/>
    <w:rsid w:val="00086661"/>
    <w:rsid w:val="00086CDC"/>
    <w:rsid w:val="000917A4"/>
    <w:rsid w:val="00092892"/>
    <w:rsid w:val="00094932"/>
    <w:rsid w:val="000954E6"/>
    <w:rsid w:val="00096DF1"/>
    <w:rsid w:val="000A0D3D"/>
    <w:rsid w:val="000A1A10"/>
    <w:rsid w:val="000A20FF"/>
    <w:rsid w:val="000A4883"/>
    <w:rsid w:val="000A7482"/>
    <w:rsid w:val="000B1EBC"/>
    <w:rsid w:val="000B2580"/>
    <w:rsid w:val="000B350F"/>
    <w:rsid w:val="000B62B6"/>
    <w:rsid w:val="000C194A"/>
    <w:rsid w:val="000C244F"/>
    <w:rsid w:val="000C4E2E"/>
    <w:rsid w:val="000D083F"/>
    <w:rsid w:val="000D322A"/>
    <w:rsid w:val="000D3825"/>
    <w:rsid w:val="000D5843"/>
    <w:rsid w:val="000D5B99"/>
    <w:rsid w:val="000E2896"/>
    <w:rsid w:val="000F049E"/>
    <w:rsid w:val="000F196D"/>
    <w:rsid w:val="000F4276"/>
    <w:rsid w:val="000F6266"/>
    <w:rsid w:val="0010115C"/>
    <w:rsid w:val="00111B74"/>
    <w:rsid w:val="001204CA"/>
    <w:rsid w:val="0012475B"/>
    <w:rsid w:val="0012520E"/>
    <w:rsid w:val="00126939"/>
    <w:rsid w:val="00127157"/>
    <w:rsid w:val="00132D0B"/>
    <w:rsid w:val="00133FB0"/>
    <w:rsid w:val="00134606"/>
    <w:rsid w:val="00135F93"/>
    <w:rsid w:val="001365F4"/>
    <w:rsid w:val="0013772A"/>
    <w:rsid w:val="00137809"/>
    <w:rsid w:val="0014078B"/>
    <w:rsid w:val="00143F03"/>
    <w:rsid w:val="001461F8"/>
    <w:rsid w:val="00150CCE"/>
    <w:rsid w:val="00152859"/>
    <w:rsid w:val="0015376B"/>
    <w:rsid w:val="001538D6"/>
    <w:rsid w:val="00155DD4"/>
    <w:rsid w:val="00156D08"/>
    <w:rsid w:val="00162E28"/>
    <w:rsid w:val="00170B68"/>
    <w:rsid w:val="001714AF"/>
    <w:rsid w:val="00173D53"/>
    <w:rsid w:val="001742D5"/>
    <w:rsid w:val="00175153"/>
    <w:rsid w:val="001844CD"/>
    <w:rsid w:val="00185B18"/>
    <w:rsid w:val="00187D3D"/>
    <w:rsid w:val="00191F66"/>
    <w:rsid w:val="001933D8"/>
    <w:rsid w:val="00194914"/>
    <w:rsid w:val="001A1A31"/>
    <w:rsid w:val="001A3500"/>
    <w:rsid w:val="001A36D1"/>
    <w:rsid w:val="001A4C9B"/>
    <w:rsid w:val="001B5763"/>
    <w:rsid w:val="001B69AF"/>
    <w:rsid w:val="001B6D20"/>
    <w:rsid w:val="001C0D6A"/>
    <w:rsid w:val="001C1A2A"/>
    <w:rsid w:val="001C3BCE"/>
    <w:rsid w:val="001C4429"/>
    <w:rsid w:val="001D4970"/>
    <w:rsid w:val="001D6F90"/>
    <w:rsid w:val="001E1FC0"/>
    <w:rsid w:val="001E55DF"/>
    <w:rsid w:val="001E6117"/>
    <w:rsid w:val="001E7AB8"/>
    <w:rsid w:val="001F005D"/>
    <w:rsid w:val="001F2903"/>
    <w:rsid w:val="001F76E4"/>
    <w:rsid w:val="00200B06"/>
    <w:rsid w:val="00203EA6"/>
    <w:rsid w:val="00205BE3"/>
    <w:rsid w:val="00206487"/>
    <w:rsid w:val="00206C07"/>
    <w:rsid w:val="00206F3F"/>
    <w:rsid w:val="00207012"/>
    <w:rsid w:val="0021622E"/>
    <w:rsid w:val="0021721A"/>
    <w:rsid w:val="002250A0"/>
    <w:rsid w:val="002253E1"/>
    <w:rsid w:val="0022732C"/>
    <w:rsid w:val="00232FD3"/>
    <w:rsid w:val="002364D0"/>
    <w:rsid w:val="0024034B"/>
    <w:rsid w:val="00241C4C"/>
    <w:rsid w:val="00252030"/>
    <w:rsid w:val="00252960"/>
    <w:rsid w:val="00252B80"/>
    <w:rsid w:val="002551A9"/>
    <w:rsid w:val="002554CD"/>
    <w:rsid w:val="002555EA"/>
    <w:rsid w:val="00257C4A"/>
    <w:rsid w:val="002604A1"/>
    <w:rsid w:val="0026093D"/>
    <w:rsid w:val="002656F4"/>
    <w:rsid w:val="002661E4"/>
    <w:rsid w:val="002702AD"/>
    <w:rsid w:val="00272926"/>
    <w:rsid w:val="00282C45"/>
    <w:rsid w:val="00282D0B"/>
    <w:rsid w:val="0028321D"/>
    <w:rsid w:val="0028365D"/>
    <w:rsid w:val="002849A1"/>
    <w:rsid w:val="00292BC9"/>
    <w:rsid w:val="00293B83"/>
    <w:rsid w:val="00294B8E"/>
    <w:rsid w:val="002A007F"/>
    <w:rsid w:val="002A01F3"/>
    <w:rsid w:val="002A0F83"/>
    <w:rsid w:val="002A1006"/>
    <w:rsid w:val="002A7CCC"/>
    <w:rsid w:val="002B14ED"/>
    <w:rsid w:val="002B1803"/>
    <w:rsid w:val="002B2511"/>
    <w:rsid w:val="002B4294"/>
    <w:rsid w:val="002C432B"/>
    <w:rsid w:val="002C5DCA"/>
    <w:rsid w:val="002C7893"/>
    <w:rsid w:val="002C7D35"/>
    <w:rsid w:val="002D035E"/>
    <w:rsid w:val="002D0B53"/>
    <w:rsid w:val="002D13A1"/>
    <w:rsid w:val="002D2C74"/>
    <w:rsid w:val="002D32CB"/>
    <w:rsid w:val="002D6AE0"/>
    <w:rsid w:val="002E0737"/>
    <w:rsid w:val="002E2D80"/>
    <w:rsid w:val="002E400D"/>
    <w:rsid w:val="002E570E"/>
    <w:rsid w:val="002E6938"/>
    <w:rsid w:val="002F0B24"/>
    <w:rsid w:val="002F1D4E"/>
    <w:rsid w:val="002F1F1F"/>
    <w:rsid w:val="002F37F0"/>
    <w:rsid w:val="002F4BFE"/>
    <w:rsid w:val="002F4DEE"/>
    <w:rsid w:val="002F7B83"/>
    <w:rsid w:val="00301D54"/>
    <w:rsid w:val="0030341D"/>
    <w:rsid w:val="00303A43"/>
    <w:rsid w:val="003109D2"/>
    <w:rsid w:val="00313359"/>
    <w:rsid w:val="00317175"/>
    <w:rsid w:val="00320D5B"/>
    <w:rsid w:val="00323091"/>
    <w:rsid w:val="003237B4"/>
    <w:rsid w:val="003300BD"/>
    <w:rsid w:val="0033372A"/>
    <w:rsid w:val="00333D0D"/>
    <w:rsid w:val="003341CD"/>
    <w:rsid w:val="003345EF"/>
    <w:rsid w:val="00334E82"/>
    <w:rsid w:val="00337B76"/>
    <w:rsid w:val="00337F61"/>
    <w:rsid w:val="00340158"/>
    <w:rsid w:val="0034031A"/>
    <w:rsid w:val="003417C6"/>
    <w:rsid w:val="0034518E"/>
    <w:rsid w:val="0034653E"/>
    <w:rsid w:val="00346DF1"/>
    <w:rsid w:val="0034785D"/>
    <w:rsid w:val="00354FE1"/>
    <w:rsid w:val="00355B2D"/>
    <w:rsid w:val="003630E9"/>
    <w:rsid w:val="003642B0"/>
    <w:rsid w:val="00366065"/>
    <w:rsid w:val="00373E5E"/>
    <w:rsid w:val="00376816"/>
    <w:rsid w:val="00377278"/>
    <w:rsid w:val="00382CC4"/>
    <w:rsid w:val="00383153"/>
    <w:rsid w:val="00383C3A"/>
    <w:rsid w:val="00384255"/>
    <w:rsid w:val="00390118"/>
    <w:rsid w:val="003956AB"/>
    <w:rsid w:val="003A0777"/>
    <w:rsid w:val="003A339E"/>
    <w:rsid w:val="003B0381"/>
    <w:rsid w:val="003B0DB7"/>
    <w:rsid w:val="003B6990"/>
    <w:rsid w:val="003C1BCA"/>
    <w:rsid w:val="003C45B0"/>
    <w:rsid w:val="003C7DC1"/>
    <w:rsid w:val="003C7EFD"/>
    <w:rsid w:val="003D0F92"/>
    <w:rsid w:val="003D1A16"/>
    <w:rsid w:val="003D1B7C"/>
    <w:rsid w:val="003D2D45"/>
    <w:rsid w:val="003D5F3C"/>
    <w:rsid w:val="003E0A68"/>
    <w:rsid w:val="003F06A9"/>
    <w:rsid w:val="003F1A85"/>
    <w:rsid w:val="003F3986"/>
    <w:rsid w:val="00400C54"/>
    <w:rsid w:val="00402E4F"/>
    <w:rsid w:val="004053F0"/>
    <w:rsid w:val="004063AA"/>
    <w:rsid w:val="00407047"/>
    <w:rsid w:val="00407EF1"/>
    <w:rsid w:val="0041086F"/>
    <w:rsid w:val="00414BED"/>
    <w:rsid w:val="00416874"/>
    <w:rsid w:val="00416DB8"/>
    <w:rsid w:val="004230B3"/>
    <w:rsid w:val="00425173"/>
    <w:rsid w:val="004263F9"/>
    <w:rsid w:val="0043275A"/>
    <w:rsid w:val="00433BA9"/>
    <w:rsid w:val="00434013"/>
    <w:rsid w:val="00434816"/>
    <w:rsid w:val="00437F08"/>
    <w:rsid w:val="0044150A"/>
    <w:rsid w:val="00443609"/>
    <w:rsid w:val="00444146"/>
    <w:rsid w:val="00447F5E"/>
    <w:rsid w:val="004514FE"/>
    <w:rsid w:val="004538D2"/>
    <w:rsid w:val="00456C47"/>
    <w:rsid w:val="00461CDB"/>
    <w:rsid w:val="00461D77"/>
    <w:rsid w:val="00462B34"/>
    <w:rsid w:val="004661FC"/>
    <w:rsid w:val="004744AB"/>
    <w:rsid w:val="00476DD6"/>
    <w:rsid w:val="00482945"/>
    <w:rsid w:val="004830E6"/>
    <w:rsid w:val="00484B51"/>
    <w:rsid w:val="00490FCE"/>
    <w:rsid w:val="004928C3"/>
    <w:rsid w:val="00496D76"/>
    <w:rsid w:val="004A1D98"/>
    <w:rsid w:val="004A39CF"/>
    <w:rsid w:val="004A5490"/>
    <w:rsid w:val="004A64E2"/>
    <w:rsid w:val="004B1861"/>
    <w:rsid w:val="004B28A3"/>
    <w:rsid w:val="004B74B8"/>
    <w:rsid w:val="004C049F"/>
    <w:rsid w:val="004C2A6E"/>
    <w:rsid w:val="004C39E0"/>
    <w:rsid w:val="004C465F"/>
    <w:rsid w:val="004C4786"/>
    <w:rsid w:val="004D265A"/>
    <w:rsid w:val="004D668B"/>
    <w:rsid w:val="004D6827"/>
    <w:rsid w:val="004F0A17"/>
    <w:rsid w:val="004F1452"/>
    <w:rsid w:val="005000E2"/>
    <w:rsid w:val="00510B78"/>
    <w:rsid w:val="0051135C"/>
    <w:rsid w:val="005132E5"/>
    <w:rsid w:val="00515534"/>
    <w:rsid w:val="005248F1"/>
    <w:rsid w:val="00524B20"/>
    <w:rsid w:val="0052542B"/>
    <w:rsid w:val="005262B2"/>
    <w:rsid w:val="00526871"/>
    <w:rsid w:val="00526D75"/>
    <w:rsid w:val="005271AB"/>
    <w:rsid w:val="00527484"/>
    <w:rsid w:val="00532566"/>
    <w:rsid w:val="0053424E"/>
    <w:rsid w:val="00540555"/>
    <w:rsid w:val="0054284A"/>
    <w:rsid w:val="00542ACD"/>
    <w:rsid w:val="005431F2"/>
    <w:rsid w:val="00544152"/>
    <w:rsid w:val="00545A00"/>
    <w:rsid w:val="005465E3"/>
    <w:rsid w:val="0055380D"/>
    <w:rsid w:val="0055673E"/>
    <w:rsid w:val="00557097"/>
    <w:rsid w:val="00557BD8"/>
    <w:rsid w:val="00560C36"/>
    <w:rsid w:val="00563E0D"/>
    <w:rsid w:val="00565852"/>
    <w:rsid w:val="005673DF"/>
    <w:rsid w:val="00572B2C"/>
    <w:rsid w:val="00574C4E"/>
    <w:rsid w:val="005803FE"/>
    <w:rsid w:val="00583075"/>
    <w:rsid w:val="005832DB"/>
    <w:rsid w:val="0058379D"/>
    <w:rsid w:val="005843B2"/>
    <w:rsid w:val="00590E52"/>
    <w:rsid w:val="00593661"/>
    <w:rsid w:val="00595924"/>
    <w:rsid w:val="00595E29"/>
    <w:rsid w:val="00595E3D"/>
    <w:rsid w:val="005A08A1"/>
    <w:rsid w:val="005A182C"/>
    <w:rsid w:val="005A4278"/>
    <w:rsid w:val="005A588D"/>
    <w:rsid w:val="005B2DD7"/>
    <w:rsid w:val="005B5534"/>
    <w:rsid w:val="005B6C42"/>
    <w:rsid w:val="005C3C96"/>
    <w:rsid w:val="005C4213"/>
    <w:rsid w:val="005C4FD9"/>
    <w:rsid w:val="005C59B3"/>
    <w:rsid w:val="005D156B"/>
    <w:rsid w:val="005D1FB1"/>
    <w:rsid w:val="005D2116"/>
    <w:rsid w:val="005D51BB"/>
    <w:rsid w:val="005D731E"/>
    <w:rsid w:val="005E4A85"/>
    <w:rsid w:val="005E4E2C"/>
    <w:rsid w:val="005E6015"/>
    <w:rsid w:val="005E70D1"/>
    <w:rsid w:val="005F275A"/>
    <w:rsid w:val="00604101"/>
    <w:rsid w:val="00610041"/>
    <w:rsid w:val="00612001"/>
    <w:rsid w:val="00613E0F"/>
    <w:rsid w:val="006218AF"/>
    <w:rsid w:val="0062397C"/>
    <w:rsid w:val="006305C4"/>
    <w:rsid w:val="00630EC4"/>
    <w:rsid w:val="00631125"/>
    <w:rsid w:val="00631146"/>
    <w:rsid w:val="00635201"/>
    <w:rsid w:val="00635A4D"/>
    <w:rsid w:val="00635F05"/>
    <w:rsid w:val="006365DC"/>
    <w:rsid w:val="00636981"/>
    <w:rsid w:val="00637F4F"/>
    <w:rsid w:val="00642370"/>
    <w:rsid w:val="00642F9A"/>
    <w:rsid w:val="00652E73"/>
    <w:rsid w:val="00655D69"/>
    <w:rsid w:val="0066055D"/>
    <w:rsid w:val="006624BA"/>
    <w:rsid w:val="0066296A"/>
    <w:rsid w:val="006634E5"/>
    <w:rsid w:val="00664193"/>
    <w:rsid w:val="00674CAF"/>
    <w:rsid w:val="00676CE4"/>
    <w:rsid w:val="00685488"/>
    <w:rsid w:val="00690A40"/>
    <w:rsid w:val="006944EE"/>
    <w:rsid w:val="006A3171"/>
    <w:rsid w:val="006A3CE7"/>
    <w:rsid w:val="006A6567"/>
    <w:rsid w:val="006B04FD"/>
    <w:rsid w:val="006B3E43"/>
    <w:rsid w:val="006B451A"/>
    <w:rsid w:val="006B6924"/>
    <w:rsid w:val="006C02E5"/>
    <w:rsid w:val="006C2557"/>
    <w:rsid w:val="006C33B4"/>
    <w:rsid w:val="006C4B14"/>
    <w:rsid w:val="006D5689"/>
    <w:rsid w:val="006D743A"/>
    <w:rsid w:val="006D75AB"/>
    <w:rsid w:val="006D7F9B"/>
    <w:rsid w:val="006E0762"/>
    <w:rsid w:val="006E1C06"/>
    <w:rsid w:val="006E5DC3"/>
    <w:rsid w:val="006E6CE8"/>
    <w:rsid w:val="006F4C0B"/>
    <w:rsid w:val="006F7893"/>
    <w:rsid w:val="0070091E"/>
    <w:rsid w:val="0070156F"/>
    <w:rsid w:val="00702759"/>
    <w:rsid w:val="007041B1"/>
    <w:rsid w:val="00707AA6"/>
    <w:rsid w:val="00710AF0"/>
    <w:rsid w:val="00710ECB"/>
    <w:rsid w:val="007117CB"/>
    <w:rsid w:val="00713762"/>
    <w:rsid w:val="00723163"/>
    <w:rsid w:val="0072757C"/>
    <w:rsid w:val="007308C3"/>
    <w:rsid w:val="007323F2"/>
    <w:rsid w:val="00733705"/>
    <w:rsid w:val="00734752"/>
    <w:rsid w:val="0073575B"/>
    <w:rsid w:val="00736AE3"/>
    <w:rsid w:val="00737905"/>
    <w:rsid w:val="00737D0C"/>
    <w:rsid w:val="00743A89"/>
    <w:rsid w:val="007472D8"/>
    <w:rsid w:val="00747872"/>
    <w:rsid w:val="00760497"/>
    <w:rsid w:val="00760E08"/>
    <w:rsid w:val="0076267D"/>
    <w:rsid w:val="00762AA1"/>
    <w:rsid w:val="00765C80"/>
    <w:rsid w:val="0076671F"/>
    <w:rsid w:val="00770305"/>
    <w:rsid w:val="007766D9"/>
    <w:rsid w:val="0078111E"/>
    <w:rsid w:val="00790AF9"/>
    <w:rsid w:val="00793C2A"/>
    <w:rsid w:val="00793E41"/>
    <w:rsid w:val="0079513D"/>
    <w:rsid w:val="00797AEE"/>
    <w:rsid w:val="007A4A29"/>
    <w:rsid w:val="007A59CA"/>
    <w:rsid w:val="007A722E"/>
    <w:rsid w:val="007B0855"/>
    <w:rsid w:val="007B341A"/>
    <w:rsid w:val="007B3BD0"/>
    <w:rsid w:val="007B4791"/>
    <w:rsid w:val="007B6586"/>
    <w:rsid w:val="007C375E"/>
    <w:rsid w:val="007C6F1A"/>
    <w:rsid w:val="007C7D0E"/>
    <w:rsid w:val="007D08BC"/>
    <w:rsid w:val="007D0AE7"/>
    <w:rsid w:val="007D2FB9"/>
    <w:rsid w:val="007D46D1"/>
    <w:rsid w:val="007D6EBD"/>
    <w:rsid w:val="007E2A7C"/>
    <w:rsid w:val="007E3DFE"/>
    <w:rsid w:val="007F0123"/>
    <w:rsid w:val="007F53F0"/>
    <w:rsid w:val="007F5F0C"/>
    <w:rsid w:val="007F5F27"/>
    <w:rsid w:val="00804F1F"/>
    <w:rsid w:val="00805CC2"/>
    <w:rsid w:val="00810AE1"/>
    <w:rsid w:val="008118F8"/>
    <w:rsid w:val="00813B13"/>
    <w:rsid w:val="008161F6"/>
    <w:rsid w:val="008206E6"/>
    <w:rsid w:val="00823D6A"/>
    <w:rsid w:val="00825DF3"/>
    <w:rsid w:val="00837723"/>
    <w:rsid w:val="00841959"/>
    <w:rsid w:val="008501E8"/>
    <w:rsid w:val="008507E8"/>
    <w:rsid w:val="0085153D"/>
    <w:rsid w:val="00853452"/>
    <w:rsid w:val="00856A02"/>
    <w:rsid w:val="008626D7"/>
    <w:rsid w:val="0086495D"/>
    <w:rsid w:val="008664E8"/>
    <w:rsid w:val="00866507"/>
    <w:rsid w:val="0086712C"/>
    <w:rsid w:val="00872FFB"/>
    <w:rsid w:val="008750E0"/>
    <w:rsid w:val="00884084"/>
    <w:rsid w:val="00887209"/>
    <w:rsid w:val="00887898"/>
    <w:rsid w:val="00893567"/>
    <w:rsid w:val="008948C3"/>
    <w:rsid w:val="00897BF8"/>
    <w:rsid w:val="00897C92"/>
    <w:rsid w:val="008B1E68"/>
    <w:rsid w:val="008B4CE1"/>
    <w:rsid w:val="008B657B"/>
    <w:rsid w:val="008C2D1E"/>
    <w:rsid w:val="008D1DE3"/>
    <w:rsid w:val="008D28E8"/>
    <w:rsid w:val="008D2FC0"/>
    <w:rsid w:val="008D4BC2"/>
    <w:rsid w:val="008D5F9C"/>
    <w:rsid w:val="008D7769"/>
    <w:rsid w:val="008E3716"/>
    <w:rsid w:val="008E60A3"/>
    <w:rsid w:val="008F42E7"/>
    <w:rsid w:val="008F4BF5"/>
    <w:rsid w:val="008F7DF0"/>
    <w:rsid w:val="009037A4"/>
    <w:rsid w:val="00904FBB"/>
    <w:rsid w:val="0090514A"/>
    <w:rsid w:val="00910E44"/>
    <w:rsid w:val="0091227D"/>
    <w:rsid w:val="009224A9"/>
    <w:rsid w:val="0092611C"/>
    <w:rsid w:val="0093326F"/>
    <w:rsid w:val="00933336"/>
    <w:rsid w:val="009405FE"/>
    <w:rsid w:val="0094213A"/>
    <w:rsid w:val="00943338"/>
    <w:rsid w:val="00943DA5"/>
    <w:rsid w:val="0094698F"/>
    <w:rsid w:val="00950BCB"/>
    <w:rsid w:val="009518AE"/>
    <w:rsid w:val="009541C7"/>
    <w:rsid w:val="00957751"/>
    <w:rsid w:val="009600F9"/>
    <w:rsid w:val="00960E4A"/>
    <w:rsid w:val="00963499"/>
    <w:rsid w:val="00967127"/>
    <w:rsid w:val="009704AF"/>
    <w:rsid w:val="009704F2"/>
    <w:rsid w:val="0097109E"/>
    <w:rsid w:val="00972943"/>
    <w:rsid w:val="00974939"/>
    <w:rsid w:val="00974E26"/>
    <w:rsid w:val="0098593B"/>
    <w:rsid w:val="00985F9C"/>
    <w:rsid w:val="00990220"/>
    <w:rsid w:val="0099506A"/>
    <w:rsid w:val="009A2061"/>
    <w:rsid w:val="009A33C8"/>
    <w:rsid w:val="009B2B06"/>
    <w:rsid w:val="009B5304"/>
    <w:rsid w:val="009B6013"/>
    <w:rsid w:val="009B6454"/>
    <w:rsid w:val="009B7187"/>
    <w:rsid w:val="009C0019"/>
    <w:rsid w:val="009C0C24"/>
    <w:rsid w:val="009C6640"/>
    <w:rsid w:val="009D0496"/>
    <w:rsid w:val="009D0CD6"/>
    <w:rsid w:val="009D23B8"/>
    <w:rsid w:val="009D385E"/>
    <w:rsid w:val="009D3C57"/>
    <w:rsid w:val="009D708B"/>
    <w:rsid w:val="009D7256"/>
    <w:rsid w:val="009D738F"/>
    <w:rsid w:val="009E34DE"/>
    <w:rsid w:val="009E4256"/>
    <w:rsid w:val="009E51DA"/>
    <w:rsid w:val="009F2F15"/>
    <w:rsid w:val="009F339B"/>
    <w:rsid w:val="009F7288"/>
    <w:rsid w:val="00A00098"/>
    <w:rsid w:val="00A02A33"/>
    <w:rsid w:val="00A02BEE"/>
    <w:rsid w:val="00A04441"/>
    <w:rsid w:val="00A04992"/>
    <w:rsid w:val="00A07DBD"/>
    <w:rsid w:val="00A10616"/>
    <w:rsid w:val="00A113B1"/>
    <w:rsid w:val="00A116D5"/>
    <w:rsid w:val="00A13E03"/>
    <w:rsid w:val="00A14806"/>
    <w:rsid w:val="00A16CC4"/>
    <w:rsid w:val="00A22205"/>
    <w:rsid w:val="00A23274"/>
    <w:rsid w:val="00A23AE1"/>
    <w:rsid w:val="00A3578E"/>
    <w:rsid w:val="00A425BE"/>
    <w:rsid w:val="00A42F9B"/>
    <w:rsid w:val="00A50FEC"/>
    <w:rsid w:val="00A55BF7"/>
    <w:rsid w:val="00A63048"/>
    <w:rsid w:val="00A63EF8"/>
    <w:rsid w:val="00A6637B"/>
    <w:rsid w:val="00A6734C"/>
    <w:rsid w:val="00A67C70"/>
    <w:rsid w:val="00A72537"/>
    <w:rsid w:val="00A748F9"/>
    <w:rsid w:val="00A74A22"/>
    <w:rsid w:val="00A77C15"/>
    <w:rsid w:val="00A85793"/>
    <w:rsid w:val="00A9420D"/>
    <w:rsid w:val="00AA1AC2"/>
    <w:rsid w:val="00AA4129"/>
    <w:rsid w:val="00AA4C9A"/>
    <w:rsid w:val="00AA4E55"/>
    <w:rsid w:val="00AA577F"/>
    <w:rsid w:val="00AA5E37"/>
    <w:rsid w:val="00AA791B"/>
    <w:rsid w:val="00AB1BCF"/>
    <w:rsid w:val="00AB1E13"/>
    <w:rsid w:val="00AB25EF"/>
    <w:rsid w:val="00AB59BC"/>
    <w:rsid w:val="00AB69F9"/>
    <w:rsid w:val="00AB7C57"/>
    <w:rsid w:val="00AC09CF"/>
    <w:rsid w:val="00AC18A6"/>
    <w:rsid w:val="00AC46A8"/>
    <w:rsid w:val="00AC49F9"/>
    <w:rsid w:val="00AC6738"/>
    <w:rsid w:val="00AC7222"/>
    <w:rsid w:val="00AC792A"/>
    <w:rsid w:val="00AD068F"/>
    <w:rsid w:val="00AD0E8C"/>
    <w:rsid w:val="00AD1B73"/>
    <w:rsid w:val="00AD2A64"/>
    <w:rsid w:val="00AD2B9A"/>
    <w:rsid w:val="00AD47EA"/>
    <w:rsid w:val="00AD6DE3"/>
    <w:rsid w:val="00AE7BF7"/>
    <w:rsid w:val="00AF3378"/>
    <w:rsid w:val="00AF5A50"/>
    <w:rsid w:val="00B00AF4"/>
    <w:rsid w:val="00B0176B"/>
    <w:rsid w:val="00B01E7A"/>
    <w:rsid w:val="00B01EEE"/>
    <w:rsid w:val="00B03A1A"/>
    <w:rsid w:val="00B11115"/>
    <w:rsid w:val="00B122AD"/>
    <w:rsid w:val="00B143A3"/>
    <w:rsid w:val="00B14D9D"/>
    <w:rsid w:val="00B158DA"/>
    <w:rsid w:val="00B21A92"/>
    <w:rsid w:val="00B269CB"/>
    <w:rsid w:val="00B26FEF"/>
    <w:rsid w:val="00B30BA7"/>
    <w:rsid w:val="00B37A95"/>
    <w:rsid w:val="00B417A2"/>
    <w:rsid w:val="00B418A4"/>
    <w:rsid w:val="00B432CD"/>
    <w:rsid w:val="00B45EDE"/>
    <w:rsid w:val="00B53506"/>
    <w:rsid w:val="00B57FD4"/>
    <w:rsid w:val="00B62632"/>
    <w:rsid w:val="00B650C7"/>
    <w:rsid w:val="00B66687"/>
    <w:rsid w:val="00B66728"/>
    <w:rsid w:val="00B67C5F"/>
    <w:rsid w:val="00B71864"/>
    <w:rsid w:val="00B72339"/>
    <w:rsid w:val="00B7347C"/>
    <w:rsid w:val="00B743DD"/>
    <w:rsid w:val="00B75CE8"/>
    <w:rsid w:val="00B76C8B"/>
    <w:rsid w:val="00B81809"/>
    <w:rsid w:val="00B81A94"/>
    <w:rsid w:val="00B96EB6"/>
    <w:rsid w:val="00BA126A"/>
    <w:rsid w:val="00BA22D7"/>
    <w:rsid w:val="00BA2B12"/>
    <w:rsid w:val="00BA300F"/>
    <w:rsid w:val="00BB0E48"/>
    <w:rsid w:val="00BB2746"/>
    <w:rsid w:val="00BB2CBE"/>
    <w:rsid w:val="00BB32ED"/>
    <w:rsid w:val="00BB6C67"/>
    <w:rsid w:val="00BB7824"/>
    <w:rsid w:val="00BC214F"/>
    <w:rsid w:val="00BC2EFE"/>
    <w:rsid w:val="00BC4E85"/>
    <w:rsid w:val="00BC6BBC"/>
    <w:rsid w:val="00BC7A66"/>
    <w:rsid w:val="00BD1F9A"/>
    <w:rsid w:val="00BD2BF1"/>
    <w:rsid w:val="00BD5AFB"/>
    <w:rsid w:val="00BD65EE"/>
    <w:rsid w:val="00BD7B0A"/>
    <w:rsid w:val="00BE07D7"/>
    <w:rsid w:val="00BE1664"/>
    <w:rsid w:val="00BE2339"/>
    <w:rsid w:val="00BF2308"/>
    <w:rsid w:val="00BF2B1A"/>
    <w:rsid w:val="00BF509D"/>
    <w:rsid w:val="00BF7138"/>
    <w:rsid w:val="00BF7858"/>
    <w:rsid w:val="00C00CDA"/>
    <w:rsid w:val="00C00EFE"/>
    <w:rsid w:val="00C0214F"/>
    <w:rsid w:val="00C0636D"/>
    <w:rsid w:val="00C1130E"/>
    <w:rsid w:val="00C12AE6"/>
    <w:rsid w:val="00C15618"/>
    <w:rsid w:val="00C15F35"/>
    <w:rsid w:val="00C17BA7"/>
    <w:rsid w:val="00C2029A"/>
    <w:rsid w:val="00C20B6D"/>
    <w:rsid w:val="00C23533"/>
    <w:rsid w:val="00C2417E"/>
    <w:rsid w:val="00C24E47"/>
    <w:rsid w:val="00C26676"/>
    <w:rsid w:val="00C27A12"/>
    <w:rsid w:val="00C30A0D"/>
    <w:rsid w:val="00C3179E"/>
    <w:rsid w:val="00C34C9C"/>
    <w:rsid w:val="00C34EC0"/>
    <w:rsid w:val="00C3550E"/>
    <w:rsid w:val="00C36B7F"/>
    <w:rsid w:val="00C37116"/>
    <w:rsid w:val="00C40492"/>
    <w:rsid w:val="00C41241"/>
    <w:rsid w:val="00C42B31"/>
    <w:rsid w:val="00C43531"/>
    <w:rsid w:val="00C43586"/>
    <w:rsid w:val="00C4392F"/>
    <w:rsid w:val="00C469D8"/>
    <w:rsid w:val="00C50731"/>
    <w:rsid w:val="00C51406"/>
    <w:rsid w:val="00C52883"/>
    <w:rsid w:val="00C5509A"/>
    <w:rsid w:val="00C64BD6"/>
    <w:rsid w:val="00C6554A"/>
    <w:rsid w:val="00C71AF5"/>
    <w:rsid w:val="00C7354A"/>
    <w:rsid w:val="00C73BB1"/>
    <w:rsid w:val="00C74A3C"/>
    <w:rsid w:val="00C777CB"/>
    <w:rsid w:val="00C830F6"/>
    <w:rsid w:val="00C92F3D"/>
    <w:rsid w:val="00C94E26"/>
    <w:rsid w:val="00C95615"/>
    <w:rsid w:val="00C970A3"/>
    <w:rsid w:val="00CA2A3F"/>
    <w:rsid w:val="00CA32CE"/>
    <w:rsid w:val="00CB1BC9"/>
    <w:rsid w:val="00CB54EF"/>
    <w:rsid w:val="00CC258C"/>
    <w:rsid w:val="00CC2F31"/>
    <w:rsid w:val="00CC4430"/>
    <w:rsid w:val="00CC48A4"/>
    <w:rsid w:val="00CE2899"/>
    <w:rsid w:val="00CE5DFC"/>
    <w:rsid w:val="00CF01EA"/>
    <w:rsid w:val="00CF2227"/>
    <w:rsid w:val="00CF2D35"/>
    <w:rsid w:val="00CF3C14"/>
    <w:rsid w:val="00CF6D56"/>
    <w:rsid w:val="00D02669"/>
    <w:rsid w:val="00D031B7"/>
    <w:rsid w:val="00D035D2"/>
    <w:rsid w:val="00D05D5D"/>
    <w:rsid w:val="00D14302"/>
    <w:rsid w:val="00D1568E"/>
    <w:rsid w:val="00D1623E"/>
    <w:rsid w:val="00D1630E"/>
    <w:rsid w:val="00D2359D"/>
    <w:rsid w:val="00D237A1"/>
    <w:rsid w:val="00D264FD"/>
    <w:rsid w:val="00D271FA"/>
    <w:rsid w:val="00D30778"/>
    <w:rsid w:val="00D36A6A"/>
    <w:rsid w:val="00D4296B"/>
    <w:rsid w:val="00D430F8"/>
    <w:rsid w:val="00D43D4C"/>
    <w:rsid w:val="00D442CC"/>
    <w:rsid w:val="00D50027"/>
    <w:rsid w:val="00D523DC"/>
    <w:rsid w:val="00D526CE"/>
    <w:rsid w:val="00D52775"/>
    <w:rsid w:val="00D54BAC"/>
    <w:rsid w:val="00D55110"/>
    <w:rsid w:val="00D568BA"/>
    <w:rsid w:val="00D638D1"/>
    <w:rsid w:val="00D66D94"/>
    <w:rsid w:val="00D714F2"/>
    <w:rsid w:val="00D756B8"/>
    <w:rsid w:val="00D758CB"/>
    <w:rsid w:val="00D761F3"/>
    <w:rsid w:val="00D7720D"/>
    <w:rsid w:val="00D80033"/>
    <w:rsid w:val="00D802AA"/>
    <w:rsid w:val="00D804AA"/>
    <w:rsid w:val="00D82B01"/>
    <w:rsid w:val="00D83914"/>
    <w:rsid w:val="00D8433D"/>
    <w:rsid w:val="00D86F70"/>
    <w:rsid w:val="00D91568"/>
    <w:rsid w:val="00D916B3"/>
    <w:rsid w:val="00D92DEE"/>
    <w:rsid w:val="00D95336"/>
    <w:rsid w:val="00D96B0E"/>
    <w:rsid w:val="00DA0565"/>
    <w:rsid w:val="00DA73A9"/>
    <w:rsid w:val="00DB037B"/>
    <w:rsid w:val="00DB0469"/>
    <w:rsid w:val="00DB3792"/>
    <w:rsid w:val="00DB3FED"/>
    <w:rsid w:val="00DB7AEF"/>
    <w:rsid w:val="00DC0A83"/>
    <w:rsid w:val="00DC1CAB"/>
    <w:rsid w:val="00DC3CB1"/>
    <w:rsid w:val="00DC62AE"/>
    <w:rsid w:val="00DC6B99"/>
    <w:rsid w:val="00DC6F6D"/>
    <w:rsid w:val="00DD28E3"/>
    <w:rsid w:val="00DD2BFF"/>
    <w:rsid w:val="00DD4C80"/>
    <w:rsid w:val="00DD56C9"/>
    <w:rsid w:val="00DD73F9"/>
    <w:rsid w:val="00DD7A23"/>
    <w:rsid w:val="00DD7A7D"/>
    <w:rsid w:val="00DE27C7"/>
    <w:rsid w:val="00DE37D2"/>
    <w:rsid w:val="00DE629E"/>
    <w:rsid w:val="00DE66C7"/>
    <w:rsid w:val="00DF004D"/>
    <w:rsid w:val="00DF0434"/>
    <w:rsid w:val="00DF34D5"/>
    <w:rsid w:val="00DF4047"/>
    <w:rsid w:val="00DF49B6"/>
    <w:rsid w:val="00DF7793"/>
    <w:rsid w:val="00E123AF"/>
    <w:rsid w:val="00E1360B"/>
    <w:rsid w:val="00E15585"/>
    <w:rsid w:val="00E1735D"/>
    <w:rsid w:val="00E17763"/>
    <w:rsid w:val="00E20EE1"/>
    <w:rsid w:val="00E21AB9"/>
    <w:rsid w:val="00E230AA"/>
    <w:rsid w:val="00E25A2F"/>
    <w:rsid w:val="00E32260"/>
    <w:rsid w:val="00E324EB"/>
    <w:rsid w:val="00E33E06"/>
    <w:rsid w:val="00E349A1"/>
    <w:rsid w:val="00E353BE"/>
    <w:rsid w:val="00E442FA"/>
    <w:rsid w:val="00E46C59"/>
    <w:rsid w:val="00E46E67"/>
    <w:rsid w:val="00E47E72"/>
    <w:rsid w:val="00E5216F"/>
    <w:rsid w:val="00E53B10"/>
    <w:rsid w:val="00E57B61"/>
    <w:rsid w:val="00E603EC"/>
    <w:rsid w:val="00E61CCF"/>
    <w:rsid w:val="00E6268C"/>
    <w:rsid w:val="00E63AC1"/>
    <w:rsid w:val="00E63E78"/>
    <w:rsid w:val="00E73A18"/>
    <w:rsid w:val="00E807C3"/>
    <w:rsid w:val="00E81656"/>
    <w:rsid w:val="00E85674"/>
    <w:rsid w:val="00E87E51"/>
    <w:rsid w:val="00E9046D"/>
    <w:rsid w:val="00E91B84"/>
    <w:rsid w:val="00E94C4B"/>
    <w:rsid w:val="00E95FF5"/>
    <w:rsid w:val="00E96563"/>
    <w:rsid w:val="00E965A1"/>
    <w:rsid w:val="00E975FC"/>
    <w:rsid w:val="00E97F98"/>
    <w:rsid w:val="00EA1F64"/>
    <w:rsid w:val="00EA3023"/>
    <w:rsid w:val="00EA394C"/>
    <w:rsid w:val="00EA60D2"/>
    <w:rsid w:val="00EA6DDF"/>
    <w:rsid w:val="00EA7202"/>
    <w:rsid w:val="00EB1878"/>
    <w:rsid w:val="00EB50D4"/>
    <w:rsid w:val="00EB6247"/>
    <w:rsid w:val="00EB7C23"/>
    <w:rsid w:val="00ED119F"/>
    <w:rsid w:val="00ED4415"/>
    <w:rsid w:val="00ED51AC"/>
    <w:rsid w:val="00ED5257"/>
    <w:rsid w:val="00ED5E5D"/>
    <w:rsid w:val="00ED7C44"/>
    <w:rsid w:val="00EE0A9C"/>
    <w:rsid w:val="00EE3D4D"/>
    <w:rsid w:val="00EE3F31"/>
    <w:rsid w:val="00F0127B"/>
    <w:rsid w:val="00F10036"/>
    <w:rsid w:val="00F1070B"/>
    <w:rsid w:val="00F1181F"/>
    <w:rsid w:val="00F1399B"/>
    <w:rsid w:val="00F13CD6"/>
    <w:rsid w:val="00F20EAE"/>
    <w:rsid w:val="00F27908"/>
    <w:rsid w:val="00F27F91"/>
    <w:rsid w:val="00F34073"/>
    <w:rsid w:val="00F34A56"/>
    <w:rsid w:val="00F427A9"/>
    <w:rsid w:val="00F46CF7"/>
    <w:rsid w:val="00F50337"/>
    <w:rsid w:val="00F512DE"/>
    <w:rsid w:val="00F55956"/>
    <w:rsid w:val="00F55EB9"/>
    <w:rsid w:val="00F574E5"/>
    <w:rsid w:val="00F619C8"/>
    <w:rsid w:val="00F61C45"/>
    <w:rsid w:val="00F627ED"/>
    <w:rsid w:val="00F63B54"/>
    <w:rsid w:val="00F658A2"/>
    <w:rsid w:val="00F70B63"/>
    <w:rsid w:val="00F77C4B"/>
    <w:rsid w:val="00F80743"/>
    <w:rsid w:val="00F81CDF"/>
    <w:rsid w:val="00F8304B"/>
    <w:rsid w:val="00F83B96"/>
    <w:rsid w:val="00F842F9"/>
    <w:rsid w:val="00F84710"/>
    <w:rsid w:val="00F852BE"/>
    <w:rsid w:val="00F911FF"/>
    <w:rsid w:val="00F9790B"/>
    <w:rsid w:val="00FB1C7D"/>
    <w:rsid w:val="00FB41CD"/>
    <w:rsid w:val="00FB4943"/>
    <w:rsid w:val="00FB4C42"/>
    <w:rsid w:val="00FB6881"/>
    <w:rsid w:val="00FC0119"/>
    <w:rsid w:val="00FC198E"/>
    <w:rsid w:val="00FC3C66"/>
    <w:rsid w:val="00FC418A"/>
    <w:rsid w:val="00FC4861"/>
    <w:rsid w:val="00FC7724"/>
    <w:rsid w:val="00FD1131"/>
    <w:rsid w:val="00FD18B6"/>
    <w:rsid w:val="00FD218D"/>
    <w:rsid w:val="00FD3072"/>
    <w:rsid w:val="00FD4A7B"/>
    <w:rsid w:val="00FD5DE5"/>
    <w:rsid w:val="00FD672B"/>
    <w:rsid w:val="00FD6BE2"/>
    <w:rsid w:val="00FE0C0D"/>
    <w:rsid w:val="00FE1860"/>
    <w:rsid w:val="00FE251B"/>
    <w:rsid w:val="00FE5415"/>
    <w:rsid w:val="00FE5D9E"/>
    <w:rsid w:val="00FE7258"/>
    <w:rsid w:val="00FE77CF"/>
    <w:rsid w:val="00FF1C50"/>
    <w:rsid w:val="00FF2621"/>
    <w:rsid w:val="00FF383F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4EEFA2"/>
  <w15:docId w15:val="{49C295BD-D430-4C84-9B99-6FBD359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D211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D211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E57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0">
    <w:name w:val="Title_"/>
    <w:basedOn w:val="Title"/>
    <w:link w:val="TitleChar0"/>
    <w:qFormat/>
    <w:rsid w:val="007D46D1"/>
    <w:pPr>
      <w:spacing w:before="0"/>
    </w:pPr>
    <w:rPr>
      <w:color w:val="BE120E"/>
    </w:rPr>
  </w:style>
  <w:style w:type="paragraph" w:customStyle="1" w:styleId="Heading10">
    <w:name w:val="Heading1_"/>
    <w:basedOn w:val="Heading1"/>
    <w:link w:val="Heading1Char0"/>
    <w:qFormat/>
    <w:rsid w:val="007D46D1"/>
    <w:pPr>
      <w:spacing w:before="0"/>
    </w:pPr>
    <w:rPr>
      <w:color w:val="BE120E"/>
    </w:rPr>
  </w:style>
  <w:style w:type="character" w:customStyle="1" w:styleId="TitleChar0">
    <w:name w:val="Title_ Char"/>
    <w:basedOn w:val="TitleChar"/>
    <w:link w:val="Title0"/>
    <w:rsid w:val="007D46D1"/>
    <w:rPr>
      <w:rFonts w:asciiTheme="majorHAnsi" w:eastAsiaTheme="majorEastAsia" w:hAnsiTheme="majorHAnsi" w:cstheme="majorBidi"/>
      <w:color w:val="BE120E"/>
      <w:kern w:val="28"/>
      <w:sz w:val="60"/>
    </w:rPr>
  </w:style>
  <w:style w:type="paragraph" w:customStyle="1" w:styleId="Heading20">
    <w:name w:val="Heading2_"/>
    <w:basedOn w:val="Heading2"/>
    <w:link w:val="Heading2Char0"/>
    <w:qFormat/>
    <w:rsid w:val="00BF7138"/>
    <w:rPr>
      <w:color w:val="262626" w:themeColor="text1" w:themeTint="D9"/>
    </w:rPr>
  </w:style>
  <w:style w:type="character" w:customStyle="1" w:styleId="Heading1Char0">
    <w:name w:val="Heading1_ Char"/>
    <w:basedOn w:val="Heading1Char"/>
    <w:link w:val="Heading10"/>
    <w:rsid w:val="007D46D1"/>
    <w:rPr>
      <w:rFonts w:asciiTheme="majorHAnsi" w:eastAsiaTheme="majorEastAsia" w:hAnsiTheme="majorHAnsi" w:cstheme="majorBidi"/>
      <w:color w:val="BE120E"/>
      <w:sz w:val="32"/>
    </w:rPr>
  </w:style>
  <w:style w:type="character" w:styleId="Strong">
    <w:name w:val="Strong"/>
    <w:basedOn w:val="DefaultParagraphFont"/>
    <w:uiPriority w:val="22"/>
    <w:qFormat/>
    <w:rsid w:val="00BF7138"/>
    <w:rPr>
      <w:b/>
      <w:bCs/>
    </w:rPr>
  </w:style>
  <w:style w:type="character" w:customStyle="1" w:styleId="Heading2Char0">
    <w:name w:val="Heading2_ Char"/>
    <w:basedOn w:val="Heading2Char"/>
    <w:link w:val="Heading20"/>
    <w:rsid w:val="00BF7138"/>
    <w:rPr>
      <w:rFonts w:asciiTheme="majorHAnsi" w:eastAsiaTheme="majorEastAsia" w:hAnsiTheme="majorHAnsi" w:cstheme="majorBidi"/>
      <w:caps/>
      <w:color w:val="262626" w:themeColor="text1" w:themeTint="D9"/>
      <w:sz w:val="24"/>
    </w:rPr>
  </w:style>
  <w:style w:type="paragraph" w:customStyle="1" w:styleId="Strong0">
    <w:name w:val="Strong_"/>
    <w:basedOn w:val="Normal"/>
    <w:link w:val="StrongChar"/>
    <w:qFormat/>
    <w:rsid w:val="00BF7138"/>
    <w:pPr>
      <w:spacing w:before="0" w:after="0" w:line="240" w:lineRule="auto"/>
      <w:jc w:val="center"/>
    </w:pPr>
    <w:rPr>
      <w:color w:val="BE120E"/>
    </w:rPr>
  </w:style>
  <w:style w:type="character" w:customStyle="1" w:styleId="StrongChar">
    <w:name w:val="Strong_ Char"/>
    <w:basedOn w:val="DefaultParagraphFont"/>
    <w:link w:val="Strong0"/>
    <w:rsid w:val="00BF7138"/>
    <w:rPr>
      <w:color w:val="BE120E"/>
    </w:rPr>
  </w:style>
  <w:style w:type="paragraph" w:styleId="NormalWeb">
    <w:name w:val="Normal (Web)"/>
    <w:basedOn w:val="Normal"/>
    <w:uiPriority w:val="99"/>
    <w:semiHidden/>
    <w:unhideWhenUsed/>
    <w:rsid w:val="00A6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6637B"/>
  </w:style>
  <w:style w:type="table" w:styleId="GridTable4-Accent6">
    <w:name w:val="Grid Table 4 Accent 6"/>
    <w:basedOn w:val="TableNormal"/>
    <w:uiPriority w:val="49"/>
    <w:rsid w:val="0074787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TableGridLight">
    <w:name w:val="Grid Table Light"/>
    <w:basedOn w:val="TableNormal"/>
    <w:uiPriority w:val="40"/>
    <w:rsid w:val="009704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92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A593B-1C8E-46D6-BAF2-89F4BE57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4042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Hulk Nguyen</cp:lastModifiedBy>
  <cp:revision>753</cp:revision>
  <cp:lastPrinted>2021-06-23T09:02:00Z</cp:lastPrinted>
  <dcterms:created xsi:type="dcterms:W3CDTF">2020-01-07T05:05:00Z</dcterms:created>
  <dcterms:modified xsi:type="dcterms:W3CDTF">2021-08-16T07:25:00Z</dcterms:modified>
</cp:coreProperties>
</file>