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1CF7B" w14:textId="298768C1" w:rsidR="00C6554A" w:rsidRDefault="00D017E7" w:rsidP="00565852">
      <w:pPr>
        <w:pStyle w:val="Title0"/>
        <w:spacing w:before="480"/>
      </w:pPr>
      <w:r>
        <w:pict w14:anchorId="7C0AD3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30.95pt;margin-top:-16.05pt;width:91.65pt;height:43.45pt;z-index:251659264;mso-position-horizontal-relative:text;mso-position-vertical-relative:text;mso-width-relative:page;mso-height-relative:page">
            <v:imagedata r:id="rId8" o:title="logo"/>
          </v:shape>
        </w:pict>
      </w:r>
      <w:r w:rsidR="001E55DF" w:rsidRPr="001E55DF">
        <w:t>Computer</w:t>
      </w:r>
      <w:r w:rsidR="001E55DF">
        <w:t xml:space="preserve"> Science Basic</w:t>
      </w:r>
    </w:p>
    <w:p w14:paraId="1DA162E0" w14:textId="73FA601F" w:rsidR="00FE5D9E" w:rsidRDefault="00AA791B" w:rsidP="0082021A">
      <w:pPr>
        <w:pStyle w:val="Subtitle"/>
        <w:spacing w:after="360"/>
        <w:rPr>
          <w:color w:val="262626" w:themeColor="text1" w:themeTint="D9"/>
        </w:rPr>
      </w:pPr>
      <w:r>
        <w:rPr>
          <w:b/>
          <w:color w:val="262626" w:themeColor="text1" w:themeTint="D9"/>
          <w:sz w:val="28"/>
        </w:rPr>
        <w:t>hackathon</w:t>
      </w:r>
      <w:r w:rsidR="001E55DF" w:rsidRPr="00565852">
        <w:rPr>
          <w:b/>
          <w:color w:val="262626" w:themeColor="text1" w:themeTint="D9"/>
          <w:sz w:val="28"/>
        </w:rPr>
        <w:t xml:space="preserve"> </w:t>
      </w:r>
      <w:r w:rsidR="003C4949">
        <w:rPr>
          <w:rFonts w:ascii="Cambria" w:hAnsi="Cambria"/>
          <w:b/>
          <w:color w:val="262626" w:themeColor="text1" w:themeTint="D9"/>
          <w:sz w:val="28"/>
        </w:rPr>
        <w:t>cuối khóa</w:t>
      </w:r>
      <w:r w:rsidR="004D265A">
        <w:rPr>
          <w:rFonts w:ascii="Cambria" w:hAnsi="Cambria"/>
          <w:b/>
          <w:color w:val="262626" w:themeColor="text1" w:themeTint="D9"/>
          <w:sz w:val="28"/>
        </w:rPr>
        <w:t xml:space="preserve"> - </w:t>
      </w:r>
      <w:r w:rsidR="004D265A" w:rsidRPr="00ED119F">
        <w:rPr>
          <w:rFonts w:asciiTheme="minorHAnsi" w:hAnsiTheme="minorHAnsi"/>
          <w:sz w:val="24"/>
        </w:rPr>
        <w:t xml:space="preserve">Thời gian: </w:t>
      </w:r>
      <w:r w:rsidR="003C4949">
        <w:rPr>
          <w:rFonts w:ascii="Cambria" w:hAnsi="Cambria"/>
          <w:b/>
          <w:sz w:val="24"/>
        </w:rPr>
        <w:t>12</w:t>
      </w:r>
      <w:r w:rsidR="00FD5DE5">
        <w:rPr>
          <w:rFonts w:ascii="Cambria" w:hAnsi="Cambria"/>
          <w:b/>
          <w:sz w:val="24"/>
        </w:rPr>
        <w:t>0</w:t>
      </w:r>
      <w:r w:rsidR="004D265A" w:rsidRPr="004D265A">
        <w:rPr>
          <w:b/>
          <w:sz w:val="24"/>
        </w:rPr>
        <w:t xml:space="preserve"> p</w:t>
      </w:r>
      <w:r w:rsidR="004D265A" w:rsidRPr="004D265A">
        <w:rPr>
          <w:rFonts w:asciiTheme="minorHAnsi" w:hAnsiTheme="minorHAnsi"/>
          <w:b/>
          <w:sz w:val="24"/>
        </w:rPr>
        <w:t>hút</w:t>
      </w:r>
    </w:p>
    <w:tbl>
      <w:tblPr>
        <w:tblStyle w:val="GridTable4-Accent6"/>
        <w:tblW w:w="0" w:type="auto"/>
        <w:tblInd w:w="108" w:type="dxa"/>
        <w:tblLook w:val="04A0" w:firstRow="1" w:lastRow="0" w:firstColumn="1" w:lastColumn="0" w:noHBand="0" w:noVBand="1"/>
      </w:tblPr>
      <w:tblGrid>
        <w:gridCol w:w="553"/>
        <w:gridCol w:w="9167"/>
        <w:gridCol w:w="4680"/>
      </w:tblGrid>
      <w:tr w:rsidR="00D714F2" w14:paraId="3B8AE1AB" w14:textId="77777777" w:rsidTr="00ED2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7632DD27" w14:textId="6EEAB84D" w:rsidR="00D714F2" w:rsidRPr="00747872" w:rsidRDefault="00D714F2" w:rsidP="00747872">
            <w:pPr>
              <w:spacing w:before="0"/>
              <w:jc w:val="center"/>
            </w:pPr>
            <w:r w:rsidRPr="00747872">
              <w:t>Bài</w:t>
            </w:r>
          </w:p>
        </w:tc>
        <w:tc>
          <w:tcPr>
            <w:tcW w:w="9167" w:type="dxa"/>
          </w:tcPr>
          <w:p w14:paraId="185B09D8" w14:textId="461FFC0D" w:rsidR="00D714F2" w:rsidRPr="00747872" w:rsidRDefault="00D714F2" w:rsidP="00747872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Nội dung</w:t>
            </w:r>
          </w:p>
        </w:tc>
        <w:tc>
          <w:tcPr>
            <w:tcW w:w="4680" w:type="dxa"/>
          </w:tcPr>
          <w:p w14:paraId="779573DD" w14:textId="1DC051FB" w:rsidR="00D714F2" w:rsidRPr="00747872" w:rsidRDefault="00D714F2" w:rsidP="00747872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Kết quả mong đợi</w:t>
            </w:r>
          </w:p>
        </w:tc>
      </w:tr>
      <w:tr w:rsidR="00D714F2" w14:paraId="73240CED" w14:textId="77777777" w:rsidTr="00ED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5A0024AD" w14:textId="29736152" w:rsidR="00D714F2" w:rsidRPr="005C3C96" w:rsidRDefault="00323091" w:rsidP="00323091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1</w:t>
            </w:r>
          </w:p>
        </w:tc>
        <w:tc>
          <w:tcPr>
            <w:tcW w:w="9167" w:type="dxa"/>
            <w:vAlign w:val="center"/>
          </w:tcPr>
          <w:p w14:paraId="528BEC98" w14:textId="15D25C4B" w:rsidR="00D714F2" w:rsidRPr="005C3C96" w:rsidRDefault="00C468B6" w:rsidP="00C468B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468B6">
              <w:rPr>
                <w:rFonts w:ascii="Cambria" w:hAnsi="Cambria"/>
              </w:rPr>
              <w:t xml:space="preserve">Viết chương trình </w:t>
            </w:r>
            <w:r>
              <w:rPr>
                <w:rFonts w:ascii="Cambria" w:hAnsi="Cambria"/>
              </w:rPr>
              <w:t>yêu cầu người dùng nhập vào hai số nguyên. Tính tổng hai số trên và in kết quả ra màn hình.</w:t>
            </w:r>
            <w:r w:rsidRPr="005C3C96">
              <w:rPr>
                <w:rFonts w:ascii="Cambria" w:hAnsi="Cambria"/>
              </w:rPr>
              <w:t xml:space="preserve"> </w:t>
            </w:r>
          </w:p>
        </w:tc>
        <w:tc>
          <w:tcPr>
            <w:tcW w:w="4680" w:type="dxa"/>
            <w:vAlign w:val="center"/>
          </w:tcPr>
          <w:p w14:paraId="5BD930DB" w14:textId="77777777" w:rsidR="00D714F2" w:rsidRDefault="00BE173F" w:rsidP="0074787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Input first number: </w:t>
            </w:r>
            <w:r w:rsidRPr="00BE173F">
              <w:rPr>
                <w:rFonts w:ascii="Courier New" w:hAnsi="Courier New" w:cs="Courier New"/>
                <w:b/>
                <w:color w:val="auto"/>
                <w:sz w:val="20"/>
              </w:rPr>
              <w:t>1</w:t>
            </w:r>
          </w:p>
          <w:p w14:paraId="7E3CBF62" w14:textId="77777777" w:rsidR="00BE173F" w:rsidRDefault="00BE173F" w:rsidP="0074787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Input second number: </w:t>
            </w:r>
            <w:r w:rsidRPr="00BE173F">
              <w:rPr>
                <w:rFonts w:ascii="Courier New" w:hAnsi="Courier New" w:cs="Courier New"/>
                <w:b/>
                <w:color w:val="auto"/>
                <w:sz w:val="20"/>
              </w:rPr>
              <w:t>2</w:t>
            </w:r>
          </w:p>
          <w:p w14:paraId="5D0064B3" w14:textId="69998591" w:rsidR="00BE173F" w:rsidRDefault="00BE173F" w:rsidP="0074787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1 + 2 = 3</w:t>
            </w:r>
          </w:p>
        </w:tc>
      </w:tr>
      <w:tr w:rsidR="00D714F2" w14:paraId="1140323E" w14:textId="77777777" w:rsidTr="00ED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4910E180" w14:textId="3AA60A98" w:rsidR="00D714F2" w:rsidRPr="005C3C96" w:rsidRDefault="00323091" w:rsidP="00323091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2</w:t>
            </w:r>
          </w:p>
        </w:tc>
        <w:tc>
          <w:tcPr>
            <w:tcW w:w="9167" w:type="dxa"/>
            <w:vAlign w:val="center"/>
          </w:tcPr>
          <w:p w14:paraId="7D2D2D7F" w14:textId="12BB6A1C" w:rsidR="00DE54AB" w:rsidRDefault="00DE54AB" w:rsidP="00810AE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DE54AB">
              <w:rPr>
                <w:rFonts w:ascii="Cambria" w:hAnsi="Cambria"/>
              </w:rPr>
              <w:t xml:space="preserve">Viết chương trình tính nghiệm của </w:t>
            </w:r>
            <w:r>
              <w:rPr>
                <w:rFonts w:ascii="Cambria" w:hAnsi="Cambria"/>
              </w:rPr>
              <w:t xml:space="preserve">một </w:t>
            </w:r>
            <w:r w:rsidRPr="00DE54AB">
              <w:rPr>
                <w:rFonts w:ascii="Cambria" w:hAnsi="Cambria"/>
              </w:rPr>
              <w:t>phương trình bậ</w:t>
            </w:r>
            <w:r w:rsidR="00DB73FA">
              <w:rPr>
                <w:rFonts w:ascii="Cambria" w:hAnsi="Cambria"/>
              </w:rPr>
              <w:t>c hai.</w:t>
            </w:r>
            <w:r w:rsidR="00DB73FA"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>N</w:t>
            </w:r>
            <w:r w:rsidRPr="00DE54AB">
              <w:rPr>
                <w:rFonts w:ascii="Cambria" w:hAnsi="Cambria"/>
              </w:rPr>
              <w:t>hận vào 3 số</w:t>
            </w:r>
            <w:r>
              <w:rPr>
                <w:rFonts w:ascii="Cambria" w:hAnsi="Cambria"/>
              </w:rPr>
              <w:t xml:space="preserve"> a, b, c </w:t>
            </w:r>
            <w:r w:rsidRPr="00DE54AB">
              <w:rPr>
                <w:rFonts w:ascii="Cambria" w:hAnsi="Cambria"/>
              </w:rPr>
              <w:t>do người dùng nhậ</w:t>
            </w:r>
            <w:r>
              <w:rPr>
                <w:rFonts w:ascii="Cambria" w:hAnsi="Cambria"/>
              </w:rPr>
              <w:t>p vào</w:t>
            </w:r>
            <w:r w:rsidRPr="00DE54AB">
              <w:rPr>
                <w:rFonts w:ascii="Cambria" w:hAnsi="Cambria"/>
              </w:rPr>
              <w:t xml:space="preserve"> là 3 hệ số củ</w:t>
            </w:r>
            <w:r>
              <w:rPr>
                <w:rFonts w:ascii="Cambria" w:hAnsi="Cambria"/>
              </w:rPr>
              <w:t>a</w:t>
            </w:r>
            <w:r w:rsidRPr="00DE54AB">
              <w:rPr>
                <w:rFonts w:ascii="Cambria" w:hAnsi="Cambria"/>
              </w:rPr>
              <w:t xml:space="preserve"> phương trình bậc hai</w:t>
            </w:r>
            <w:r>
              <w:rPr>
                <w:rFonts w:ascii="Cambria" w:hAnsi="Cambria"/>
              </w:rPr>
              <w:t xml:space="preserve"> theo công thức:</w:t>
            </w:r>
          </w:p>
          <w:p w14:paraId="6D646F5A" w14:textId="405CBEDF" w:rsidR="00DE54AB" w:rsidRDefault="00DE54AB" w:rsidP="00810AE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+bx+c</m:t>
                </m:r>
                <m:r>
                  <w:rPr>
                    <w:rFonts w:ascii="Cambria Math" w:eastAsiaTheme="minorEastAsia" w:hAnsi="Cambria Math"/>
                  </w:rPr>
                  <m:t>=0       (a≠0)</m:t>
                </m:r>
              </m:oMath>
            </m:oMathPara>
          </w:p>
          <w:p w14:paraId="1D9D5B3A" w14:textId="77777777" w:rsidR="00D714F2" w:rsidRDefault="00DB73FA" w:rsidP="00810AE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Biết công thức nghiệm của phương trình bậc hai:</w:t>
            </w:r>
          </w:p>
          <w:p w14:paraId="27A7B9A7" w14:textId="5908A35A" w:rsidR="00DB73FA" w:rsidRPr="005C3C96" w:rsidRDefault="005339A1" w:rsidP="005339A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với ∆=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oMath>
            </m:oMathPara>
          </w:p>
        </w:tc>
        <w:tc>
          <w:tcPr>
            <w:tcW w:w="4680" w:type="dxa"/>
            <w:vAlign w:val="center"/>
          </w:tcPr>
          <w:p w14:paraId="4CB8821E" w14:textId="77777777" w:rsidR="00D714F2" w:rsidRDefault="003A0814" w:rsidP="0073790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Input a: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1</w:t>
            </w:r>
          </w:p>
          <w:p w14:paraId="484D9F2E" w14:textId="77777777" w:rsidR="003A0814" w:rsidRDefault="003A0814" w:rsidP="0073790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Input b: </w:t>
            </w:r>
            <w:r w:rsidR="00535715">
              <w:rPr>
                <w:rFonts w:ascii="Courier New" w:hAnsi="Courier New" w:cs="Courier New"/>
                <w:b/>
                <w:color w:val="auto"/>
                <w:sz w:val="20"/>
              </w:rPr>
              <w:t>0</w:t>
            </w:r>
          </w:p>
          <w:p w14:paraId="5057A195" w14:textId="77777777" w:rsidR="00535715" w:rsidRDefault="00535715" w:rsidP="0073790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Input c: -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1</w:t>
            </w:r>
          </w:p>
          <w:p w14:paraId="048CC035" w14:textId="77777777" w:rsidR="00535715" w:rsidRDefault="00535715" w:rsidP="0073790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</w:p>
          <w:p w14:paraId="59152D1B" w14:textId="21A531D8" w:rsidR="00950DBE" w:rsidRDefault="00950DBE" w:rsidP="0073790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The equation has 2 solutions.</w:t>
            </w:r>
          </w:p>
          <w:p w14:paraId="688A0073" w14:textId="265547B7" w:rsidR="00950DBE" w:rsidRPr="00535715" w:rsidRDefault="00950DBE" w:rsidP="0073790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x = -1</w:t>
            </w:r>
            <w:r w:rsidR="003D6CCF">
              <w:rPr>
                <w:rFonts w:ascii="Courier New" w:hAnsi="Courier New" w:cs="Courier New"/>
                <w:color w:val="auto"/>
                <w:sz w:val="20"/>
              </w:rPr>
              <w:t>.0</w:t>
            </w:r>
            <w:r>
              <w:rPr>
                <w:rFonts w:ascii="Courier New" w:hAnsi="Courier New" w:cs="Courier New"/>
                <w:color w:val="auto"/>
                <w:sz w:val="20"/>
              </w:rPr>
              <w:t xml:space="preserve">   or   x = 1</w:t>
            </w:r>
            <w:r w:rsidR="003D6CCF">
              <w:rPr>
                <w:rFonts w:ascii="Courier New" w:hAnsi="Courier New" w:cs="Courier New"/>
                <w:color w:val="auto"/>
                <w:sz w:val="20"/>
              </w:rPr>
              <w:t>.0</w:t>
            </w:r>
          </w:p>
        </w:tc>
      </w:tr>
      <w:tr w:rsidR="005C59B3" w14:paraId="3519E5CC" w14:textId="77777777" w:rsidTr="00ED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66D42EAA" w14:textId="0EF1454F" w:rsidR="005C59B3" w:rsidRPr="005C3C96" w:rsidRDefault="005C59B3" w:rsidP="00323091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>3</w:t>
            </w:r>
          </w:p>
        </w:tc>
        <w:tc>
          <w:tcPr>
            <w:tcW w:w="9167" w:type="dxa"/>
            <w:vAlign w:val="center"/>
          </w:tcPr>
          <w:p w14:paraId="6263DD5C" w14:textId="77777777" w:rsidR="00B629ED" w:rsidRDefault="00B629ED" w:rsidP="00B629ED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53F07">
              <w:rPr>
                <w:rFonts w:ascii="Cambria" w:hAnsi="Cambria"/>
              </w:rPr>
              <w:t xml:space="preserve">Palindrome là </w:t>
            </w:r>
            <w:r>
              <w:rPr>
                <w:rFonts w:ascii="Cambria" w:hAnsi="Cambria"/>
              </w:rPr>
              <w:t xml:space="preserve">một </w:t>
            </w:r>
            <w:r w:rsidRPr="00A53F07">
              <w:rPr>
                <w:rFonts w:ascii="Cambria" w:hAnsi="Cambria"/>
              </w:rPr>
              <w:t xml:space="preserve">string </w:t>
            </w:r>
            <w:r>
              <w:rPr>
                <w:rFonts w:ascii="Cambria" w:hAnsi="Cambria"/>
              </w:rPr>
              <w:t>có dạng đảo ngược giống hệt chính nó. Ví dụ: anna, na</w:t>
            </w:r>
            <w:r w:rsidRPr="00A53F07">
              <w:rPr>
                <w:rFonts w:ascii="Cambria" w:hAnsi="Cambria"/>
              </w:rPr>
              <w:t xml:space="preserve">n, </w:t>
            </w:r>
            <w:r>
              <w:rPr>
                <w:rFonts w:ascii="Cambria" w:hAnsi="Cambria"/>
              </w:rPr>
              <w:t>hannah,…</w:t>
            </w:r>
          </w:p>
          <w:p w14:paraId="750F2E29" w14:textId="2C2FECF0" w:rsidR="005C59B3" w:rsidRPr="005C3C96" w:rsidRDefault="00B629ED" w:rsidP="00B629ED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53F07">
              <w:rPr>
                <w:rFonts w:ascii="Cambria" w:hAnsi="Cambria"/>
              </w:rPr>
              <w:t xml:space="preserve">Viết </w:t>
            </w:r>
            <w:r>
              <w:rPr>
                <w:rFonts w:ascii="Cambria" w:hAnsi="Cambria"/>
              </w:rPr>
              <w:t>và sử dụng hàm is_p</w:t>
            </w:r>
            <w:r w:rsidRPr="00A53F07">
              <w:rPr>
                <w:rFonts w:ascii="Cambria" w:hAnsi="Cambria"/>
              </w:rPr>
              <w:t>alindrome() để kiểm tra một string nhập vào có phả</w:t>
            </w:r>
            <w:r>
              <w:rPr>
                <w:rFonts w:ascii="Cambria" w:hAnsi="Cambria"/>
              </w:rPr>
              <w:t>i palindrome hay không.</w:t>
            </w:r>
          </w:p>
        </w:tc>
        <w:tc>
          <w:tcPr>
            <w:tcW w:w="4680" w:type="dxa"/>
            <w:vAlign w:val="center"/>
          </w:tcPr>
          <w:p w14:paraId="1B5D3D31" w14:textId="77777777" w:rsidR="00B629ED" w:rsidRDefault="00B629ED" w:rsidP="00B629ED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Input a text: </w:t>
            </w:r>
            <w:r w:rsidRPr="00C878B5">
              <w:rPr>
                <w:rFonts w:ascii="Courier New" w:hAnsi="Courier New" w:cs="Courier New"/>
                <w:b/>
                <w:color w:val="auto"/>
                <w:sz w:val="20"/>
              </w:rPr>
              <w:t>anna</w:t>
            </w:r>
          </w:p>
          <w:p w14:paraId="626AC524" w14:textId="63014C2D" w:rsidR="005C59B3" w:rsidRDefault="00B629ED" w:rsidP="00B629ED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This is a palindrome.</w:t>
            </w:r>
          </w:p>
        </w:tc>
      </w:tr>
      <w:tr w:rsidR="00EE7503" w14:paraId="52DACA7D" w14:textId="77777777" w:rsidTr="00ED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7359D73A" w14:textId="2E97003E" w:rsidR="00EE7503" w:rsidRPr="005C3C96" w:rsidRDefault="00EE7503" w:rsidP="00323091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4</w:t>
            </w:r>
          </w:p>
        </w:tc>
        <w:tc>
          <w:tcPr>
            <w:tcW w:w="9167" w:type="dxa"/>
            <w:vAlign w:val="center"/>
          </w:tcPr>
          <w:p w14:paraId="7CAE6E72" w14:textId="5C02E3E1" w:rsidR="006020A6" w:rsidRPr="006020A6" w:rsidRDefault="006020A6" w:rsidP="006020A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Trong một</w:t>
            </w:r>
            <w:r w:rsidRPr="006020A6">
              <w:rPr>
                <w:rFonts w:ascii="Cambria" w:hAnsi="Cambria"/>
              </w:rPr>
              <w:t xml:space="preserve"> nhà hàng, mỗi khi có khách đến, nhân viên phục vụ sẽ cho khách chọn món. Viết chương trình thay thế nhân viên phục vụ</w:t>
            </w:r>
            <w:r>
              <w:rPr>
                <w:rFonts w:ascii="Cambria" w:hAnsi="Cambria"/>
              </w:rPr>
              <w:t>.</w:t>
            </w:r>
          </w:p>
          <w:p w14:paraId="21B3D706" w14:textId="5D3427BB" w:rsidR="006020A6" w:rsidRDefault="006020A6" w:rsidP="006020A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• </w:t>
            </w:r>
            <w:r w:rsidRPr="00CC4C8E">
              <w:rPr>
                <w:rFonts w:ascii="Cambria" w:hAnsi="Cambria"/>
                <w:b/>
              </w:rPr>
              <w:t>Bước 1</w:t>
            </w:r>
            <w:r>
              <w:rPr>
                <w:rFonts w:ascii="Cambria" w:hAnsi="Cambria"/>
              </w:rPr>
              <w:t xml:space="preserve">: Chương trình </w:t>
            </w:r>
            <w:r w:rsidRPr="006020A6">
              <w:rPr>
                <w:rFonts w:ascii="Cambria" w:hAnsi="Cambria"/>
              </w:rPr>
              <w:t>hỏi khách hàng muốn đặ</w:t>
            </w:r>
            <w:r>
              <w:rPr>
                <w:rFonts w:ascii="Cambria" w:hAnsi="Cambria"/>
              </w:rPr>
              <w:t>t món gì. K</w:t>
            </w:r>
            <w:r w:rsidRPr="006020A6">
              <w:rPr>
                <w:rFonts w:ascii="Cambria" w:hAnsi="Cambria"/>
              </w:rPr>
              <w:t>hi khách hàng đặ</w:t>
            </w:r>
            <w:r>
              <w:rPr>
                <w:rFonts w:ascii="Cambria" w:hAnsi="Cambria"/>
              </w:rPr>
              <w:t>t món, kiểm tra</w:t>
            </w:r>
            <w:r w:rsidRPr="006020A6">
              <w:rPr>
                <w:rFonts w:ascii="Cambria" w:hAnsi="Cambria"/>
              </w:rPr>
              <w:t xml:space="preserve"> món đó đã có trong list những món đã gọ</w:t>
            </w:r>
            <w:r>
              <w:rPr>
                <w:rFonts w:ascii="Cambria" w:hAnsi="Cambria"/>
              </w:rPr>
              <w:t>i chưa.</w:t>
            </w:r>
          </w:p>
          <w:p w14:paraId="4EC773F9" w14:textId="66F86270" w:rsidR="00B038B8" w:rsidRDefault="006020A6" w:rsidP="00CC4C8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20A6">
              <w:rPr>
                <w:rFonts w:ascii="Cambria" w:hAnsi="Cambria"/>
              </w:rPr>
              <w:t>•</w:t>
            </w:r>
            <w:r>
              <w:rPr>
                <w:rFonts w:ascii="Cambria" w:hAnsi="Cambria"/>
              </w:rPr>
              <w:t xml:space="preserve"> </w:t>
            </w:r>
            <w:r w:rsidRPr="00CC4C8E">
              <w:rPr>
                <w:rFonts w:ascii="Cambria" w:hAnsi="Cambria"/>
                <w:b/>
              </w:rPr>
              <w:t>Bước 2</w:t>
            </w:r>
            <w:r>
              <w:rPr>
                <w:rFonts w:ascii="Cambria" w:hAnsi="Cambria"/>
              </w:rPr>
              <w:t>:</w:t>
            </w:r>
            <w:r w:rsidR="00B038B8"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 xml:space="preserve">    </w:t>
            </w:r>
            <w:r w:rsidR="00B038B8">
              <w:rPr>
                <w:rFonts w:ascii="Cambria" w:hAnsi="Cambria"/>
              </w:rPr>
              <w:t xml:space="preserve">- </w:t>
            </w:r>
            <w:r>
              <w:rPr>
                <w:rFonts w:ascii="Cambria" w:hAnsi="Cambria"/>
              </w:rPr>
              <w:t>N</w:t>
            </w:r>
            <w:r w:rsidRPr="006020A6">
              <w:rPr>
                <w:rFonts w:ascii="Cambria" w:hAnsi="Cambria"/>
              </w:rPr>
              <w:t>ếu món chưa có trong list, cho món đ</w:t>
            </w:r>
            <w:r>
              <w:rPr>
                <w:rFonts w:ascii="Cambria" w:hAnsi="Cambria"/>
              </w:rPr>
              <w:t xml:space="preserve">ó </w:t>
            </w:r>
            <w:r w:rsidRPr="006020A6">
              <w:rPr>
                <w:rFonts w:ascii="Cambria" w:hAnsi="Cambria"/>
              </w:rPr>
              <w:t>vào list</w:t>
            </w:r>
            <w:r w:rsidR="00B038B8">
              <w:rPr>
                <w:rFonts w:ascii="Cambria" w:hAnsi="Cambria"/>
              </w:rPr>
              <w:t>.</w:t>
            </w:r>
            <w:r w:rsidR="00B038B8">
              <w:rPr>
                <w:rFonts w:ascii="Cambria" w:hAnsi="Cambria"/>
              </w:rPr>
              <w:br/>
              <w:t xml:space="preserve">    - </w:t>
            </w:r>
            <w:r w:rsidRPr="006020A6">
              <w:rPr>
                <w:rFonts w:ascii="Cambria" w:hAnsi="Cambria"/>
              </w:rPr>
              <w:t>Nế</w:t>
            </w:r>
            <w:r w:rsidR="00CC4C8E">
              <w:rPr>
                <w:rFonts w:ascii="Cambria" w:hAnsi="Cambria"/>
              </w:rPr>
              <w:t>u món đã có trong list</w:t>
            </w:r>
            <w:r w:rsidRPr="006020A6">
              <w:rPr>
                <w:rFonts w:ascii="Cambria" w:hAnsi="Cambria"/>
              </w:rPr>
              <w:t>, báo với người dùng món đã được gọi</w:t>
            </w:r>
            <w:r w:rsidR="00B038B8">
              <w:rPr>
                <w:rFonts w:ascii="Cambria" w:hAnsi="Cambria"/>
              </w:rPr>
              <w:t>.</w:t>
            </w:r>
          </w:p>
          <w:p w14:paraId="58A2D137" w14:textId="77A6777F" w:rsidR="00EE7503" w:rsidRPr="00A53F07" w:rsidRDefault="00B038B8" w:rsidP="00B038B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20A6">
              <w:rPr>
                <w:rFonts w:ascii="Cambria" w:hAnsi="Cambria"/>
              </w:rPr>
              <w:t>•</w:t>
            </w:r>
            <w:r>
              <w:rPr>
                <w:rFonts w:ascii="Cambria" w:hAnsi="Cambria"/>
              </w:rPr>
              <w:t xml:space="preserve"> </w:t>
            </w:r>
            <w:r w:rsidRPr="00CC4C8E">
              <w:rPr>
                <w:rFonts w:ascii="Cambria" w:hAnsi="Cambria"/>
                <w:b/>
              </w:rPr>
              <w:t>Bướ</w:t>
            </w:r>
            <w:r>
              <w:rPr>
                <w:rFonts w:ascii="Cambria" w:hAnsi="Cambria"/>
                <w:b/>
              </w:rPr>
              <w:t>c 3</w:t>
            </w:r>
            <w:r>
              <w:rPr>
                <w:rFonts w:ascii="Cambria" w:hAnsi="Cambria"/>
              </w:rPr>
              <w:t>: H</w:t>
            </w:r>
            <w:r w:rsidRPr="006020A6">
              <w:rPr>
                <w:rFonts w:ascii="Cambria" w:hAnsi="Cambria"/>
              </w:rPr>
              <w:t>ỏ</w:t>
            </w:r>
            <w:r>
              <w:rPr>
                <w:rFonts w:ascii="Cambria" w:hAnsi="Cambria"/>
              </w:rPr>
              <w:t>i khách hàng có muốn đặt thêm không.</w:t>
            </w:r>
            <w:r>
              <w:rPr>
                <w:rFonts w:ascii="Cambria" w:hAnsi="Cambria"/>
              </w:rPr>
              <w:br/>
              <w:t xml:space="preserve">    - </w:t>
            </w:r>
            <w:r w:rsidRPr="006020A6">
              <w:rPr>
                <w:rFonts w:ascii="Cambria" w:hAnsi="Cambria"/>
              </w:rPr>
              <w:t>Nế</w:t>
            </w:r>
            <w:r>
              <w:rPr>
                <w:rFonts w:ascii="Cambria" w:hAnsi="Cambria"/>
              </w:rPr>
              <w:t>u có, quay lại</w:t>
            </w:r>
            <w:r w:rsidRPr="006020A6">
              <w:rPr>
                <w:rFonts w:ascii="Cambria" w:hAnsi="Cambria"/>
              </w:rPr>
              <w:t xml:space="preserve"> </w:t>
            </w:r>
            <w:r w:rsidRPr="00CC4C8E">
              <w:rPr>
                <w:rFonts w:ascii="Cambria" w:hAnsi="Cambria"/>
                <w:b/>
              </w:rPr>
              <w:t>Bước 1</w:t>
            </w:r>
            <w:r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br/>
              <w:t xml:space="preserve">    - N</w:t>
            </w:r>
            <w:r w:rsidRPr="006020A6">
              <w:rPr>
                <w:rFonts w:ascii="Cambria" w:hAnsi="Cambria"/>
              </w:rPr>
              <w:t>ếu không, in ra nhữ</w:t>
            </w:r>
            <w:r>
              <w:rPr>
                <w:rFonts w:ascii="Cambria" w:hAnsi="Cambria"/>
              </w:rPr>
              <w:t xml:space="preserve">ng món đã </w:t>
            </w:r>
            <w:r w:rsidRPr="006020A6">
              <w:rPr>
                <w:rFonts w:ascii="Cambria" w:hAnsi="Cambria"/>
              </w:rPr>
              <w:t>đặt, mỗi món một dòng</w:t>
            </w:r>
            <w:r w:rsidR="00ED1B74">
              <w:rPr>
                <w:rFonts w:ascii="Cambria" w:hAnsi="Cambria"/>
              </w:rPr>
              <w:t>.</w:t>
            </w:r>
          </w:p>
        </w:tc>
        <w:tc>
          <w:tcPr>
            <w:tcW w:w="4680" w:type="dxa"/>
            <w:vAlign w:val="center"/>
          </w:tcPr>
          <w:p w14:paraId="52D5EFCB" w14:textId="77777777" w:rsidR="00EE7503" w:rsidRDefault="00047F7F" w:rsidP="00B629E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== Welcome to MindX Restaurant ==</w:t>
            </w:r>
          </w:p>
          <w:p w14:paraId="326B2554" w14:textId="77777777" w:rsidR="00047F7F" w:rsidRDefault="00047F7F" w:rsidP="00B629E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</w:p>
          <w:p w14:paraId="432952B6" w14:textId="77777777" w:rsidR="00047F7F" w:rsidRDefault="00047F7F" w:rsidP="00B629E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Please choose a dish: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Pho</w:t>
            </w:r>
          </w:p>
          <w:p w14:paraId="43047B36" w14:textId="77777777" w:rsidR="00047F7F" w:rsidRDefault="00ED21FE" w:rsidP="00B629E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Great choice! Anything else? (y/n): </w:t>
            </w:r>
            <w:r w:rsidRPr="00ED21FE">
              <w:rPr>
                <w:rFonts w:ascii="Courier New" w:hAnsi="Courier New" w:cs="Courier New"/>
                <w:b/>
                <w:color w:val="auto"/>
                <w:sz w:val="20"/>
              </w:rPr>
              <w:t>y</w:t>
            </w:r>
          </w:p>
          <w:p w14:paraId="40FE6CBA" w14:textId="77777777" w:rsidR="00ED21FE" w:rsidRDefault="00ED21FE" w:rsidP="00B629E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</w:p>
          <w:p w14:paraId="544FEF5C" w14:textId="77777777" w:rsidR="00ED21FE" w:rsidRDefault="00ED21FE" w:rsidP="00B629E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Please choose a dish: </w:t>
            </w:r>
            <w:r w:rsidR="00F4265A" w:rsidRPr="00F4265A">
              <w:rPr>
                <w:rFonts w:ascii="Courier New" w:hAnsi="Courier New" w:cs="Courier New"/>
                <w:b/>
                <w:color w:val="auto"/>
                <w:sz w:val="20"/>
              </w:rPr>
              <w:t>Bun Bo</w:t>
            </w:r>
          </w:p>
          <w:p w14:paraId="1BB58A5E" w14:textId="77777777" w:rsidR="00F4265A" w:rsidRDefault="00F4265A" w:rsidP="00B629E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Great choice! Anything else? (y/n):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y</w:t>
            </w:r>
          </w:p>
          <w:p w14:paraId="309EF711" w14:textId="77777777" w:rsidR="00F4265A" w:rsidRDefault="00F4265A" w:rsidP="00B629E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</w:p>
          <w:p w14:paraId="59F19FE4" w14:textId="77777777" w:rsidR="00F4265A" w:rsidRDefault="00F4265A" w:rsidP="00B629E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Please choose a dish: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Pho</w:t>
            </w:r>
          </w:p>
          <w:p w14:paraId="272DC3DB" w14:textId="77777777" w:rsidR="00F4265A" w:rsidRDefault="00F4265A" w:rsidP="00B629E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You chose this already. Anything else? (y/n):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n</w:t>
            </w:r>
          </w:p>
          <w:p w14:paraId="48EC4C65" w14:textId="77777777" w:rsidR="00F4265A" w:rsidRDefault="00F4265A" w:rsidP="00B629E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</w:p>
          <w:p w14:paraId="03E741E6" w14:textId="77777777" w:rsidR="00F4265A" w:rsidRDefault="00295A0E" w:rsidP="00B629E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Well done! Your order:</w:t>
            </w:r>
          </w:p>
          <w:p w14:paraId="106EF5F6" w14:textId="77777777" w:rsidR="00295A0E" w:rsidRDefault="00295A0E" w:rsidP="00B629E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- Pho</w:t>
            </w:r>
          </w:p>
          <w:p w14:paraId="794122A3" w14:textId="42E871B9" w:rsidR="00295A0E" w:rsidRPr="00295A0E" w:rsidRDefault="00295A0E" w:rsidP="00B629E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- Bun Bo</w:t>
            </w:r>
          </w:p>
        </w:tc>
      </w:tr>
    </w:tbl>
    <w:p w14:paraId="488ABC55" w14:textId="10F3674D" w:rsidR="00D714F2" w:rsidRPr="00476DD6" w:rsidRDefault="00AD2B9A" w:rsidP="00A6637B">
      <w:pPr>
        <w:rPr>
          <w:i/>
          <w:color w:val="auto"/>
        </w:rPr>
      </w:pPr>
      <w:r w:rsidRPr="00476DD6">
        <w:rPr>
          <w:i/>
        </w:rPr>
        <w:t>*Phần in đậm trong kết quả mong đợi thể hiệ</w:t>
      </w:r>
      <w:r w:rsidR="00476DD6">
        <w:rPr>
          <w:i/>
        </w:rPr>
        <w:t>n nội dung nhập từ</w:t>
      </w:r>
      <w:r w:rsidRPr="00476DD6">
        <w:rPr>
          <w:i/>
        </w:rPr>
        <w:t xml:space="preserve"> người dùng.</w:t>
      </w:r>
    </w:p>
    <w:p w14:paraId="58F81FAB" w14:textId="77777777" w:rsidR="003C4949" w:rsidRPr="003C4949" w:rsidRDefault="003C4949" w:rsidP="003C494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3C4949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br/>
      </w:r>
    </w:p>
    <w:p w14:paraId="5E914BBC" w14:textId="4B7339C9" w:rsidR="003C4949" w:rsidRPr="003C4949" w:rsidRDefault="003C4949" w:rsidP="0082021A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</w:p>
    <w:p w14:paraId="4E6BB222" w14:textId="5D11945C" w:rsidR="0082021A" w:rsidRPr="003C4949" w:rsidRDefault="0082021A" w:rsidP="003C494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</w:p>
    <w:tbl>
      <w:tblPr>
        <w:tblStyle w:val="GridTable4-Accent6"/>
        <w:tblW w:w="0" w:type="auto"/>
        <w:tblInd w:w="108" w:type="dxa"/>
        <w:tblLook w:val="04A0" w:firstRow="1" w:lastRow="0" w:firstColumn="1" w:lastColumn="0" w:noHBand="0" w:noVBand="1"/>
      </w:tblPr>
      <w:tblGrid>
        <w:gridCol w:w="553"/>
        <w:gridCol w:w="9167"/>
        <w:gridCol w:w="4680"/>
      </w:tblGrid>
      <w:tr w:rsidR="0082021A" w14:paraId="4D3EFA59" w14:textId="77777777" w:rsidTr="004F0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149D9082" w14:textId="77777777" w:rsidR="0082021A" w:rsidRPr="00747872" w:rsidRDefault="0082021A" w:rsidP="004F0CA1">
            <w:pPr>
              <w:spacing w:before="0"/>
              <w:jc w:val="center"/>
            </w:pPr>
            <w:r w:rsidRPr="00747872">
              <w:t>Bài</w:t>
            </w:r>
          </w:p>
        </w:tc>
        <w:tc>
          <w:tcPr>
            <w:tcW w:w="9167" w:type="dxa"/>
          </w:tcPr>
          <w:p w14:paraId="7BBD751C" w14:textId="77777777" w:rsidR="0082021A" w:rsidRPr="00747872" w:rsidRDefault="0082021A" w:rsidP="004F0CA1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Nội dung</w:t>
            </w:r>
          </w:p>
        </w:tc>
        <w:tc>
          <w:tcPr>
            <w:tcW w:w="4680" w:type="dxa"/>
          </w:tcPr>
          <w:p w14:paraId="2E42A19E" w14:textId="77777777" w:rsidR="0082021A" w:rsidRPr="00747872" w:rsidRDefault="0082021A" w:rsidP="004F0CA1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Kết quả mong đợi</w:t>
            </w:r>
          </w:p>
        </w:tc>
      </w:tr>
      <w:tr w:rsidR="0082021A" w14:paraId="4521BA1A" w14:textId="77777777" w:rsidTr="004F0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0416FAE8" w14:textId="7C2077F4" w:rsidR="0082021A" w:rsidRPr="005C3C96" w:rsidRDefault="0082021A" w:rsidP="004F0CA1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5</w:t>
            </w:r>
          </w:p>
        </w:tc>
        <w:tc>
          <w:tcPr>
            <w:tcW w:w="9167" w:type="dxa"/>
            <w:vAlign w:val="center"/>
          </w:tcPr>
          <w:tbl>
            <w:tblPr>
              <w:tblStyle w:val="TableGridLight"/>
              <w:tblpPr w:leftFromText="180" w:rightFromText="180" w:vertAnchor="text" w:horzAnchor="margin" w:tblpXSpec="right" w:tblpY="82"/>
              <w:tblOverlap w:val="never"/>
              <w:tblW w:w="2679" w:type="dxa"/>
              <w:tblLook w:val="04A0" w:firstRow="1" w:lastRow="0" w:firstColumn="1" w:lastColumn="0" w:noHBand="0" w:noVBand="1"/>
            </w:tblPr>
            <w:tblGrid>
              <w:gridCol w:w="1530"/>
              <w:gridCol w:w="1149"/>
            </w:tblGrid>
            <w:tr w:rsidR="00026641" w:rsidRPr="003C4949" w14:paraId="6E8752E8" w14:textId="77777777" w:rsidTr="000D7AD4">
              <w:tc>
                <w:tcPr>
                  <w:tcW w:w="1530" w:type="dxa"/>
                  <w:shd w:val="clear" w:color="auto" w:fill="FFFFFF" w:themeFill="background1"/>
                  <w:hideMark/>
                </w:tcPr>
                <w:p w14:paraId="154FDB44" w14:textId="77777777" w:rsidR="00026641" w:rsidRPr="003C4949" w:rsidRDefault="00026641" w:rsidP="00026641">
                  <w:pPr>
                    <w:spacing w:before="0"/>
                    <w:rPr>
                      <w:rFonts w:ascii="Cambria" w:hAnsi="Cambria"/>
                      <w:b/>
                      <w:sz w:val="20"/>
                    </w:rPr>
                  </w:pPr>
                  <w:r w:rsidRPr="003C4949">
                    <w:rPr>
                      <w:rFonts w:ascii="Cambria" w:hAnsi="Cambria"/>
                      <w:b/>
                      <w:sz w:val="20"/>
                    </w:rPr>
                    <w:t>Iphone12</w:t>
                  </w:r>
                </w:p>
              </w:tc>
              <w:tc>
                <w:tcPr>
                  <w:tcW w:w="1149" w:type="dxa"/>
                  <w:shd w:val="clear" w:color="auto" w:fill="FFFFFF" w:themeFill="background1"/>
                  <w:hideMark/>
                </w:tcPr>
                <w:p w14:paraId="339B7940" w14:textId="77777777" w:rsidR="00026641" w:rsidRPr="003C4949" w:rsidRDefault="00026641" w:rsidP="00026641">
                  <w:pPr>
                    <w:spacing w:before="0"/>
                    <w:jc w:val="right"/>
                    <w:rPr>
                      <w:rFonts w:ascii="Cambria" w:hAnsi="Cambria"/>
                      <w:sz w:val="20"/>
                    </w:rPr>
                  </w:pPr>
                  <w:r w:rsidRPr="003C4949">
                    <w:rPr>
                      <w:rFonts w:ascii="Cambria" w:hAnsi="Cambria"/>
                      <w:sz w:val="20"/>
                    </w:rPr>
                    <w:t>28000000</w:t>
                  </w:r>
                </w:p>
              </w:tc>
            </w:tr>
            <w:tr w:rsidR="00026641" w:rsidRPr="003C4949" w14:paraId="333EBDE2" w14:textId="77777777" w:rsidTr="000D7AD4">
              <w:tc>
                <w:tcPr>
                  <w:tcW w:w="1530" w:type="dxa"/>
                  <w:shd w:val="clear" w:color="auto" w:fill="FFFFFF" w:themeFill="background1"/>
                  <w:hideMark/>
                </w:tcPr>
                <w:p w14:paraId="58847322" w14:textId="77777777" w:rsidR="00026641" w:rsidRPr="003C4949" w:rsidRDefault="00026641" w:rsidP="00026641">
                  <w:pPr>
                    <w:spacing w:before="0"/>
                    <w:rPr>
                      <w:rFonts w:ascii="Cambria" w:hAnsi="Cambria"/>
                      <w:b/>
                      <w:sz w:val="20"/>
                    </w:rPr>
                  </w:pPr>
                  <w:r w:rsidRPr="003C4949">
                    <w:rPr>
                      <w:rFonts w:ascii="Cambria" w:hAnsi="Cambria"/>
                      <w:b/>
                      <w:sz w:val="20"/>
                    </w:rPr>
                    <w:t>Samsung N10</w:t>
                  </w:r>
                </w:p>
              </w:tc>
              <w:tc>
                <w:tcPr>
                  <w:tcW w:w="1149" w:type="dxa"/>
                  <w:shd w:val="clear" w:color="auto" w:fill="FFFFFF" w:themeFill="background1"/>
                  <w:hideMark/>
                </w:tcPr>
                <w:p w14:paraId="6C41CC12" w14:textId="77777777" w:rsidR="00026641" w:rsidRPr="003C4949" w:rsidRDefault="00026641" w:rsidP="00026641">
                  <w:pPr>
                    <w:spacing w:before="0"/>
                    <w:jc w:val="right"/>
                    <w:rPr>
                      <w:rFonts w:ascii="Cambria" w:hAnsi="Cambria"/>
                      <w:sz w:val="20"/>
                    </w:rPr>
                  </w:pPr>
                  <w:r w:rsidRPr="003C4949">
                    <w:rPr>
                      <w:rFonts w:ascii="Cambria" w:hAnsi="Cambria"/>
                      <w:sz w:val="20"/>
                    </w:rPr>
                    <w:t>16000000</w:t>
                  </w:r>
                </w:p>
              </w:tc>
            </w:tr>
            <w:tr w:rsidR="00026641" w:rsidRPr="003C4949" w14:paraId="2D000B79" w14:textId="77777777" w:rsidTr="000D7AD4">
              <w:tc>
                <w:tcPr>
                  <w:tcW w:w="1530" w:type="dxa"/>
                  <w:shd w:val="clear" w:color="auto" w:fill="FFFFFF" w:themeFill="background1"/>
                  <w:hideMark/>
                </w:tcPr>
                <w:p w14:paraId="09075DF2" w14:textId="77777777" w:rsidR="00026641" w:rsidRPr="003C4949" w:rsidRDefault="00026641" w:rsidP="00026641">
                  <w:pPr>
                    <w:spacing w:before="0"/>
                    <w:rPr>
                      <w:rFonts w:ascii="Cambria" w:hAnsi="Cambria"/>
                      <w:b/>
                      <w:sz w:val="20"/>
                    </w:rPr>
                  </w:pPr>
                  <w:r w:rsidRPr="003C4949">
                    <w:rPr>
                      <w:rFonts w:ascii="Cambria" w:hAnsi="Cambria"/>
                      <w:b/>
                      <w:sz w:val="20"/>
                    </w:rPr>
                    <w:t>Oppo 93</w:t>
                  </w:r>
                </w:p>
              </w:tc>
              <w:tc>
                <w:tcPr>
                  <w:tcW w:w="1149" w:type="dxa"/>
                  <w:shd w:val="clear" w:color="auto" w:fill="FFFFFF" w:themeFill="background1"/>
                  <w:hideMark/>
                </w:tcPr>
                <w:p w14:paraId="7AABD464" w14:textId="77777777" w:rsidR="00026641" w:rsidRPr="003C4949" w:rsidRDefault="00026641" w:rsidP="00026641">
                  <w:pPr>
                    <w:spacing w:before="0"/>
                    <w:jc w:val="right"/>
                    <w:rPr>
                      <w:rFonts w:ascii="Cambria" w:hAnsi="Cambria"/>
                      <w:sz w:val="20"/>
                    </w:rPr>
                  </w:pPr>
                  <w:r w:rsidRPr="003C4949">
                    <w:rPr>
                      <w:rFonts w:ascii="Cambria" w:hAnsi="Cambria"/>
                      <w:sz w:val="20"/>
                    </w:rPr>
                    <w:t>7500000</w:t>
                  </w:r>
                </w:p>
              </w:tc>
            </w:tr>
            <w:tr w:rsidR="00026641" w:rsidRPr="003C4949" w14:paraId="577BA5C0" w14:textId="77777777" w:rsidTr="000D7AD4">
              <w:tc>
                <w:tcPr>
                  <w:tcW w:w="1530" w:type="dxa"/>
                  <w:shd w:val="clear" w:color="auto" w:fill="FFFFFF" w:themeFill="background1"/>
                  <w:hideMark/>
                </w:tcPr>
                <w:p w14:paraId="75C4E045" w14:textId="77777777" w:rsidR="00026641" w:rsidRPr="003C4949" w:rsidRDefault="00026641" w:rsidP="00026641">
                  <w:pPr>
                    <w:spacing w:before="0"/>
                    <w:rPr>
                      <w:rFonts w:ascii="Cambria" w:hAnsi="Cambria"/>
                      <w:b/>
                      <w:sz w:val="20"/>
                    </w:rPr>
                  </w:pPr>
                  <w:r w:rsidRPr="003C4949">
                    <w:rPr>
                      <w:rFonts w:ascii="Cambria" w:hAnsi="Cambria"/>
                      <w:b/>
                      <w:sz w:val="20"/>
                    </w:rPr>
                    <w:t>Vsmart</w:t>
                  </w:r>
                </w:p>
              </w:tc>
              <w:tc>
                <w:tcPr>
                  <w:tcW w:w="1149" w:type="dxa"/>
                  <w:shd w:val="clear" w:color="auto" w:fill="FFFFFF" w:themeFill="background1"/>
                  <w:hideMark/>
                </w:tcPr>
                <w:p w14:paraId="1CDCA391" w14:textId="77777777" w:rsidR="00026641" w:rsidRPr="003C4949" w:rsidRDefault="00026641" w:rsidP="00026641">
                  <w:pPr>
                    <w:spacing w:before="0"/>
                    <w:jc w:val="right"/>
                    <w:rPr>
                      <w:rFonts w:ascii="Cambria" w:hAnsi="Cambria"/>
                      <w:sz w:val="20"/>
                    </w:rPr>
                  </w:pPr>
                  <w:r w:rsidRPr="003C4949">
                    <w:rPr>
                      <w:rFonts w:ascii="Cambria" w:hAnsi="Cambria"/>
                      <w:sz w:val="20"/>
                    </w:rPr>
                    <w:t>7400000</w:t>
                  </w:r>
                </w:p>
              </w:tc>
            </w:tr>
            <w:tr w:rsidR="00026641" w:rsidRPr="003C4949" w14:paraId="32256EFC" w14:textId="77777777" w:rsidTr="000D7AD4">
              <w:tc>
                <w:tcPr>
                  <w:tcW w:w="1530" w:type="dxa"/>
                  <w:shd w:val="clear" w:color="auto" w:fill="FFFFFF" w:themeFill="background1"/>
                  <w:hideMark/>
                </w:tcPr>
                <w:p w14:paraId="3D9299CE" w14:textId="77777777" w:rsidR="00026641" w:rsidRPr="003C4949" w:rsidRDefault="00026641" w:rsidP="00026641">
                  <w:pPr>
                    <w:spacing w:before="0"/>
                    <w:rPr>
                      <w:rFonts w:ascii="Cambria" w:hAnsi="Cambria"/>
                      <w:b/>
                      <w:sz w:val="20"/>
                    </w:rPr>
                  </w:pPr>
                  <w:r w:rsidRPr="003C4949">
                    <w:rPr>
                      <w:rFonts w:ascii="Cambria" w:hAnsi="Cambria"/>
                      <w:b/>
                      <w:sz w:val="20"/>
                    </w:rPr>
                    <w:t>Vivo</w:t>
                  </w:r>
                </w:p>
              </w:tc>
              <w:tc>
                <w:tcPr>
                  <w:tcW w:w="1149" w:type="dxa"/>
                  <w:shd w:val="clear" w:color="auto" w:fill="FFFFFF" w:themeFill="background1"/>
                  <w:hideMark/>
                </w:tcPr>
                <w:p w14:paraId="3C23529F" w14:textId="77777777" w:rsidR="00026641" w:rsidRPr="003C4949" w:rsidRDefault="00026641" w:rsidP="00026641">
                  <w:pPr>
                    <w:spacing w:before="0"/>
                    <w:jc w:val="right"/>
                    <w:rPr>
                      <w:rFonts w:ascii="Cambria" w:hAnsi="Cambria"/>
                      <w:sz w:val="20"/>
                    </w:rPr>
                  </w:pPr>
                  <w:r w:rsidRPr="003C4949">
                    <w:rPr>
                      <w:rFonts w:ascii="Cambria" w:hAnsi="Cambria"/>
                      <w:sz w:val="20"/>
                    </w:rPr>
                    <w:t>4200000</w:t>
                  </w:r>
                </w:p>
              </w:tc>
            </w:tr>
          </w:tbl>
          <w:p w14:paraId="1782D7EB" w14:textId="77777777" w:rsidR="00AD547D" w:rsidRDefault="0082021A" w:rsidP="00B8533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82021A">
              <w:rPr>
                <w:rFonts w:ascii="Cambria" w:hAnsi="Cambria"/>
              </w:rPr>
              <w:t xml:space="preserve">Cho bảng giá </w:t>
            </w:r>
            <w:r>
              <w:rPr>
                <w:rFonts w:ascii="Cambria" w:hAnsi="Cambria"/>
              </w:rPr>
              <w:t>các hãng</w:t>
            </w:r>
            <w:r w:rsidRPr="0082021A">
              <w:rPr>
                <w:rFonts w:ascii="Cambria" w:hAnsi="Cambria"/>
              </w:rPr>
              <w:t xml:space="preserve"> điện thoại</w:t>
            </w:r>
            <w:r w:rsidR="00026641">
              <w:rPr>
                <w:rFonts w:ascii="Cambria" w:hAnsi="Cambria"/>
              </w:rPr>
              <w:t xml:space="preserve"> trong bảng bên.</w:t>
            </w:r>
          </w:p>
          <w:p w14:paraId="0B25383F" w14:textId="5D1BBD1E" w:rsidR="00B85331" w:rsidRPr="00B85331" w:rsidRDefault="00B85331" w:rsidP="00B8533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85331">
              <w:rPr>
                <w:rFonts w:ascii="Cambria" w:hAnsi="Cambria"/>
              </w:rPr>
              <w:t xml:space="preserve">Sử dụng </w:t>
            </w:r>
            <w:r>
              <w:rPr>
                <w:rFonts w:ascii="Cambria" w:hAnsi="Cambria"/>
              </w:rPr>
              <w:t xml:space="preserve">một </w:t>
            </w:r>
            <w:r w:rsidRPr="00B85331">
              <w:rPr>
                <w:rFonts w:ascii="Cambria" w:hAnsi="Cambria"/>
              </w:rPr>
              <w:t xml:space="preserve">dictionary </w:t>
            </w:r>
            <w:r>
              <w:rPr>
                <w:rFonts w:ascii="Cambria" w:hAnsi="Cambria"/>
              </w:rPr>
              <w:t xml:space="preserve">để </w:t>
            </w:r>
            <w:r w:rsidRPr="00B85331">
              <w:rPr>
                <w:rFonts w:ascii="Cambria" w:hAnsi="Cambria"/>
              </w:rPr>
              <w:t>mô tả dữ liệ</w:t>
            </w:r>
            <w:r>
              <w:rPr>
                <w:rFonts w:ascii="Cambria" w:hAnsi="Cambria"/>
              </w:rPr>
              <w:t>u trong bảng</w:t>
            </w:r>
            <w:r w:rsidR="00AD547D">
              <w:rPr>
                <w:rFonts w:ascii="Cambria" w:hAnsi="Cambria"/>
              </w:rPr>
              <w:t>, sau đó viết một chương trình cho mỗi yêu cầu bên dưới.</w:t>
            </w:r>
          </w:p>
          <w:p w14:paraId="2DEB8C2C" w14:textId="3C84A211" w:rsidR="00B85331" w:rsidRPr="00B85331" w:rsidRDefault="000D7AD4" w:rsidP="00B8533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="00B85331" w:rsidRPr="00B85331">
              <w:rPr>
                <w:rFonts w:ascii="Cambria" w:hAnsi="Cambria"/>
              </w:rPr>
              <w:t>Hỏi người dùng muốn biết giá của điện thoạ</w:t>
            </w:r>
            <w:r>
              <w:rPr>
                <w:rFonts w:ascii="Cambria" w:hAnsi="Cambria"/>
              </w:rPr>
              <w:t>i nào. I</w:t>
            </w:r>
            <w:r w:rsidR="00B85331" w:rsidRPr="00B85331">
              <w:rPr>
                <w:rFonts w:ascii="Cambria" w:hAnsi="Cambria"/>
              </w:rPr>
              <w:t>n ra giá của điện thoạ</w:t>
            </w:r>
            <w:r>
              <w:rPr>
                <w:rFonts w:ascii="Cambria" w:hAnsi="Cambria"/>
              </w:rPr>
              <w:t>i tương ứng.</w:t>
            </w:r>
          </w:p>
          <w:p w14:paraId="00A45034" w14:textId="6917B458" w:rsidR="0092053F" w:rsidRPr="005C3C96" w:rsidRDefault="000D7AD4" w:rsidP="0092053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="00B85331" w:rsidRPr="00B85331">
              <w:rPr>
                <w:rFonts w:ascii="Cambria" w:hAnsi="Cambria"/>
              </w:rPr>
              <w:t>Hỏi người dùng số tiề</w:t>
            </w:r>
            <w:r>
              <w:rPr>
                <w:rFonts w:ascii="Cambria" w:hAnsi="Cambria"/>
              </w:rPr>
              <w:t>n dự tính</w:t>
            </w:r>
            <w:r w:rsidR="00B85331" w:rsidRPr="00B85331">
              <w:rPr>
                <w:rFonts w:ascii="Cambria" w:hAnsi="Cambria"/>
              </w:rPr>
              <w:t xml:space="preserve"> để mua điện thoạ</w:t>
            </w:r>
            <w:r>
              <w:rPr>
                <w:rFonts w:ascii="Cambria" w:hAnsi="Cambria"/>
              </w:rPr>
              <w:t>i. I</w:t>
            </w:r>
            <w:r w:rsidR="00B85331" w:rsidRPr="00B85331">
              <w:rPr>
                <w:rFonts w:ascii="Cambria" w:hAnsi="Cambria"/>
              </w:rPr>
              <w:t>n ra màn hình những điện thoạ</w:t>
            </w:r>
            <w:r>
              <w:rPr>
                <w:rFonts w:ascii="Cambria" w:hAnsi="Cambria"/>
              </w:rPr>
              <w:t>i có mức giá phù hợ</w:t>
            </w:r>
            <w:r w:rsidR="00364C6D">
              <w:rPr>
                <w:rFonts w:ascii="Cambria" w:hAnsi="Cambria"/>
              </w:rPr>
              <w:t>p</w:t>
            </w:r>
            <w:r w:rsidR="00AD547D">
              <w:rPr>
                <w:rFonts w:ascii="Cambria" w:hAnsi="Cambria"/>
              </w:rPr>
              <w:t xml:space="preserve"> </w:t>
            </w:r>
            <w:r w:rsidR="00B85331" w:rsidRPr="00B85331">
              <w:rPr>
                <w:rFonts w:ascii="Cambria" w:hAnsi="Cambria"/>
              </w:rPr>
              <w:t>(giá thấp hơn hoặc bằng số tiề</w:t>
            </w:r>
            <w:r w:rsidR="00364C6D">
              <w:rPr>
                <w:rFonts w:ascii="Cambria" w:hAnsi="Cambria"/>
              </w:rPr>
              <w:t>n dự tính</w:t>
            </w:r>
            <w:r w:rsidR="00B85331" w:rsidRPr="00B85331">
              <w:rPr>
                <w:rFonts w:ascii="Cambria" w:hAnsi="Cambria"/>
              </w:rPr>
              <w:t>)</w:t>
            </w:r>
            <w:r w:rsidR="00364C6D">
              <w:rPr>
                <w:rFonts w:ascii="Cambria" w:hAnsi="Cambria"/>
              </w:rPr>
              <w:t>.</w:t>
            </w:r>
          </w:p>
        </w:tc>
        <w:tc>
          <w:tcPr>
            <w:tcW w:w="4680" w:type="dxa"/>
            <w:vAlign w:val="center"/>
          </w:tcPr>
          <w:p w14:paraId="0520BF68" w14:textId="23481E86" w:rsidR="003E141F" w:rsidRPr="003E141F" w:rsidRDefault="003E141F" w:rsidP="003E141F">
            <w:pPr>
              <w:spacing w:before="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  <w:b/>
                <w:color w:val="404040" w:themeColor="text1" w:themeTint="BF"/>
              </w:rPr>
            </w:pPr>
            <w:r w:rsidRPr="003E141F">
              <w:rPr>
                <w:rFonts w:ascii="Cambria" w:hAnsi="Cambria" w:cs="Courier New"/>
                <w:b/>
                <w:color w:val="404040" w:themeColor="text1" w:themeTint="BF"/>
              </w:rPr>
              <w:t>Chương trình 1:</w:t>
            </w:r>
          </w:p>
          <w:p w14:paraId="0BF2356B" w14:textId="743DE255" w:rsidR="003E141F" w:rsidRPr="003E141F" w:rsidRDefault="003E141F" w:rsidP="003E141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3E141F">
              <w:rPr>
                <w:rFonts w:ascii="Courier New" w:hAnsi="Courier New" w:cs="Courier New"/>
                <w:color w:val="auto"/>
                <w:sz w:val="20"/>
              </w:rPr>
              <w:t xml:space="preserve">Input name of a phone: </w:t>
            </w:r>
            <w:r w:rsidRPr="003E141F">
              <w:rPr>
                <w:rFonts w:ascii="Courier New" w:hAnsi="Courier New" w:cs="Courier New"/>
                <w:b/>
                <w:color w:val="auto"/>
                <w:sz w:val="20"/>
              </w:rPr>
              <w:t>Vsmart</w:t>
            </w:r>
          </w:p>
          <w:p w14:paraId="61470682" w14:textId="77777777" w:rsidR="0082021A" w:rsidRDefault="003E141F" w:rsidP="003E141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3E141F">
              <w:rPr>
                <w:rFonts w:ascii="Courier New" w:hAnsi="Courier New" w:cs="Courier New"/>
                <w:color w:val="auto"/>
                <w:sz w:val="20"/>
              </w:rPr>
              <w:t>Price of Vsmart: 7400000</w:t>
            </w:r>
          </w:p>
          <w:p w14:paraId="11ED97AE" w14:textId="77777777" w:rsidR="003E141F" w:rsidRDefault="003E141F" w:rsidP="003E141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</w:p>
          <w:p w14:paraId="62E0A894" w14:textId="31680A37" w:rsidR="003E141F" w:rsidRPr="003E141F" w:rsidRDefault="00FF1372" w:rsidP="003E141F">
            <w:pPr>
              <w:spacing w:before="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  <w:b/>
                <w:color w:val="404040" w:themeColor="text1" w:themeTint="BF"/>
              </w:rPr>
            </w:pPr>
            <w:r>
              <w:rPr>
                <w:rFonts w:ascii="Cambria" w:hAnsi="Cambria" w:cs="Courier New"/>
                <w:b/>
                <w:color w:val="404040" w:themeColor="text1" w:themeTint="BF"/>
              </w:rPr>
              <w:t>Chương trình 2</w:t>
            </w:r>
            <w:r w:rsidR="003E141F" w:rsidRPr="003E141F">
              <w:rPr>
                <w:rFonts w:ascii="Cambria" w:hAnsi="Cambria" w:cs="Courier New"/>
                <w:b/>
                <w:color w:val="404040" w:themeColor="text1" w:themeTint="BF"/>
              </w:rPr>
              <w:t>:</w:t>
            </w:r>
          </w:p>
          <w:p w14:paraId="628FCEC7" w14:textId="77777777" w:rsidR="005F0B7E" w:rsidRPr="005F0B7E" w:rsidRDefault="005F0B7E" w:rsidP="005F0B7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5F0B7E">
              <w:rPr>
                <w:rFonts w:ascii="Courier New" w:hAnsi="Courier New" w:cs="Courier New"/>
                <w:color w:val="auto"/>
                <w:sz w:val="20"/>
              </w:rPr>
              <w:t xml:space="preserve">Input your budget: </w:t>
            </w:r>
            <w:r w:rsidRPr="005F0B7E">
              <w:rPr>
                <w:rFonts w:ascii="Courier New" w:hAnsi="Courier New" w:cs="Courier New"/>
                <w:b/>
                <w:color w:val="auto"/>
                <w:sz w:val="20"/>
              </w:rPr>
              <w:t>8000000</w:t>
            </w:r>
          </w:p>
          <w:p w14:paraId="41FC95EA" w14:textId="77777777" w:rsidR="005F0B7E" w:rsidRPr="005F0B7E" w:rsidRDefault="005F0B7E" w:rsidP="005F0B7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5F0B7E">
              <w:rPr>
                <w:rFonts w:ascii="Courier New" w:hAnsi="Courier New" w:cs="Courier New"/>
                <w:color w:val="auto"/>
                <w:sz w:val="20"/>
              </w:rPr>
              <w:t>Phones that fit your budget:</w:t>
            </w:r>
          </w:p>
          <w:p w14:paraId="121001E2" w14:textId="77777777" w:rsidR="005F0B7E" w:rsidRPr="005F0B7E" w:rsidRDefault="005F0B7E" w:rsidP="005F0B7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5F0B7E">
              <w:rPr>
                <w:rFonts w:ascii="Courier New" w:hAnsi="Courier New" w:cs="Courier New"/>
                <w:color w:val="auto"/>
                <w:sz w:val="20"/>
              </w:rPr>
              <w:t>- Oppo 93: 7500000</w:t>
            </w:r>
          </w:p>
          <w:p w14:paraId="0B2506B5" w14:textId="77777777" w:rsidR="005F0B7E" w:rsidRPr="005F0B7E" w:rsidRDefault="005F0B7E" w:rsidP="005F0B7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5F0B7E">
              <w:rPr>
                <w:rFonts w:ascii="Courier New" w:hAnsi="Courier New" w:cs="Courier New"/>
                <w:color w:val="auto"/>
                <w:sz w:val="20"/>
              </w:rPr>
              <w:t>- Vsmart: 7400000</w:t>
            </w:r>
          </w:p>
          <w:p w14:paraId="318B394B" w14:textId="267F0BCC" w:rsidR="003E141F" w:rsidRDefault="005F0B7E" w:rsidP="005F0B7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F0B7E">
              <w:rPr>
                <w:rFonts w:ascii="Courier New" w:hAnsi="Courier New" w:cs="Courier New"/>
                <w:color w:val="auto"/>
                <w:sz w:val="20"/>
              </w:rPr>
              <w:t>- Vivo: 4200000</w:t>
            </w:r>
            <w:bookmarkStart w:id="0" w:name="_GoBack"/>
            <w:bookmarkEnd w:id="0"/>
          </w:p>
        </w:tc>
      </w:tr>
      <w:tr w:rsidR="0082021A" w14:paraId="2B2CA050" w14:textId="77777777" w:rsidTr="004F0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39ED58B4" w14:textId="71D749D4" w:rsidR="0082021A" w:rsidRPr="005C3C96" w:rsidRDefault="0082021A" w:rsidP="004F0CA1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6</w:t>
            </w:r>
          </w:p>
        </w:tc>
        <w:tc>
          <w:tcPr>
            <w:tcW w:w="9167" w:type="dxa"/>
            <w:vAlign w:val="center"/>
          </w:tcPr>
          <w:p w14:paraId="1C9B53D4" w14:textId="6002B913" w:rsidR="0082021A" w:rsidRPr="005C3C96" w:rsidRDefault="005E39C1" w:rsidP="005E39C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Yêu cầu người dùng nhập vào một số nguyên</w:t>
            </w:r>
            <w:r w:rsidR="00884697">
              <w:rPr>
                <w:rFonts w:ascii="Cambria" w:hAnsi="Cambria"/>
              </w:rPr>
              <w:t xml:space="preserve"> &gt; 0</w:t>
            </w:r>
            <w:r>
              <w:rPr>
                <w:rFonts w:ascii="Cambria" w:hAnsi="Cambria"/>
              </w:rPr>
              <w:t>. T</w:t>
            </w:r>
            <w:r w:rsidRPr="005E39C1">
              <w:rPr>
                <w:rFonts w:ascii="Cambria" w:hAnsi="Cambria"/>
              </w:rPr>
              <w:t xml:space="preserve">ính số chữ số </w:t>
            </w:r>
            <w:r>
              <w:rPr>
                <w:rFonts w:ascii="Cambria" w:hAnsi="Cambria"/>
              </w:rPr>
              <w:t>trong</w:t>
            </w:r>
            <w:r w:rsidRPr="005E39C1">
              <w:rPr>
                <w:rFonts w:ascii="Cambria" w:hAnsi="Cambria"/>
              </w:rPr>
              <w:t xml:space="preserve"> số nguyên</w:t>
            </w:r>
            <w:r>
              <w:rPr>
                <w:rFonts w:ascii="Cambria" w:hAnsi="Cambria"/>
              </w:rPr>
              <w:t xml:space="preserve"> đó và in kết quả ra màn hình.</w:t>
            </w:r>
          </w:p>
        </w:tc>
        <w:tc>
          <w:tcPr>
            <w:tcW w:w="4680" w:type="dxa"/>
            <w:vAlign w:val="center"/>
          </w:tcPr>
          <w:p w14:paraId="0DEBB154" w14:textId="7D3161CF" w:rsidR="0082021A" w:rsidRDefault="0082021A" w:rsidP="004F0C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Input a</w:t>
            </w:r>
            <w:r w:rsidR="005E39C1">
              <w:rPr>
                <w:rFonts w:ascii="Courier New" w:hAnsi="Courier New" w:cs="Courier New"/>
                <w:color w:val="auto"/>
                <w:sz w:val="20"/>
              </w:rPr>
              <w:t xml:space="preserve"> number</w:t>
            </w:r>
            <w:r>
              <w:rPr>
                <w:rFonts w:ascii="Courier New" w:hAnsi="Courier New" w:cs="Courier New"/>
                <w:color w:val="auto"/>
                <w:sz w:val="20"/>
              </w:rPr>
              <w:t xml:space="preserve">: </w:t>
            </w:r>
            <w:r w:rsidR="005E39C1">
              <w:rPr>
                <w:rFonts w:ascii="Courier New" w:hAnsi="Courier New" w:cs="Courier New"/>
                <w:b/>
                <w:color w:val="auto"/>
                <w:sz w:val="20"/>
              </w:rPr>
              <w:t>838790</w:t>
            </w:r>
          </w:p>
          <w:p w14:paraId="7E555862" w14:textId="1EFE15C6" w:rsidR="0082021A" w:rsidRPr="005E39C1" w:rsidRDefault="005E39C1" w:rsidP="005E39C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This number has 6 digit(s).</w:t>
            </w:r>
          </w:p>
        </w:tc>
      </w:tr>
      <w:tr w:rsidR="0082021A" w14:paraId="35D7FEE6" w14:textId="77777777" w:rsidTr="004F0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6A0EE883" w14:textId="3B72783F" w:rsidR="0082021A" w:rsidRPr="005C3C96" w:rsidRDefault="0082021A" w:rsidP="004F0CA1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7</w:t>
            </w:r>
          </w:p>
        </w:tc>
        <w:tc>
          <w:tcPr>
            <w:tcW w:w="9167" w:type="dxa"/>
            <w:vAlign w:val="center"/>
          </w:tcPr>
          <w:p w14:paraId="050EFE6F" w14:textId="77777777" w:rsidR="00D97E5E" w:rsidRPr="00D97E5E" w:rsidRDefault="00D97E5E" w:rsidP="00D97E5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D97E5E">
              <w:rPr>
                <w:rFonts w:ascii="Cambria" w:hAnsi="Cambria"/>
              </w:rPr>
              <w:t>Cho list chứa các số nguyên 5, 1, 8, 92, -1, 30.</w:t>
            </w:r>
          </w:p>
          <w:p w14:paraId="2C66883D" w14:textId="6AB92354" w:rsidR="0082021A" w:rsidRPr="005C3C96" w:rsidRDefault="00D97E5E" w:rsidP="00F56E83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D97E5E">
              <w:rPr>
                <w:rFonts w:ascii="Cambria" w:hAnsi="Cambria"/>
              </w:rPr>
              <w:t>Viết hàm sắp xếp các số</w:t>
            </w:r>
            <w:r>
              <w:rPr>
                <w:rFonts w:ascii="Cambria" w:hAnsi="Cambria"/>
              </w:rPr>
              <w:t xml:space="preserve"> trong</w:t>
            </w:r>
            <w:r w:rsidRPr="00D97E5E">
              <w:rPr>
                <w:rFonts w:ascii="Cambria" w:hAnsi="Cambria"/>
              </w:rPr>
              <w:t xml:space="preserve"> list theo thứ tự từ bé đến lớn, thực thi hàm và in kết quả ra màn hình. Không sử dụng các hàm sort() và sorted().</w:t>
            </w:r>
          </w:p>
        </w:tc>
        <w:tc>
          <w:tcPr>
            <w:tcW w:w="4680" w:type="dxa"/>
            <w:vAlign w:val="center"/>
          </w:tcPr>
          <w:p w14:paraId="4A7690D2" w14:textId="77777777" w:rsidR="00D97E5E" w:rsidRPr="00D97E5E" w:rsidRDefault="00D97E5E" w:rsidP="00D97E5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D97E5E">
              <w:rPr>
                <w:rFonts w:ascii="Courier New" w:hAnsi="Courier New" w:cs="Courier New"/>
                <w:color w:val="auto"/>
                <w:sz w:val="20"/>
              </w:rPr>
              <w:t>Original list:</w:t>
            </w:r>
          </w:p>
          <w:p w14:paraId="419EA9EC" w14:textId="77777777" w:rsidR="00D97E5E" w:rsidRPr="00D97E5E" w:rsidRDefault="00D97E5E" w:rsidP="00D97E5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D97E5E">
              <w:rPr>
                <w:rFonts w:ascii="Courier New" w:hAnsi="Courier New" w:cs="Courier New"/>
                <w:color w:val="auto"/>
                <w:sz w:val="20"/>
              </w:rPr>
              <w:t>5 1 8 92 -1 30</w:t>
            </w:r>
          </w:p>
          <w:p w14:paraId="7EE99035" w14:textId="77777777" w:rsidR="00D97E5E" w:rsidRPr="00D97E5E" w:rsidRDefault="00D97E5E" w:rsidP="00D97E5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D97E5E">
              <w:rPr>
                <w:rFonts w:ascii="Courier New" w:hAnsi="Courier New" w:cs="Courier New"/>
                <w:color w:val="auto"/>
                <w:sz w:val="20"/>
              </w:rPr>
              <w:t>Sorted list:</w:t>
            </w:r>
          </w:p>
          <w:p w14:paraId="3BA14B71" w14:textId="614E3A69" w:rsidR="0082021A" w:rsidRDefault="00D97E5E" w:rsidP="00D97E5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97E5E">
              <w:rPr>
                <w:rFonts w:ascii="Courier New" w:hAnsi="Courier New" w:cs="Courier New"/>
                <w:color w:val="auto"/>
                <w:sz w:val="20"/>
              </w:rPr>
              <w:t>-1 1 5 8 30 92</w:t>
            </w:r>
          </w:p>
        </w:tc>
      </w:tr>
      <w:tr w:rsidR="00AD6A0B" w14:paraId="52564448" w14:textId="77777777" w:rsidTr="002A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3A5A9705" w14:textId="20BAF90D" w:rsidR="00AD6A0B" w:rsidRPr="005C3C96" w:rsidRDefault="00AD6A0B" w:rsidP="00AD6A0B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8</w:t>
            </w:r>
          </w:p>
        </w:tc>
        <w:tc>
          <w:tcPr>
            <w:tcW w:w="9167" w:type="dxa"/>
          </w:tcPr>
          <w:p w14:paraId="2F542A65" w14:textId="08D49650" w:rsidR="00AD6A0B" w:rsidRDefault="00AD6A0B" w:rsidP="00AD6A0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3C3D14">
              <w:t xml:space="preserve">ãy Fibonacci </w:t>
            </w:r>
            <w:r>
              <w:t xml:space="preserve">là một dãy số nguyên vô hạn phần tử và </w:t>
            </w:r>
            <w:r w:rsidRPr="003C3D14">
              <w:t>có tính chất: giá trị của một phần tử bằng tổng giá trị hai phần tử liền trước nó.</w:t>
            </w:r>
          </w:p>
          <w:p w14:paraId="4AEB443A" w14:textId="77777777" w:rsidR="00AD6A0B" w:rsidRDefault="00AD6A0B" w:rsidP="00AD6A0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Một số phần tử đầu tiên của dãy: 1, 1, 2, 3, 5, 8, 13, 21,…</w:t>
            </w:r>
          </w:p>
          <w:p w14:paraId="2D2F5650" w14:textId="780414CF" w:rsidR="00AD6A0B" w:rsidRPr="00A53F07" w:rsidRDefault="00AD6A0B" w:rsidP="00AD6A0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Yêu cầu người dùng nhập vào số n &gt; 0 và in ra n phần tử đầu tiên của dãy Fibonacci.</w:t>
            </w:r>
          </w:p>
        </w:tc>
        <w:tc>
          <w:tcPr>
            <w:tcW w:w="4680" w:type="dxa"/>
            <w:vAlign w:val="center"/>
          </w:tcPr>
          <w:p w14:paraId="5D27DF09" w14:textId="77777777" w:rsidR="002A6F67" w:rsidRPr="00990220" w:rsidRDefault="002A6F67" w:rsidP="002A6F67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Input</w:t>
            </w:r>
            <w:r w:rsidRPr="00990220">
              <w:rPr>
                <w:rFonts w:ascii="Courier New" w:hAnsi="Courier New" w:cs="Courier New"/>
                <w:color w:val="auto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sz w:val="20"/>
              </w:rPr>
              <w:t>a number</w:t>
            </w:r>
            <w:r w:rsidRPr="00990220">
              <w:rPr>
                <w:rFonts w:ascii="Courier New" w:hAnsi="Courier New" w:cs="Courier New"/>
                <w:color w:val="auto"/>
                <w:sz w:val="20"/>
              </w:rPr>
              <w:t xml:space="preserve">: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5</w:t>
            </w:r>
          </w:p>
          <w:p w14:paraId="5CE82EBF" w14:textId="5DA43223" w:rsidR="00AD6A0B" w:rsidRPr="00295A0E" w:rsidRDefault="002A6F67" w:rsidP="002A6F67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First 5 Fibonacci numbers: 1 1 2 3 5</w:t>
            </w:r>
          </w:p>
        </w:tc>
      </w:tr>
    </w:tbl>
    <w:p w14:paraId="393300CA" w14:textId="664C5265" w:rsidR="003C4949" w:rsidRPr="003C4949" w:rsidRDefault="003C4949" w:rsidP="006C1CE1">
      <w:pPr>
        <w:spacing w:before="0"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ja-JP"/>
        </w:rPr>
      </w:pPr>
    </w:p>
    <w:p w14:paraId="67D25E41" w14:textId="77777777" w:rsidR="003C4949" w:rsidRDefault="003C4949" w:rsidP="001A1A31">
      <w:pPr>
        <w:pStyle w:val="Heading10"/>
        <w:spacing w:after="0"/>
      </w:pPr>
    </w:p>
    <w:sectPr w:rsidR="003C4949" w:rsidSect="00047F7F">
      <w:headerReference w:type="default" r:id="rId9"/>
      <w:pgSz w:w="15840" w:h="12240" w:orient="landscape"/>
      <w:pgMar w:top="720" w:right="720" w:bottom="720" w:left="720" w:header="43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28735" w14:textId="77777777" w:rsidR="00D017E7" w:rsidRDefault="00D017E7" w:rsidP="00C6554A">
      <w:pPr>
        <w:spacing w:before="0" w:after="0" w:line="240" w:lineRule="auto"/>
      </w:pPr>
      <w:r>
        <w:separator/>
      </w:r>
    </w:p>
  </w:endnote>
  <w:endnote w:type="continuationSeparator" w:id="0">
    <w:p w14:paraId="0037AF2D" w14:textId="77777777" w:rsidR="00D017E7" w:rsidRDefault="00D017E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MS 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06925" w14:textId="77777777" w:rsidR="00D017E7" w:rsidRDefault="00D017E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5DF15D4" w14:textId="77777777" w:rsidR="00D017E7" w:rsidRDefault="00D017E7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83914" w14:textId="7067587C" w:rsidR="00E73A18" w:rsidRDefault="00D017E7">
    <w:pPr>
      <w:pStyle w:val="Header"/>
    </w:pPr>
    <w:r>
      <w:rPr>
        <w:noProof/>
        <w:lang w:eastAsia="ja-JP"/>
      </w:rPr>
      <w:pict w14:anchorId="47BA91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658.4pt;margin-top:-3.05pt;width:62.25pt;height:29.45pt;z-index:251659264;mso-position-horizontal-relative:text;mso-position-vertical-relative:text">
          <v:imagedata r:id="rId1" o:title="logo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2A1070F"/>
    <w:multiLevelType w:val="hybridMultilevel"/>
    <w:tmpl w:val="FDBE1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C6AC0"/>
    <w:multiLevelType w:val="multilevel"/>
    <w:tmpl w:val="05F265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01CCB"/>
    <w:multiLevelType w:val="multilevel"/>
    <w:tmpl w:val="9864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845EBD"/>
    <w:multiLevelType w:val="multilevel"/>
    <w:tmpl w:val="AABC65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CA2E18"/>
    <w:multiLevelType w:val="multilevel"/>
    <w:tmpl w:val="022EF6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4177F"/>
    <w:multiLevelType w:val="multilevel"/>
    <w:tmpl w:val="54AE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C34736"/>
    <w:multiLevelType w:val="multilevel"/>
    <w:tmpl w:val="38A0D3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F137C2"/>
    <w:multiLevelType w:val="multilevel"/>
    <w:tmpl w:val="89EC8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6D37D7"/>
    <w:multiLevelType w:val="multilevel"/>
    <w:tmpl w:val="CFC2D8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EC0924"/>
    <w:multiLevelType w:val="multilevel"/>
    <w:tmpl w:val="B61A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7A3A0C"/>
    <w:multiLevelType w:val="multilevel"/>
    <w:tmpl w:val="3A704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4A1F03"/>
    <w:multiLevelType w:val="multilevel"/>
    <w:tmpl w:val="C58E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C05DE5"/>
    <w:multiLevelType w:val="hybridMultilevel"/>
    <w:tmpl w:val="A4D0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7069A"/>
    <w:multiLevelType w:val="multilevel"/>
    <w:tmpl w:val="C2722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F3139A"/>
    <w:multiLevelType w:val="multilevel"/>
    <w:tmpl w:val="8226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8E3E49"/>
    <w:multiLevelType w:val="multilevel"/>
    <w:tmpl w:val="558678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393E26"/>
    <w:multiLevelType w:val="multilevel"/>
    <w:tmpl w:val="E016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115791"/>
    <w:multiLevelType w:val="multilevel"/>
    <w:tmpl w:val="5F1E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1C4A6D"/>
    <w:multiLevelType w:val="multilevel"/>
    <w:tmpl w:val="DF7C4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C44FE8"/>
    <w:multiLevelType w:val="multilevel"/>
    <w:tmpl w:val="8D0449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8D1F21"/>
    <w:multiLevelType w:val="multilevel"/>
    <w:tmpl w:val="F6E65A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C20A02"/>
    <w:multiLevelType w:val="multilevel"/>
    <w:tmpl w:val="4B7EA4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CA1E0B"/>
    <w:multiLevelType w:val="multilevel"/>
    <w:tmpl w:val="74C0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D66AE9"/>
    <w:multiLevelType w:val="multilevel"/>
    <w:tmpl w:val="93440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2A747C"/>
    <w:multiLevelType w:val="hybridMultilevel"/>
    <w:tmpl w:val="0D388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F6ABC"/>
    <w:multiLevelType w:val="multilevel"/>
    <w:tmpl w:val="0C80FF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4D20FA"/>
    <w:multiLevelType w:val="multilevel"/>
    <w:tmpl w:val="9B66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654945"/>
    <w:multiLevelType w:val="multilevel"/>
    <w:tmpl w:val="3AF2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0"/>
  </w:num>
  <w:num w:numId="5">
    <w:abstractNumId w:val="27"/>
    <w:lvlOverride w:ilvl="0">
      <w:lvl w:ilvl="0">
        <w:numFmt w:val="decimal"/>
        <w:lvlText w:val="%1."/>
        <w:lvlJc w:val="left"/>
      </w:lvl>
    </w:lvlOverride>
  </w:num>
  <w:num w:numId="6">
    <w:abstractNumId w:val="27"/>
    <w:lvlOverride w:ilvl="0">
      <w:lvl w:ilvl="0">
        <w:numFmt w:val="decimal"/>
        <w:lvlText w:val="%1."/>
        <w:lvlJc w:val="left"/>
      </w:lvl>
    </w:lvlOverride>
  </w:num>
  <w:num w:numId="7">
    <w:abstractNumId w:val="9"/>
  </w:num>
  <w:num w:numId="8">
    <w:abstractNumId w:val="12"/>
  </w:num>
  <w:num w:numId="9">
    <w:abstractNumId w:val="18"/>
  </w:num>
  <w:num w:numId="10">
    <w:abstractNumId w:val="17"/>
    <w:lvlOverride w:ilvl="0">
      <w:lvl w:ilvl="0">
        <w:numFmt w:val="decimal"/>
        <w:lvlText w:val="%1."/>
        <w:lvlJc w:val="left"/>
      </w:lvl>
    </w:lvlOverride>
  </w:num>
  <w:num w:numId="11">
    <w:abstractNumId w:val="17"/>
    <w:lvlOverride w:ilvl="0">
      <w:lvl w:ilvl="0">
        <w:numFmt w:val="decimal"/>
        <w:lvlText w:val="%1."/>
        <w:lvlJc w:val="left"/>
      </w:lvl>
    </w:lvlOverride>
  </w:num>
  <w:num w:numId="12">
    <w:abstractNumId w:val="11"/>
  </w:num>
  <w:num w:numId="13">
    <w:abstractNumId w:val="29"/>
  </w:num>
  <w:num w:numId="14">
    <w:abstractNumId w:val="15"/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5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25"/>
  </w:num>
  <w:num w:numId="19">
    <w:abstractNumId w:val="3"/>
    <w:lvlOverride w:ilvl="0">
      <w:lvl w:ilvl="0">
        <w:numFmt w:val="decimal"/>
        <w:lvlText w:val="%1."/>
        <w:lvlJc w:val="left"/>
      </w:lvl>
    </w:lvlOverride>
  </w:num>
  <w:num w:numId="20">
    <w:abstractNumId w:val="3"/>
    <w:lvlOverride w:ilvl="0">
      <w:lvl w:ilvl="0">
        <w:numFmt w:val="decimal"/>
        <w:lvlText w:val="%1."/>
        <w:lvlJc w:val="left"/>
      </w:lvl>
    </w:lvlOverride>
  </w:num>
  <w:num w:numId="21">
    <w:abstractNumId w:val="13"/>
  </w:num>
  <w:num w:numId="22">
    <w:abstractNumId w:val="14"/>
  </w:num>
  <w:num w:numId="23">
    <w:abstractNumId w:val="26"/>
  </w:num>
  <w:num w:numId="24">
    <w:abstractNumId w:val="2"/>
  </w:num>
  <w:num w:numId="25">
    <w:abstractNumId w:val="19"/>
  </w:num>
  <w:num w:numId="26">
    <w:abstractNumId w:val="8"/>
    <w:lvlOverride w:ilvl="0">
      <w:lvl w:ilvl="0">
        <w:numFmt w:val="decimal"/>
        <w:lvlText w:val="%1."/>
        <w:lvlJc w:val="left"/>
      </w:lvl>
    </w:lvlOverride>
  </w:num>
  <w:num w:numId="27">
    <w:abstractNumId w:val="21"/>
    <w:lvlOverride w:ilvl="0">
      <w:lvl w:ilvl="0">
        <w:numFmt w:val="decimal"/>
        <w:lvlText w:val="%1."/>
        <w:lvlJc w:val="left"/>
      </w:lvl>
    </w:lvlOverride>
  </w:num>
  <w:num w:numId="28">
    <w:abstractNumId w:val="24"/>
  </w:num>
  <w:num w:numId="29">
    <w:abstractNumId w:val="28"/>
  </w:num>
  <w:num w:numId="30">
    <w:abstractNumId w:val="16"/>
  </w:num>
  <w:num w:numId="31">
    <w:abstractNumId w:val="6"/>
    <w:lvlOverride w:ilvl="0">
      <w:lvl w:ilvl="0">
        <w:numFmt w:val="decimal"/>
        <w:lvlText w:val="%1."/>
        <w:lvlJc w:val="left"/>
      </w:lvl>
    </w:lvlOverride>
  </w:num>
  <w:num w:numId="32">
    <w:abstractNumId w:val="7"/>
    <w:lvlOverride w:ilvl="0">
      <w:lvl w:ilvl="0">
        <w:numFmt w:val="lowerLetter"/>
        <w:lvlText w:val="%1."/>
        <w:lvlJc w:val="left"/>
      </w:lvl>
    </w:lvlOverride>
  </w:num>
  <w:num w:numId="33">
    <w:abstractNumId w:val="23"/>
    <w:lvlOverride w:ilvl="0">
      <w:lvl w:ilvl="0">
        <w:numFmt w:val="decimal"/>
        <w:lvlText w:val="%1."/>
        <w:lvlJc w:val="left"/>
      </w:lvl>
    </w:lvlOverride>
  </w:num>
  <w:num w:numId="34">
    <w:abstractNumId w:val="22"/>
    <w:lvlOverride w:ilvl="0">
      <w:lvl w:ilvl="0">
        <w:numFmt w:val="decimal"/>
        <w:lvlText w:val="%1."/>
        <w:lvlJc w:val="left"/>
      </w:lvl>
    </w:lvlOverride>
  </w:num>
  <w:num w:numId="35">
    <w:abstractNumId w:val="10"/>
    <w:lvlOverride w:ilvl="0">
      <w:lvl w:ilvl="0">
        <w:numFmt w:val="decimal"/>
        <w:lvlText w:val="%1."/>
        <w:lvlJc w:val="left"/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D9E"/>
    <w:rsid w:val="000038B2"/>
    <w:rsid w:val="00004AEF"/>
    <w:rsid w:val="0001598A"/>
    <w:rsid w:val="00026269"/>
    <w:rsid w:val="00026641"/>
    <w:rsid w:val="00030396"/>
    <w:rsid w:val="0003111E"/>
    <w:rsid w:val="000316D2"/>
    <w:rsid w:val="000327D9"/>
    <w:rsid w:val="00041CAF"/>
    <w:rsid w:val="0004261B"/>
    <w:rsid w:val="00042C49"/>
    <w:rsid w:val="00045060"/>
    <w:rsid w:val="0004725C"/>
    <w:rsid w:val="00047F7F"/>
    <w:rsid w:val="000521AC"/>
    <w:rsid w:val="000528D8"/>
    <w:rsid w:val="00053C72"/>
    <w:rsid w:val="00055067"/>
    <w:rsid w:val="00056140"/>
    <w:rsid w:val="00056A80"/>
    <w:rsid w:val="00057DA8"/>
    <w:rsid w:val="00060398"/>
    <w:rsid w:val="0006235B"/>
    <w:rsid w:val="0006275F"/>
    <w:rsid w:val="00063467"/>
    <w:rsid w:val="00064027"/>
    <w:rsid w:val="0006463C"/>
    <w:rsid w:val="00066E11"/>
    <w:rsid w:val="0006705E"/>
    <w:rsid w:val="000714CA"/>
    <w:rsid w:val="00071B3E"/>
    <w:rsid w:val="000738BF"/>
    <w:rsid w:val="00076583"/>
    <w:rsid w:val="00076606"/>
    <w:rsid w:val="00086661"/>
    <w:rsid w:val="00086CDC"/>
    <w:rsid w:val="000917A4"/>
    <w:rsid w:val="00092892"/>
    <w:rsid w:val="00094932"/>
    <w:rsid w:val="000954E6"/>
    <w:rsid w:val="00096DF1"/>
    <w:rsid w:val="000A0D3D"/>
    <w:rsid w:val="000A1A10"/>
    <w:rsid w:val="000A20FF"/>
    <w:rsid w:val="000A4883"/>
    <w:rsid w:val="000A7482"/>
    <w:rsid w:val="000B1EBC"/>
    <w:rsid w:val="000B2580"/>
    <w:rsid w:val="000B350F"/>
    <w:rsid w:val="000B62B6"/>
    <w:rsid w:val="000B6D5E"/>
    <w:rsid w:val="000C194A"/>
    <w:rsid w:val="000C244F"/>
    <w:rsid w:val="000C4E2E"/>
    <w:rsid w:val="000D083F"/>
    <w:rsid w:val="000D322A"/>
    <w:rsid w:val="000D3825"/>
    <w:rsid w:val="000D5843"/>
    <w:rsid w:val="000D5B99"/>
    <w:rsid w:val="000D7AD4"/>
    <w:rsid w:val="000E2896"/>
    <w:rsid w:val="000F049E"/>
    <w:rsid w:val="000F196D"/>
    <w:rsid w:val="000F4276"/>
    <w:rsid w:val="000F6266"/>
    <w:rsid w:val="0010115C"/>
    <w:rsid w:val="00111B74"/>
    <w:rsid w:val="001204CA"/>
    <w:rsid w:val="0012475B"/>
    <w:rsid w:val="0012520E"/>
    <w:rsid w:val="00126939"/>
    <w:rsid w:val="00127157"/>
    <w:rsid w:val="00132D0B"/>
    <w:rsid w:val="00133FB0"/>
    <w:rsid w:val="00134606"/>
    <w:rsid w:val="00135F93"/>
    <w:rsid w:val="001365F4"/>
    <w:rsid w:val="0013772A"/>
    <w:rsid w:val="00137809"/>
    <w:rsid w:val="0014078B"/>
    <w:rsid w:val="00143F03"/>
    <w:rsid w:val="001461F8"/>
    <w:rsid w:val="0014694A"/>
    <w:rsid w:val="00150CCE"/>
    <w:rsid w:val="00152859"/>
    <w:rsid w:val="0015376B"/>
    <w:rsid w:val="001538D6"/>
    <w:rsid w:val="00155DD4"/>
    <w:rsid w:val="00156D08"/>
    <w:rsid w:val="00162E28"/>
    <w:rsid w:val="00170B68"/>
    <w:rsid w:val="001714AF"/>
    <w:rsid w:val="00173D53"/>
    <w:rsid w:val="001742D5"/>
    <w:rsid w:val="00175153"/>
    <w:rsid w:val="001844CD"/>
    <w:rsid w:val="00185B18"/>
    <w:rsid w:val="00187D3D"/>
    <w:rsid w:val="00191F66"/>
    <w:rsid w:val="001933D8"/>
    <w:rsid w:val="00194914"/>
    <w:rsid w:val="001A1A31"/>
    <w:rsid w:val="001A3500"/>
    <w:rsid w:val="001A36D1"/>
    <w:rsid w:val="001A4C9B"/>
    <w:rsid w:val="001B5763"/>
    <w:rsid w:val="001B69AF"/>
    <w:rsid w:val="001B6D20"/>
    <w:rsid w:val="001C0D6A"/>
    <w:rsid w:val="001C1A2A"/>
    <w:rsid w:val="001C3BCE"/>
    <w:rsid w:val="001C4429"/>
    <w:rsid w:val="001D4970"/>
    <w:rsid w:val="001D6F90"/>
    <w:rsid w:val="001E1FC0"/>
    <w:rsid w:val="001E55DF"/>
    <w:rsid w:val="001E6117"/>
    <w:rsid w:val="001E7AB8"/>
    <w:rsid w:val="001F005D"/>
    <w:rsid w:val="001F2903"/>
    <w:rsid w:val="001F76E4"/>
    <w:rsid w:val="00200B06"/>
    <w:rsid w:val="00203EA6"/>
    <w:rsid w:val="00205BE3"/>
    <w:rsid w:val="00206487"/>
    <w:rsid w:val="00206C07"/>
    <w:rsid w:val="00206F3F"/>
    <w:rsid w:val="00207012"/>
    <w:rsid w:val="0021622E"/>
    <w:rsid w:val="0021721A"/>
    <w:rsid w:val="002250A0"/>
    <w:rsid w:val="002253E1"/>
    <w:rsid w:val="0022732C"/>
    <w:rsid w:val="00232FD3"/>
    <w:rsid w:val="002364D0"/>
    <w:rsid w:val="0024034B"/>
    <w:rsid w:val="00241C4C"/>
    <w:rsid w:val="00252030"/>
    <w:rsid w:val="00252960"/>
    <w:rsid w:val="00252B80"/>
    <w:rsid w:val="002551A9"/>
    <w:rsid w:val="002554CD"/>
    <w:rsid w:val="002555EA"/>
    <w:rsid w:val="00257C4A"/>
    <w:rsid w:val="002604A1"/>
    <w:rsid w:val="0026093D"/>
    <w:rsid w:val="002656F4"/>
    <w:rsid w:val="002661E4"/>
    <w:rsid w:val="002702AD"/>
    <w:rsid w:val="00272926"/>
    <w:rsid w:val="00282C45"/>
    <w:rsid w:val="00282D0B"/>
    <w:rsid w:val="0028321D"/>
    <w:rsid w:val="0028365D"/>
    <w:rsid w:val="002849A1"/>
    <w:rsid w:val="00292BC9"/>
    <w:rsid w:val="00293B83"/>
    <w:rsid w:val="00294B8E"/>
    <w:rsid w:val="00295A0E"/>
    <w:rsid w:val="002A007F"/>
    <w:rsid w:val="002A01F3"/>
    <w:rsid w:val="002A0F83"/>
    <w:rsid w:val="002A1006"/>
    <w:rsid w:val="002A6F67"/>
    <w:rsid w:val="002A7CCC"/>
    <w:rsid w:val="002B14ED"/>
    <w:rsid w:val="002B1803"/>
    <w:rsid w:val="002B2511"/>
    <w:rsid w:val="002B4294"/>
    <w:rsid w:val="002C432B"/>
    <w:rsid w:val="002C5DCA"/>
    <w:rsid w:val="002C7893"/>
    <w:rsid w:val="002C7D35"/>
    <w:rsid w:val="002D035E"/>
    <w:rsid w:val="002D0B53"/>
    <w:rsid w:val="002D13A1"/>
    <w:rsid w:val="002D2C74"/>
    <w:rsid w:val="002D32CB"/>
    <w:rsid w:val="002D6AE0"/>
    <w:rsid w:val="002E0737"/>
    <w:rsid w:val="002E2D80"/>
    <w:rsid w:val="002E400D"/>
    <w:rsid w:val="002E570E"/>
    <w:rsid w:val="002E6938"/>
    <w:rsid w:val="002F0B24"/>
    <w:rsid w:val="002F1D4E"/>
    <w:rsid w:val="002F1F1F"/>
    <w:rsid w:val="002F37F0"/>
    <w:rsid w:val="002F4BFE"/>
    <w:rsid w:val="002F4DEE"/>
    <w:rsid w:val="002F7B83"/>
    <w:rsid w:val="00301D54"/>
    <w:rsid w:val="0030341D"/>
    <w:rsid w:val="00303A43"/>
    <w:rsid w:val="003109D2"/>
    <w:rsid w:val="00313359"/>
    <w:rsid w:val="00317175"/>
    <w:rsid w:val="00320D5B"/>
    <w:rsid w:val="00323091"/>
    <w:rsid w:val="003237B4"/>
    <w:rsid w:val="003300BD"/>
    <w:rsid w:val="0033372A"/>
    <w:rsid w:val="00333D0D"/>
    <w:rsid w:val="003341CD"/>
    <w:rsid w:val="003345EF"/>
    <w:rsid w:val="00334E82"/>
    <w:rsid w:val="00337B76"/>
    <w:rsid w:val="00337F61"/>
    <w:rsid w:val="00340158"/>
    <w:rsid w:val="0034031A"/>
    <w:rsid w:val="003417C6"/>
    <w:rsid w:val="0034518E"/>
    <w:rsid w:val="0034653E"/>
    <w:rsid w:val="00346DF1"/>
    <w:rsid w:val="0034785D"/>
    <w:rsid w:val="00354FE1"/>
    <w:rsid w:val="00355B2D"/>
    <w:rsid w:val="003630E9"/>
    <w:rsid w:val="003642B0"/>
    <w:rsid w:val="00364C6D"/>
    <w:rsid w:val="00366065"/>
    <w:rsid w:val="00373E5E"/>
    <w:rsid w:val="00376816"/>
    <w:rsid w:val="00377278"/>
    <w:rsid w:val="00382CC4"/>
    <w:rsid w:val="00383153"/>
    <w:rsid w:val="00383C3A"/>
    <w:rsid w:val="00384255"/>
    <w:rsid w:val="00390118"/>
    <w:rsid w:val="003956AB"/>
    <w:rsid w:val="003A0777"/>
    <w:rsid w:val="003A0814"/>
    <w:rsid w:val="003A339E"/>
    <w:rsid w:val="003B0381"/>
    <w:rsid w:val="003B0DB7"/>
    <w:rsid w:val="003B6990"/>
    <w:rsid w:val="003C1BCA"/>
    <w:rsid w:val="003C45B0"/>
    <w:rsid w:val="003C4949"/>
    <w:rsid w:val="003C7DC1"/>
    <w:rsid w:val="003C7EFD"/>
    <w:rsid w:val="003D0F92"/>
    <w:rsid w:val="003D1A16"/>
    <w:rsid w:val="003D1B7C"/>
    <w:rsid w:val="003D2D45"/>
    <w:rsid w:val="003D5F3C"/>
    <w:rsid w:val="003D6CCF"/>
    <w:rsid w:val="003E0A68"/>
    <w:rsid w:val="003E141F"/>
    <w:rsid w:val="003F06A9"/>
    <w:rsid w:val="003F1A85"/>
    <w:rsid w:val="003F3986"/>
    <w:rsid w:val="00400C54"/>
    <w:rsid w:val="00402E4F"/>
    <w:rsid w:val="004053F0"/>
    <w:rsid w:val="004063AA"/>
    <w:rsid w:val="00407047"/>
    <w:rsid w:val="00407EF1"/>
    <w:rsid w:val="0041086F"/>
    <w:rsid w:val="00414BED"/>
    <w:rsid w:val="00416874"/>
    <w:rsid w:val="00416DB8"/>
    <w:rsid w:val="004230B3"/>
    <w:rsid w:val="00425173"/>
    <w:rsid w:val="004263F9"/>
    <w:rsid w:val="0043275A"/>
    <w:rsid w:val="00433BA9"/>
    <w:rsid w:val="00434013"/>
    <w:rsid w:val="00434816"/>
    <w:rsid w:val="00437F08"/>
    <w:rsid w:val="0044150A"/>
    <w:rsid w:val="00443609"/>
    <w:rsid w:val="00444146"/>
    <w:rsid w:val="00447F5E"/>
    <w:rsid w:val="004514FE"/>
    <w:rsid w:val="004538D2"/>
    <w:rsid w:val="00454E18"/>
    <w:rsid w:val="00456C47"/>
    <w:rsid w:val="00461CDB"/>
    <w:rsid w:val="00461D77"/>
    <w:rsid w:val="00462B34"/>
    <w:rsid w:val="004661FC"/>
    <w:rsid w:val="004744AB"/>
    <w:rsid w:val="00476DD6"/>
    <w:rsid w:val="00482945"/>
    <w:rsid w:val="004830E6"/>
    <w:rsid w:val="00484B51"/>
    <w:rsid w:val="00490FCE"/>
    <w:rsid w:val="004928C3"/>
    <w:rsid w:val="00496D76"/>
    <w:rsid w:val="004A1D98"/>
    <w:rsid w:val="004A39CF"/>
    <w:rsid w:val="004A5490"/>
    <w:rsid w:val="004A64E2"/>
    <w:rsid w:val="004B1861"/>
    <w:rsid w:val="004B28A3"/>
    <w:rsid w:val="004B74B8"/>
    <w:rsid w:val="004C049F"/>
    <w:rsid w:val="004C2A6E"/>
    <w:rsid w:val="004C39E0"/>
    <w:rsid w:val="004C465F"/>
    <w:rsid w:val="004C4786"/>
    <w:rsid w:val="004D265A"/>
    <w:rsid w:val="004D668B"/>
    <w:rsid w:val="004D6827"/>
    <w:rsid w:val="004F0A17"/>
    <w:rsid w:val="004F1452"/>
    <w:rsid w:val="005000E2"/>
    <w:rsid w:val="00510B78"/>
    <w:rsid w:val="0051135C"/>
    <w:rsid w:val="005132E5"/>
    <w:rsid w:val="00515534"/>
    <w:rsid w:val="005248F1"/>
    <w:rsid w:val="00524B20"/>
    <w:rsid w:val="0052542B"/>
    <w:rsid w:val="005262B2"/>
    <w:rsid w:val="00526871"/>
    <w:rsid w:val="00526D75"/>
    <w:rsid w:val="005271AB"/>
    <w:rsid w:val="00527484"/>
    <w:rsid w:val="00532566"/>
    <w:rsid w:val="005339A1"/>
    <w:rsid w:val="0053424E"/>
    <w:rsid w:val="00535715"/>
    <w:rsid w:val="00540555"/>
    <w:rsid w:val="0054284A"/>
    <w:rsid w:val="00542ACD"/>
    <w:rsid w:val="005431F2"/>
    <w:rsid w:val="00544152"/>
    <w:rsid w:val="00545A00"/>
    <w:rsid w:val="005465E3"/>
    <w:rsid w:val="0055380D"/>
    <w:rsid w:val="0055673E"/>
    <w:rsid w:val="00557097"/>
    <w:rsid w:val="00557BD8"/>
    <w:rsid w:val="00560C36"/>
    <w:rsid w:val="00563E0D"/>
    <w:rsid w:val="00565852"/>
    <w:rsid w:val="005673DF"/>
    <w:rsid w:val="00572B2C"/>
    <w:rsid w:val="00574C4E"/>
    <w:rsid w:val="005803FE"/>
    <w:rsid w:val="00583075"/>
    <w:rsid w:val="005832DB"/>
    <w:rsid w:val="0058379D"/>
    <w:rsid w:val="005843B2"/>
    <w:rsid w:val="00590E52"/>
    <w:rsid w:val="00593661"/>
    <w:rsid w:val="00595924"/>
    <w:rsid w:val="00595E29"/>
    <w:rsid w:val="00595E3D"/>
    <w:rsid w:val="005A08A1"/>
    <w:rsid w:val="005A182C"/>
    <w:rsid w:val="005A4278"/>
    <w:rsid w:val="005A588D"/>
    <w:rsid w:val="005B2DD7"/>
    <w:rsid w:val="005B5534"/>
    <w:rsid w:val="005B6C42"/>
    <w:rsid w:val="005C3C96"/>
    <w:rsid w:val="005C4213"/>
    <w:rsid w:val="005C4FD9"/>
    <w:rsid w:val="005C59B3"/>
    <w:rsid w:val="005D156B"/>
    <w:rsid w:val="005D1FB1"/>
    <w:rsid w:val="005D2116"/>
    <w:rsid w:val="005D51BB"/>
    <w:rsid w:val="005D731E"/>
    <w:rsid w:val="005E0855"/>
    <w:rsid w:val="005E39C1"/>
    <w:rsid w:val="005E4A85"/>
    <w:rsid w:val="005E4E2C"/>
    <w:rsid w:val="005E6015"/>
    <w:rsid w:val="005E70D1"/>
    <w:rsid w:val="005F0B7E"/>
    <w:rsid w:val="005F275A"/>
    <w:rsid w:val="006020A6"/>
    <w:rsid w:val="00604101"/>
    <w:rsid w:val="00610041"/>
    <w:rsid w:val="00612001"/>
    <w:rsid w:val="00613E0F"/>
    <w:rsid w:val="006218AF"/>
    <w:rsid w:val="0062397C"/>
    <w:rsid w:val="006305C4"/>
    <w:rsid w:val="00630EC4"/>
    <w:rsid w:val="00631125"/>
    <w:rsid w:val="00631146"/>
    <w:rsid w:val="00635201"/>
    <w:rsid w:val="00635A4D"/>
    <w:rsid w:val="00635F05"/>
    <w:rsid w:val="006365DC"/>
    <w:rsid w:val="00636981"/>
    <w:rsid w:val="00637F4F"/>
    <w:rsid w:val="00642370"/>
    <w:rsid w:val="00642F9A"/>
    <w:rsid w:val="00652E73"/>
    <w:rsid w:val="00655D69"/>
    <w:rsid w:val="0066055D"/>
    <w:rsid w:val="006624BA"/>
    <w:rsid w:val="0066296A"/>
    <w:rsid w:val="006634E5"/>
    <w:rsid w:val="00664193"/>
    <w:rsid w:val="00674CAF"/>
    <w:rsid w:val="00676CE4"/>
    <w:rsid w:val="00685488"/>
    <w:rsid w:val="00690A40"/>
    <w:rsid w:val="006944EE"/>
    <w:rsid w:val="006A3171"/>
    <w:rsid w:val="006A3CE7"/>
    <w:rsid w:val="006A6567"/>
    <w:rsid w:val="006B04FD"/>
    <w:rsid w:val="006B3E43"/>
    <w:rsid w:val="006B451A"/>
    <w:rsid w:val="006B6924"/>
    <w:rsid w:val="006C02E5"/>
    <w:rsid w:val="006C1CE1"/>
    <w:rsid w:val="006C2557"/>
    <w:rsid w:val="006C33B4"/>
    <w:rsid w:val="006C4B14"/>
    <w:rsid w:val="006D5689"/>
    <w:rsid w:val="006D743A"/>
    <w:rsid w:val="006D75AB"/>
    <w:rsid w:val="006D7F9B"/>
    <w:rsid w:val="006E0762"/>
    <w:rsid w:val="006E1C06"/>
    <w:rsid w:val="006E5DC3"/>
    <w:rsid w:val="006E6CE8"/>
    <w:rsid w:val="006F4C0B"/>
    <w:rsid w:val="006F7893"/>
    <w:rsid w:val="0070091E"/>
    <w:rsid w:val="0070156F"/>
    <w:rsid w:val="00702759"/>
    <w:rsid w:val="007041B1"/>
    <w:rsid w:val="00707AA6"/>
    <w:rsid w:val="00710AF0"/>
    <w:rsid w:val="00710ECB"/>
    <w:rsid w:val="007117CB"/>
    <w:rsid w:val="00713762"/>
    <w:rsid w:val="00723163"/>
    <w:rsid w:val="0072757C"/>
    <w:rsid w:val="007308C3"/>
    <w:rsid w:val="007323F2"/>
    <w:rsid w:val="00733705"/>
    <w:rsid w:val="00734752"/>
    <w:rsid w:val="0073575B"/>
    <w:rsid w:val="00736AE3"/>
    <w:rsid w:val="00737905"/>
    <w:rsid w:val="00737D0C"/>
    <w:rsid w:val="00743A89"/>
    <w:rsid w:val="007472D8"/>
    <w:rsid w:val="00747872"/>
    <w:rsid w:val="00760497"/>
    <w:rsid w:val="00760E08"/>
    <w:rsid w:val="0076267D"/>
    <w:rsid w:val="00762AA1"/>
    <w:rsid w:val="00765C80"/>
    <w:rsid w:val="0076671F"/>
    <w:rsid w:val="00770305"/>
    <w:rsid w:val="007766D9"/>
    <w:rsid w:val="0078111E"/>
    <w:rsid w:val="00790AF9"/>
    <w:rsid w:val="00793C2A"/>
    <w:rsid w:val="00793E41"/>
    <w:rsid w:val="0079513D"/>
    <w:rsid w:val="00797AEE"/>
    <w:rsid w:val="007A4A29"/>
    <w:rsid w:val="007A59CA"/>
    <w:rsid w:val="007A722E"/>
    <w:rsid w:val="007B0855"/>
    <w:rsid w:val="007B341A"/>
    <w:rsid w:val="007B3BD0"/>
    <w:rsid w:val="007B4791"/>
    <w:rsid w:val="007B6586"/>
    <w:rsid w:val="007C375E"/>
    <w:rsid w:val="007C6F1A"/>
    <w:rsid w:val="007C7D0E"/>
    <w:rsid w:val="007D08BC"/>
    <w:rsid w:val="007D0AE7"/>
    <w:rsid w:val="007D2FB9"/>
    <w:rsid w:val="007D46D1"/>
    <w:rsid w:val="007D6EBD"/>
    <w:rsid w:val="007E2A7C"/>
    <w:rsid w:val="007E3DFE"/>
    <w:rsid w:val="007F0123"/>
    <w:rsid w:val="007F53F0"/>
    <w:rsid w:val="007F5F0C"/>
    <w:rsid w:val="007F5F27"/>
    <w:rsid w:val="00804F1F"/>
    <w:rsid w:val="00805CC2"/>
    <w:rsid w:val="00810AE1"/>
    <w:rsid w:val="008118F8"/>
    <w:rsid w:val="00813B13"/>
    <w:rsid w:val="008161F6"/>
    <w:rsid w:val="0082021A"/>
    <w:rsid w:val="008206E6"/>
    <w:rsid w:val="00821FF0"/>
    <w:rsid w:val="00823D6A"/>
    <w:rsid w:val="00825DF3"/>
    <w:rsid w:val="00837723"/>
    <w:rsid w:val="00841959"/>
    <w:rsid w:val="008501E8"/>
    <w:rsid w:val="008507E8"/>
    <w:rsid w:val="0085153D"/>
    <w:rsid w:val="00853452"/>
    <w:rsid w:val="00856A02"/>
    <w:rsid w:val="008626D7"/>
    <w:rsid w:val="0086495D"/>
    <w:rsid w:val="008664E8"/>
    <w:rsid w:val="00866507"/>
    <w:rsid w:val="0086712C"/>
    <w:rsid w:val="00872FFB"/>
    <w:rsid w:val="008750E0"/>
    <w:rsid w:val="00884084"/>
    <w:rsid w:val="00884697"/>
    <w:rsid w:val="00887209"/>
    <w:rsid w:val="00887898"/>
    <w:rsid w:val="00893567"/>
    <w:rsid w:val="008948C3"/>
    <w:rsid w:val="00897BF8"/>
    <w:rsid w:val="00897C92"/>
    <w:rsid w:val="008B1E68"/>
    <w:rsid w:val="008B4CE1"/>
    <w:rsid w:val="008B657B"/>
    <w:rsid w:val="008C2D1E"/>
    <w:rsid w:val="008D1DE3"/>
    <w:rsid w:val="008D28E8"/>
    <w:rsid w:val="008D2FC0"/>
    <w:rsid w:val="008D4BC2"/>
    <w:rsid w:val="008D5F9C"/>
    <w:rsid w:val="008D7769"/>
    <w:rsid w:val="008E3716"/>
    <w:rsid w:val="008E60A3"/>
    <w:rsid w:val="008F42E7"/>
    <w:rsid w:val="008F4BF5"/>
    <w:rsid w:val="008F7DF0"/>
    <w:rsid w:val="009037A4"/>
    <w:rsid w:val="00904FBB"/>
    <w:rsid w:val="0090514A"/>
    <w:rsid w:val="00910E44"/>
    <w:rsid w:val="0091227D"/>
    <w:rsid w:val="0092053F"/>
    <w:rsid w:val="009224A9"/>
    <w:rsid w:val="0092611C"/>
    <w:rsid w:val="0093326F"/>
    <w:rsid w:val="00933336"/>
    <w:rsid w:val="009405FE"/>
    <w:rsid w:val="0094213A"/>
    <w:rsid w:val="00943338"/>
    <w:rsid w:val="00943DA5"/>
    <w:rsid w:val="0094698F"/>
    <w:rsid w:val="00950BCB"/>
    <w:rsid w:val="00950DBE"/>
    <w:rsid w:val="009518AE"/>
    <w:rsid w:val="009541C7"/>
    <w:rsid w:val="00957751"/>
    <w:rsid w:val="009600F9"/>
    <w:rsid w:val="00960E4A"/>
    <w:rsid w:val="00963499"/>
    <w:rsid w:val="00967127"/>
    <w:rsid w:val="009704AF"/>
    <w:rsid w:val="009704F2"/>
    <w:rsid w:val="0097109E"/>
    <w:rsid w:val="00972943"/>
    <w:rsid w:val="00974939"/>
    <w:rsid w:val="00974E26"/>
    <w:rsid w:val="0098593B"/>
    <w:rsid w:val="00985C25"/>
    <w:rsid w:val="00985F9C"/>
    <w:rsid w:val="00990220"/>
    <w:rsid w:val="0099506A"/>
    <w:rsid w:val="009A2061"/>
    <w:rsid w:val="009A33C8"/>
    <w:rsid w:val="009B2B06"/>
    <w:rsid w:val="009B5304"/>
    <w:rsid w:val="009B6013"/>
    <w:rsid w:val="009B6454"/>
    <w:rsid w:val="009B7187"/>
    <w:rsid w:val="009C0019"/>
    <w:rsid w:val="009C0C24"/>
    <w:rsid w:val="009C6640"/>
    <w:rsid w:val="009D0496"/>
    <w:rsid w:val="009D0CD6"/>
    <w:rsid w:val="009D23B8"/>
    <w:rsid w:val="009D385E"/>
    <w:rsid w:val="009D3C57"/>
    <w:rsid w:val="009D708B"/>
    <w:rsid w:val="009D7256"/>
    <w:rsid w:val="009D738F"/>
    <w:rsid w:val="009E34DE"/>
    <w:rsid w:val="009E4256"/>
    <w:rsid w:val="009E51DA"/>
    <w:rsid w:val="009F2F15"/>
    <w:rsid w:val="009F339B"/>
    <w:rsid w:val="009F7288"/>
    <w:rsid w:val="00A00098"/>
    <w:rsid w:val="00A02A33"/>
    <w:rsid w:val="00A02BEE"/>
    <w:rsid w:val="00A04441"/>
    <w:rsid w:val="00A04992"/>
    <w:rsid w:val="00A07DBD"/>
    <w:rsid w:val="00A10616"/>
    <w:rsid w:val="00A113B1"/>
    <w:rsid w:val="00A116D5"/>
    <w:rsid w:val="00A13E03"/>
    <w:rsid w:val="00A14806"/>
    <w:rsid w:val="00A16CC4"/>
    <w:rsid w:val="00A22205"/>
    <w:rsid w:val="00A23274"/>
    <w:rsid w:val="00A23AE1"/>
    <w:rsid w:val="00A3578E"/>
    <w:rsid w:val="00A425BE"/>
    <w:rsid w:val="00A42F9B"/>
    <w:rsid w:val="00A50FEC"/>
    <w:rsid w:val="00A55BF7"/>
    <w:rsid w:val="00A63048"/>
    <w:rsid w:val="00A63EF8"/>
    <w:rsid w:val="00A6637B"/>
    <w:rsid w:val="00A6734C"/>
    <w:rsid w:val="00A67C70"/>
    <w:rsid w:val="00A72537"/>
    <w:rsid w:val="00A748F9"/>
    <w:rsid w:val="00A74A22"/>
    <w:rsid w:val="00A77C15"/>
    <w:rsid w:val="00A85793"/>
    <w:rsid w:val="00A9420D"/>
    <w:rsid w:val="00AA1AC2"/>
    <w:rsid w:val="00AA4129"/>
    <w:rsid w:val="00AA4C9A"/>
    <w:rsid w:val="00AA4E55"/>
    <w:rsid w:val="00AA577F"/>
    <w:rsid w:val="00AA5E37"/>
    <w:rsid w:val="00AA791B"/>
    <w:rsid w:val="00AB1BCF"/>
    <w:rsid w:val="00AB1E13"/>
    <w:rsid w:val="00AB25EF"/>
    <w:rsid w:val="00AB59BC"/>
    <w:rsid w:val="00AB69F9"/>
    <w:rsid w:val="00AB7C57"/>
    <w:rsid w:val="00AC09CF"/>
    <w:rsid w:val="00AC18A6"/>
    <w:rsid w:val="00AC46A8"/>
    <w:rsid w:val="00AC49F9"/>
    <w:rsid w:val="00AC6738"/>
    <w:rsid w:val="00AC7222"/>
    <w:rsid w:val="00AC792A"/>
    <w:rsid w:val="00AD068F"/>
    <w:rsid w:val="00AD0E8C"/>
    <w:rsid w:val="00AD1B73"/>
    <w:rsid w:val="00AD2A64"/>
    <w:rsid w:val="00AD2B9A"/>
    <w:rsid w:val="00AD47EA"/>
    <w:rsid w:val="00AD547D"/>
    <w:rsid w:val="00AD6A0B"/>
    <w:rsid w:val="00AD6DE3"/>
    <w:rsid w:val="00AE7BF7"/>
    <w:rsid w:val="00AF3378"/>
    <w:rsid w:val="00AF5A50"/>
    <w:rsid w:val="00B00AF4"/>
    <w:rsid w:val="00B0176B"/>
    <w:rsid w:val="00B01E7A"/>
    <w:rsid w:val="00B01EEE"/>
    <w:rsid w:val="00B038B8"/>
    <w:rsid w:val="00B03A1A"/>
    <w:rsid w:val="00B11115"/>
    <w:rsid w:val="00B122AD"/>
    <w:rsid w:val="00B143A3"/>
    <w:rsid w:val="00B14D9D"/>
    <w:rsid w:val="00B158DA"/>
    <w:rsid w:val="00B21A92"/>
    <w:rsid w:val="00B269CB"/>
    <w:rsid w:val="00B26FEF"/>
    <w:rsid w:val="00B30BA7"/>
    <w:rsid w:val="00B37A95"/>
    <w:rsid w:val="00B417A2"/>
    <w:rsid w:val="00B418A4"/>
    <w:rsid w:val="00B432CD"/>
    <w:rsid w:val="00B45EDE"/>
    <w:rsid w:val="00B53506"/>
    <w:rsid w:val="00B57FD4"/>
    <w:rsid w:val="00B62632"/>
    <w:rsid w:val="00B629ED"/>
    <w:rsid w:val="00B650C7"/>
    <w:rsid w:val="00B66687"/>
    <w:rsid w:val="00B66728"/>
    <w:rsid w:val="00B67C5F"/>
    <w:rsid w:val="00B71864"/>
    <w:rsid w:val="00B72339"/>
    <w:rsid w:val="00B7347C"/>
    <w:rsid w:val="00B743DD"/>
    <w:rsid w:val="00B75CE8"/>
    <w:rsid w:val="00B76C8B"/>
    <w:rsid w:val="00B81809"/>
    <w:rsid w:val="00B81A94"/>
    <w:rsid w:val="00B85331"/>
    <w:rsid w:val="00B96EB6"/>
    <w:rsid w:val="00BA126A"/>
    <w:rsid w:val="00BA22D7"/>
    <w:rsid w:val="00BA2B12"/>
    <w:rsid w:val="00BA300F"/>
    <w:rsid w:val="00BB0E48"/>
    <w:rsid w:val="00BB2746"/>
    <w:rsid w:val="00BB2CBE"/>
    <w:rsid w:val="00BB32ED"/>
    <w:rsid w:val="00BB6C67"/>
    <w:rsid w:val="00BB7824"/>
    <w:rsid w:val="00BC214F"/>
    <w:rsid w:val="00BC2EFE"/>
    <w:rsid w:val="00BC4E85"/>
    <w:rsid w:val="00BC6BBC"/>
    <w:rsid w:val="00BC7A66"/>
    <w:rsid w:val="00BD1F9A"/>
    <w:rsid w:val="00BD2BF1"/>
    <w:rsid w:val="00BD5AFB"/>
    <w:rsid w:val="00BD65EE"/>
    <w:rsid w:val="00BD7B0A"/>
    <w:rsid w:val="00BE07D7"/>
    <w:rsid w:val="00BE1664"/>
    <w:rsid w:val="00BE173F"/>
    <w:rsid w:val="00BE2339"/>
    <w:rsid w:val="00BF2308"/>
    <w:rsid w:val="00BF2B1A"/>
    <w:rsid w:val="00BF509D"/>
    <w:rsid w:val="00BF7138"/>
    <w:rsid w:val="00BF7858"/>
    <w:rsid w:val="00C00CDA"/>
    <w:rsid w:val="00C00EFE"/>
    <w:rsid w:val="00C0214F"/>
    <w:rsid w:val="00C0636D"/>
    <w:rsid w:val="00C1130E"/>
    <w:rsid w:val="00C12AE6"/>
    <w:rsid w:val="00C15618"/>
    <w:rsid w:val="00C15F35"/>
    <w:rsid w:val="00C17BA7"/>
    <w:rsid w:val="00C2029A"/>
    <w:rsid w:val="00C20B6D"/>
    <w:rsid w:val="00C23533"/>
    <w:rsid w:val="00C2417E"/>
    <w:rsid w:val="00C24E47"/>
    <w:rsid w:val="00C26676"/>
    <w:rsid w:val="00C27A12"/>
    <w:rsid w:val="00C30A0D"/>
    <w:rsid w:val="00C3179E"/>
    <w:rsid w:val="00C34C9C"/>
    <w:rsid w:val="00C34EC0"/>
    <w:rsid w:val="00C3550E"/>
    <w:rsid w:val="00C36B7F"/>
    <w:rsid w:val="00C37116"/>
    <w:rsid w:val="00C40492"/>
    <w:rsid w:val="00C41241"/>
    <w:rsid w:val="00C42B31"/>
    <w:rsid w:val="00C43531"/>
    <w:rsid w:val="00C43586"/>
    <w:rsid w:val="00C4392F"/>
    <w:rsid w:val="00C468B6"/>
    <w:rsid w:val="00C469D8"/>
    <w:rsid w:val="00C50731"/>
    <w:rsid w:val="00C51406"/>
    <w:rsid w:val="00C52883"/>
    <w:rsid w:val="00C5509A"/>
    <w:rsid w:val="00C64BD6"/>
    <w:rsid w:val="00C6554A"/>
    <w:rsid w:val="00C71AF5"/>
    <w:rsid w:val="00C7354A"/>
    <w:rsid w:val="00C73BB1"/>
    <w:rsid w:val="00C74A3C"/>
    <w:rsid w:val="00C777CB"/>
    <w:rsid w:val="00C830F6"/>
    <w:rsid w:val="00C92F3D"/>
    <w:rsid w:val="00C94E26"/>
    <w:rsid w:val="00C95615"/>
    <w:rsid w:val="00C970A3"/>
    <w:rsid w:val="00CA2A3F"/>
    <w:rsid w:val="00CA32CE"/>
    <w:rsid w:val="00CB1BC9"/>
    <w:rsid w:val="00CB54EF"/>
    <w:rsid w:val="00CC258C"/>
    <w:rsid w:val="00CC2F31"/>
    <w:rsid w:val="00CC4430"/>
    <w:rsid w:val="00CC48A4"/>
    <w:rsid w:val="00CC4C8E"/>
    <w:rsid w:val="00CE2899"/>
    <w:rsid w:val="00CE5DFC"/>
    <w:rsid w:val="00CF01EA"/>
    <w:rsid w:val="00CF2227"/>
    <w:rsid w:val="00CF2D35"/>
    <w:rsid w:val="00CF3C14"/>
    <w:rsid w:val="00CF6D56"/>
    <w:rsid w:val="00D017E7"/>
    <w:rsid w:val="00D02669"/>
    <w:rsid w:val="00D031B7"/>
    <w:rsid w:val="00D035D2"/>
    <w:rsid w:val="00D05D5D"/>
    <w:rsid w:val="00D14302"/>
    <w:rsid w:val="00D1568E"/>
    <w:rsid w:val="00D1623E"/>
    <w:rsid w:val="00D1630E"/>
    <w:rsid w:val="00D2359D"/>
    <w:rsid w:val="00D237A1"/>
    <w:rsid w:val="00D264FD"/>
    <w:rsid w:val="00D271FA"/>
    <w:rsid w:val="00D30778"/>
    <w:rsid w:val="00D36A6A"/>
    <w:rsid w:val="00D4296B"/>
    <w:rsid w:val="00D430F8"/>
    <w:rsid w:val="00D43D4C"/>
    <w:rsid w:val="00D442CC"/>
    <w:rsid w:val="00D50027"/>
    <w:rsid w:val="00D523DC"/>
    <w:rsid w:val="00D526CE"/>
    <w:rsid w:val="00D52775"/>
    <w:rsid w:val="00D54BAC"/>
    <w:rsid w:val="00D55110"/>
    <w:rsid w:val="00D568BA"/>
    <w:rsid w:val="00D638D1"/>
    <w:rsid w:val="00D66D94"/>
    <w:rsid w:val="00D714F2"/>
    <w:rsid w:val="00D756B8"/>
    <w:rsid w:val="00D758CB"/>
    <w:rsid w:val="00D761F3"/>
    <w:rsid w:val="00D7720D"/>
    <w:rsid w:val="00D80033"/>
    <w:rsid w:val="00D802AA"/>
    <w:rsid w:val="00D804AA"/>
    <w:rsid w:val="00D82B01"/>
    <w:rsid w:val="00D83914"/>
    <w:rsid w:val="00D8433D"/>
    <w:rsid w:val="00D86F70"/>
    <w:rsid w:val="00D91568"/>
    <w:rsid w:val="00D916B3"/>
    <w:rsid w:val="00D92DEE"/>
    <w:rsid w:val="00D95336"/>
    <w:rsid w:val="00D96B0E"/>
    <w:rsid w:val="00D97E5E"/>
    <w:rsid w:val="00DA0565"/>
    <w:rsid w:val="00DA73A9"/>
    <w:rsid w:val="00DB037B"/>
    <w:rsid w:val="00DB0469"/>
    <w:rsid w:val="00DB3792"/>
    <w:rsid w:val="00DB3FED"/>
    <w:rsid w:val="00DB73FA"/>
    <w:rsid w:val="00DB7AEF"/>
    <w:rsid w:val="00DC0A83"/>
    <w:rsid w:val="00DC1CAB"/>
    <w:rsid w:val="00DC3CB1"/>
    <w:rsid w:val="00DC62AE"/>
    <w:rsid w:val="00DC6B99"/>
    <w:rsid w:val="00DC6F6D"/>
    <w:rsid w:val="00DD28E3"/>
    <w:rsid w:val="00DD2BFF"/>
    <w:rsid w:val="00DD4C80"/>
    <w:rsid w:val="00DD56C9"/>
    <w:rsid w:val="00DD73F9"/>
    <w:rsid w:val="00DD7A23"/>
    <w:rsid w:val="00DD7A7D"/>
    <w:rsid w:val="00DE27C7"/>
    <w:rsid w:val="00DE37D2"/>
    <w:rsid w:val="00DE54AB"/>
    <w:rsid w:val="00DE629E"/>
    <w:rsid w:val="00DE66C7"/>
    <w:rsid w:val="00DF004D"/>
    <w:rsid w:val="00DF0434"/>
    <w:rsid w:val="00DF34D5"/>
    <w:rsid w:val="00DF4047"/>
    <w:rsid w:val="00DF49B6"/>
    <w:rsid w:val="00DF7793"/>
    <w:rsid w:val="00E123AF"/>
    <w:rsid w:val="00E1360B"/>
    <w:rsid w:val="00E15585"/>
    <w:rsid w:val="00E1735D"/>
    <w:rsid w:val="00E17763"/>
    <w:rsid w:val="00E20EE1"/>
    <w:rsid w:val="00E21AB9"/>
    <w:rsid w:val="00E230AA"/>
    <w:rsid w:val="00E25A2F"/>
    <w:rsid w:val="00E32260"/>
    <w:rsid w:val="00E324EB"/>
    <w:rsid w:val="00E33E06"/>
    <w:rsid w:val="00E349A1"/>
    <w:rsid w:val="00E353BE"/>
    <w:rsid w:val="00E442FA"/>
    <w:rsid w:val="00E46C59"/>
    <w:rsid w:val="00E46E67"/>
    <w:rsid w:val="00E47E72"/>
    <w:rsid w:val="00E5216F"/>
    <w:rsid w:val="00E53B10"/>
    <w:rsid w:val="00E57B61"/>
    <w:rsid w:val="00E603EC"/>
    <w:rsid w:val="00E61CCF"/>
    <w:rsid w:val="00E6268C"/>
    <w:rsid w:val="00E63AC1"/>
    <w:rsid w:val="00E63E78"/>
    <w:rsid w:val="00E73A18"/>
    <w:rsid w:val="00E807C3"/>
    <w:rsid w:val="00E81656"/>
    <w:rsid w:val="00E85674"/>
    <w:rsid w:val="00E87E51"/>
    <w:rsid w:val="00E9046D"/>
    <w:rsid w:val="00E91B84"/>
    <w:rsid w:val="00E93140"/>
    <w:rsid w:val="00E94C4B"/>
    <w:rsid w:val="00E95FF5"/>
    <w:rsid w:val="00E96563"/>
    <w:rsid w:val="00E965A1"/>
    <w:rsid w:val="00E975FC"/>
    <w:rsid w:val="00E97F98"/>
    <w:rsid w:val="00EA1F64"/>
    <w:rsid w:val="00EA3023"/>
    <w:rsid w:val="00EA394C"/>
    <w:rsid w:val="00EA60D2"/>
    <w:rsid w:val="00EA6DDF"/>
    <w:rsid w:val="00EA7202"/>
    <w:rsid w:val="00EB1878"/>
    <w:rsid w:val="00EB50D4"/>
    <w:rsid w:val="00EB6247"/>
    <w:rsid w:val="00EB7C23"/>
    <w:rsid w:val="00ED119F"/>
    <w:rsid w:val="00ED1B74"/>
    <w:rsid w:val="00ED21FE"/>
    <w:rsid w:val="00ED4415"/>
    <w:rsid w:val="00ED51AC"/>
    <w:rsid w:val="00ED5257"/>
    <w:rsid w:val="00ED5E5D"/>
    <w:rsid w:val="00ED7C44"/>
    <w:rsid w:val="00EE0A9C"/>
    <w:rsid w:val="00EE3D4D"/>
    <w:rsid w:val="00EE3F31"/>
    <w:rsid w:val="00EE7503"/>
    <w:rsid w:val="00F0127B"/>
    <w:rsid w:val="00F10036"/>
    <w:rsid w:val="00F1070B"/>
    <w:rsid w:val="00F1181F"/>
    <w:rsid w:val="00F1399B"/>
    <w:rsid w:val="00F13CD6"/>
    <w:rsid w:val="00F20EAE"/>
    <w:rsid w:val="00F27908"/>
    <w:rsid w:val="00F27F91"/>
    <w:rsid w:val="00F34073"/>
    <w:rsid w:val="00F34A56"/>
    <w:rsid w:val="00F4265A"/>
    <w:rsid w:val="00F427A9"/>
    <w:rsid w:val="00F46CF7"/>
    <w:rsid w:val="00F50337"/>
    <w:rsid w:val="00F512DE"/>
    <w:rsid w:val="00F55956"/>
    <w:rsid w:val="00F55EB9"/>
    <w:rsid w:val="00F56E83"/>
    <w:rsid w:val="00F574E5"/>
    <w:rsid w:val="00F619C8"/>
    <w:rsid w:val="00F61C45"/>
    <w:rsid w:val="00F627ED"/>
    <w:rsid w:val="00F63B54"/>
    <w:rsid w:val="00F658A2"/>
    <w:rsid w:val="00F70B63"/>
    <w:rsid w:val="00F77C4B"/>
    <w:rsid w:val="00F80743"/>
    <w:rsid w:val="00F81CDF"/>
    <w:rsid w:val="00F8304B"/>
    <w:rsid w:val="00F83B96"/>
    <w:rsid w:val="00F842F9"/>
    <w:rsid w:val="00F84710"/>
    <w:rsid w:val="00F852BE"/>
    <w:rsid w:val="00F911FF"/>
    <w:rsid w:val="00F9790B"/>
    <w:rsid w:val="00FA2E12"/>
    <w:rsid w:val="00FB1C7D"/>
    <w:rsid w:val="00FB41CD"/>
    <w:rsid w:val="00FB4943"/>
    <w:rsid w:val="00FB4C42"/>
    <w:rsid w:val="00FB6881"/>
    <w:rsid w:val="00FC0119"/>
    <w:rsid w:val="00FC198E"/>
    <w:rsid w:val="00FC3C66"/>
    <w:rsid w:val="00FC418A"/>
    <w:rsid w:val="00FC4861"/>
    <w:rsid w:val="00FC7724"/>
    <w:rsid w:val="00FD1131"/>
    <w:rsid w:val="00FD18B6"/>
    <w:rsid w:val="00FD218D"/>
    <w:rsid w:val="00FD3072"/>
    <w:rsid w:val="00FD4A7B"/>
    <w:rsid w:val="00FD5DE5"/>
    <w:rsid w:val="00FD672B"/>
    <w:rsid w:val="00FD6BE2"/>
    <w:rsid w:val="00FE0C0D"/>
    <w:rsid w:val="00FE1860"/>
    <w:rsid w:val="00FE251B"/>
    <w:rsid w:val="00FE5415"/>
    <w:rsid w:val="00FE5D9E"/>
    <w:rsid w:val="00FE7258"/>
    <w:rsid w:val="00FE77CF"/>
    <w:rsid w:val="00FF1372"/>
    <w:rsid w:val="00FF1C50"/>
    <w:rsid w:val="00FF2621"/>
    <w:rsid w:val="00FF383F"/>
    <w:rsid w:val="00FF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B4EEFA2"/>
  <w15:docId w15:val="{49C295BD-D430-4C84-9B99-6FBD359F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2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5D211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5D211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2E570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0">
    <w:name w:val="Title_"/>
    <w:basedOn w:val="Title"/>
    <w:link w:val="TitleChar0"/>
    <w:qFormat/>
    <w:rsid w:val="007D46D1"/>
    <w:pPr>
      <w:spacing w:before="0"/>
    </w:pPr>
    <w:rPr>
      <w:color w:val="BE120E"/>
    </w:rPr>
  </w:style>
  <w:style w:type="paragraph" w:customStyle="1" w:styleId="Heading10">
    <w:name w:val="Heading1_"/>
    <w:basedOn w:val="Heading1"/>
    <w:link w:val="Heading1Char0"/>
    <w:qFormat/>
    <w:rsid w:val="007D46D1"/>
    <w:pPr>
      <w:spacing w:before="0"/>
    </w:pPr>
    <w:rPr>
      <w:color w:val="BE120E"/>
    </w:rPr>
  </w:style>
  <w:style w:type="character" w:customStyle="1" w:styleId="TitleChar0">
    <w:name w:val="Title_ Char"/>
    <w:basedOn w:val="TitleChar"/>
    <w:link w:val="Title0"/>
    <w:rsid w:val="007D46D1"/>
    <w:rPr>
      <w:rFonts w:asciiTheme="majorHAnsi" w:eastAsiaTheme="majorEastAsia" w:hAnsiTheme="majorHAnsi" w:cstheme="majorBidi"/>
      <w:color w:val="BE120E"/>
      <w:kern w:val="28"/>
      <w:sz w:val="60"/>
    </w:rPr>
  </w:style>
  <w:style w:type="paragraph" w:customStyle="1" w:styleId="Heading20">
    <w:name w:val="Heading2_"/>
    <w:basedOn w:val="Heading2"/>
    <w:link w:val="Heading2Char0"/>
    <w:qFormat/>
    <w:rsid w:val="00BF7138"/>
    <w:rPr>
      <w:color w:val="262626" w:themeColor="text1" w:themeTint="D9"/>
    </w:rPr>
  </w:style>
  <w:style w:type="character" w:customStyle="1" w:styleId="Heading1Char0">
    <w:name w:val="Heading1_ Char"/>
    <w:basedOn w:val="Heading1Char"/>
    <w:link w:val="Heading10"/>
    <w:rsid w:val="007D46D1"/>
    <w:rPr>
      <w:rFonts w:asciiTheme="majorHAnsi" w:eastAsiaTheme="majorEastAsia" w:hAnsiTheme="majorHAnsi" w:cstheme="majorBidi"/>
      <w:color w:val="BE120E"/>
      <w:sz w:val="32"/>
    </w:rPr>
  </w:style>
  <w:style w:type="character" w:styleId="Strong">
    <w:name w:val="Strong"/>
    <w:basedOn w:val="DefaultParagraphFont"/>
    <w:uiPriority w:val="22"/>
    <w:qFormat/>
    <w:rsid w:val="00BF7138"/>
    <w:rPr>
      <w:b/>
      <w:bCs/>
    </w:rPr>
  </w:style>
  <w:style w:type="character" w:customStyle="1" w:styleId="Heading2Char0">
    <w:name w:val="Heading2_ Char"/>
    <w:basedOn w:val="Heading2Char"/>
    <w:link w:val="Heading20"/>
    <w:rsid w:val="00BF7138"/>
    <w:rPr>
      <w:rFonts w:asciiTheme="majorHAnsi" w:eastAsiaTheme="majorEastAsia" w:hAnsiTheme="majorHAnsi" w:cstheme="majorBidi"/>
      <w:caps/>
      <w:color w:val="262626" w:themeColor="text1" w:themeTint="D9"/>
      <w:sz w:val="24"/>
    </w:rPr>
  </w:style>
  <w:style w:type="paragraph" w:customStyle="1" w:styleId="Strong0">
    <w:name w:val="Strong_"/>
    <w:basedOn w:val="Normal"/>
    <w:link w:val="StrongChar"/>
    <w:qFormat/>
    <w:rsid w:val="00BF7138"/>
    <w:pPr>
      <w:spacing w:before="0" w:after="0" w:line="240" w:lineRule="auto"/>
      <w:jc w:val="center"/>
    </w:pPr>
    <w:rPr>
      <w:color w:val="BE120E"/>
    </w:rPr>
  </w:style>
  <w:style w:type="character" w:customStyle="1" w:styleId="StrongChar">
    <w:name w:val="Strong_ Char"/>
    <w:basedOn w:val="DefaultParagraphFont"/>
    <w:link w:val="Strong0"/>
    <w:rsid w:val="00BF7138"/>
    <w:rPr>
      <w:color w:val="BE120E"/>
    </w:rPr>
  </w:style>
  <w:style w:type="paragraph" w:styleId="NormalWeb">
    <w:name w:val="Normal (Web)"/>
    <w:basedOn w:val="Normal"/>
    <w:uiPriority w:val="99"/>
    <w:semiHidden/>
    <w:unhideWhenUsed/>
    <w:rsid w:val="00A6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ja-JP"/>
    </w:rPr>
  </w:style>
  <w:style w:type="character" w:customStyle="1" w:styleId="apple-tab-span">
    <w:name w:val="apple-tab-span"/>
    <w:basedOn w:val="DefaultParagraphFont"/>
    <w:rsid w:val="00A6637B"/>
  </w:style>
  <w:style w:type="table" w:styleId="GridTable4-Accent6">
    <w:name w:val="Grid Table 4 Accent 6"/>
    <w:basedOn w:val="TableNormal"/>
    <w:uiPriority w:val="49"/>
    <w:rsid w:val="00747872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TableGridLight">
    <w:name w:val="Grid Table Light"/>
    <w:basedOn w:val="TableNormal"/>
    <w:uiPriority w:val="40"/>
    <w:rsid w:val="009704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92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ABBE0-A9BE-44F8-80D0-DAA2F168F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4121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Hulk Nguyen</cp:lastModifiedBy>
  <cp:revision>796</cp:revision>
  <cp:lastPrinted>2021-06-23T09:02:00Z</cp:lastPrinted>
  <dcterms:created xsi:type="dcterms:W3CDTF">2020-01-07T05:05:00Z</dcterms:created>
  <dcterms:modified xsi:type="dcterms:W3CDTF">2021-08-16T09:59:00Z</dcterms:modified>
</cp:coreProperties>
</file>