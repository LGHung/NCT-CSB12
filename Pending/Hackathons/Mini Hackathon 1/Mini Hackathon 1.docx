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1CF7B" w14:textId="298768C1" w:rsidR="00C6554A" w:rsidRDefault="007E7EE8" w:rsidP="00565852">
      <w:pPr>
        <w:pStyle w:val="Title0"/>
        <w:spacing w:before="480"/>
      </w:pPr>
      <w:r>
        <w:pict w14:anchorId="7C0AD3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42.95pt;margin-top:-12.05pt;width:91.65pt;height:43.45pt;z-index:251659264;mso-position-horizontal-relative:text;mso-position-vertical-relative:text;mso-width-relative:page;mso-height-relative:page">
            <v:imagedata r:id="rId8" o:title="logo"/>
          </v:shape>
        </w:pict>
      </w:r>
      <w:r w:rsidR="001E55DF" w:rsidRPr="001E55DF">
        <w:t>Computer</w:t>
      </w:r>
      <w:r w:rsidR="001E55DF">
        <w:t xml:space="preserve"> Science Basic</w:t>
      </w:r>
    </w:p>
    <w:p w14:paraId="1DA162E0" w14:textId="2CFCE62D" w:rsidR="00FE5D9E" w:rsidRDefault="00AA791B" w:rsidP="006C4B14">
      <w:pPr>
        <w:pStyle w:val="Subtitle"/>
        <w:spacing w:after="240"/>
        <w:rPr>
          <w:color w:val="262626" w:themeColor="text1" w:themeTint="D9"/>
        </w:rPr>
      </w:pPr>
      <w:r>
        <w:rPr>
          <w:b/>
          <w:color w:val="262626" w:themeColor="text1" w:themeTint="D9"/>
          <w:sz w:val="28"/>
        </w:rPr>
        <w:t>mini hackathon</w:t>
      </w:r>
      <w:r w:rsidR="001E55DF" w:rsidRPr="00565852">
        <w:rPr>
          <w:b/>
          <w:color w:val="262626" w:themeColor="text1" w:themeTint="D9"/>
          <w:sz w:val="28"/>
        </w:rPr>
        <w:t xml:space="preserve"> </w:t>
      </w:r>
      <w:r w:rsidR="001E55DF" w:rsidRPr="00AA791B">
        <w:rPr>
          <w:rFonts w:ascii="Cambria" w:hAnsi="Cambria"/>
          <w:b/>
          <w:color w:val="262626" w:themeColor="text1" w:themeTint="D9"/>
          <w:sz w:val="28"/>
        </w:rPr>
        <w:t>1</w:t>
      </w:r>
      <w:r w:rsidR="004D265A">
        <w:rPr>
          <w:rFonts w:ascii="Cambria" w:hAnsi="Cambria"/>
          <w:b/>
          <w:color w:val="262626" w:themeColor="text1" w:themeTint="D9"/>
          <w:sz w:val="28"/>
        </w:rPr>
        <w:t xml:space="preserve"> - </w:t>
      </w:r>
      <w:r w:rsidR="004D265A" w:rsidRPr="00ED119F">
        <w:rPr>
          <w:rFonts w:asciiTheme="minorHAnsi" w:hAnsiTheme="minorHAnsi"/>
          <w:sz w:val="24"/>
        </w:rPr>
        <w:t xml:space="preserve">Thời gian: </w:t>
      </w:r>
      <w:r w:rsidR="00773165">
        <w:rPr>
          <w:rFonts w:ascii="Cambria" w:hAnsi="Cambria"/>
          <w:b/>
          <w:sz w:val="24"/>
        </w:rPr>
        <w:t>11</w:t>
      </w:r>
      <w:r w:rsidR="004D265A" w:rsidRPr="004D265A">
        <w:rPr>
          <w:rFonts w:ascii="Cambria" w:hAnsi="Cambria"/>
          <w:b/>
          <w:sz w:val="24"/>
        </w:rPr>
        <w:t>0</w:t>
      </w:r>
      <w:r w:rsidR="004D265A" w:rsidRPr="004D265A">
        <w:rPr>
          <w:b/>
          <w:sz w:val="24"/>
        </w:rPr>
        <w:t xml:space="preserve"> p</w:t>
      </w:r>
      <w:r w:rsidR="004D265A" w:rsidRPr="004D265A">
        <w:rPr>
          <w:rFonts w:asciiTheme="minorHAnsi" w:hAnsiTheme="minorHAnsi"/>
          <w:b/>
          <w:sz w:val="24"/>
        </w:rPr>
        <w:t>hút</w:t>
      </w:r>
    </w:p>
    <w:p w14:paraId="394AE1C6" w14:textId="2D83D9C1" w:rsidR="00A6637B" w:rsidRPr="00ED119F" w:rsidRDefault="00A6637B" w:rsidP="00ED119F">
      <w:pPr>
        <w:pStyle w:val="Heading10"/>
        <w:spacing w:before="600" w:after="240"/>
        <w:rPr>
          <w:rFonts w:ascii="Cambria" w:hAnsi="Cambria"/>
        </w:rPr>
      </w:pPr>
      <w:r>
        <w:t>Phần</w:t>
      </w:r>
      <w:r w:rsidR="00094932">
        <w:t xml:space="preserve"> </w:t>
      </w:r>
      <w:r w:rsidRPr="00A6637B">
        <w:rPr>
          <w:rFonts w:ascii="Cambria" w:hAnsi="Cambria"/>
        </w:rPr>
        <w:t>1</w:t>
      </w:r>
      <w:r>
        <w:rPr>
          <w:rFonts w:ascii="Cambria" w:hAnsi="Cambria"/>
        </w:rPr>
        <w:t>.</w:t>
      </w:r>
      <w:r w:rsidR="00ED119F">
        <w:rPr>
          <w:rFonts w:ascii="Cambria" w:hAnsi="Cambria"/>
        </w:rPr>
        <w:t xml:space="preserve"> </w:t>
      </w:r>
      <w:r w:rsidR="00ED119F" w:rsidRPr="00ED119F">
        <w:rPr>
          <w:rFonts w:asciiTheme="minorHAnsi" w:hAnsiTheme="minorHAnsi"/>
          <w:color w:val="595959" w:themeColor="text1" w:themeTint="A6"/>
        </w:rPr>
        <w:t xml:space="preserve"> </w:t>
      </w:r>
      <w:r w:rsidR="00ED119F"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ED119F" w:rsidRPr="00ED119F">
        <w:rPr>
          <w:rFonts w:ascii="Cambria" w:hAnsi="Cambria"/>
          <w:b/>
          <w:i/>
          <w:color w:val="595959" w:themeColor="text1" w:themeTint="A6"/>
          <w:sz w:val="24"/>
        </w:rPr>
        <w:t>15</w:t>
      </w:r>
      <w:r w:rsidR="00ED119F" w:rsidRPr="00ED119F">
        <w:rPr>
          <w:b/>
          <w:i/>
          <w:color w:val="595959" w:themeColor="text1" w:themeTint="A6"/>
          <w:sz w:val="24"/>
        </w:rPr>
        <w:t xml:space="preserve"> p</w:t>
      </w:r>
      <w:r w:rsidR="00ED119F"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5436"/>
        <w:gridCol w:w="3564"/>
      </w:tblGrid>
      <w:tr w:rsidR="00D714F2" w14:paraId="3B8AE1AB" w14:textId="77777777" w:rsidTr="00526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632DD27" w14:textId="6EEAB84D" w:rsidR="00D714F2" w:rsidRPr="00747872" w:rsidRDefault="00D714F2" w:rsidP="00747872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5436" w:type="dxa"/>
          </w:tcPr>
          <w:p w14:paraId="185B09D8" w14:textId="461FFC0D" w:rsidR="00D714F2" w:rsidRPr="00747872" w:rsidRDefault="00D714F2" w:rsidP="00747872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3564" w:type="dxa"/>
          </w:tcPr>
          <w:p w14:paraId="779573DD" w14:textId="1DC051FB" w:rsidR="00D714F2" w:rsidRPr="00747872" w:rsidRDefault="00D714F2" w:rsidP="00747872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D714F2" w14:paraId="73240CED" w14:textId="77777777" w:rsidTr="00526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5A0024AD" w14:textId="3FBDBE0B" w:rsidR="00D714F2" w:rsidRPr="005C3C96" w:rsidRDefault="00ED119F" w:rsidP="00747872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1. </w:t>
            </w:r>
            <w:r w:rsidR="009037A4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Full n</w:t>
            </w:r>
            <w:r w:rsidR="00D714F2" w:rsidRPr="005C3C96">
              <w:rPr>
                <w:rFonts w:ascii="Cambria" w:hAnsi="Cambria"/>
                <w:color w:val="404040" w:themeColor="text1" w:themeTint="BF"/>
                <w:sz w:val="21"/>
              </w:rPr>
              <w:t>ame</w:t>
            </w:r>
          </w:p>
        </w:tc>
        <w:tc>
          <w:tcPr>
            <w:tcW w:w="5436" w:type="dxa"/>
            <w:vAlign w:val="center"/>
          </w:tcPr>
          <w:p w14:paraId="528BEC98" w14:textId="02336391" w:rsidR="00D714F2" w:rsidRPr="005C3C96" w:rsidRDefault="00D714F2" w:rsidP="00B269C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C3C96">
              <w:rPr>
                <w:rFonts w:ascii="Cambria" w:hAnsi="Cambria"/>
              </w:rPr>
              <w:t>Viết chương trình cho người dùng nhập vào tên và họ rồi in ra tên đầy đủ của họ.</w:t>
            </w:r>
          </w:p>
        </w:tc>
        <w:tc>
          <w:tcPr>
            <w:tcW w:w="3564" w:type="dxa"/>
            <w:vAlign w:val="center"/>
          </w:tcPr>
          <w:p w14:paraId="0AE04ACC" w14:textId="765E6401" w:rsidR="00D714F2" w:rsidRPr="000E2896" w:rsidRDefault="00355B2D" w:rsidP="007478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First </w:t>
            </w:r>
            <w:r w:rsidR="00D714F2" w:rsidRPr="000E2896">
              <w:rPr>
                <w:rFonts w:ascii="Courier New" w:hAnsi="Courier New" w:cs="Courier New"/>
                <w:color w:val="auto"/>
                <w:sz w:val="20"/>
              </w:rPr>
              <w:t xml:space="preserve">name: </w:t>
            </w:r>
            <w:r w:rsidR="00D714F2" w:rsidRPr="000E2896">
              <w:rPr>
                <w:rFonts w:ascii="Courier New" w:hAnsi="Courier New" w:cs="Courier New"/>
                <w:b/>
                <w:color w:val="auto"/>
                <w:sz w:val="20"/>
              </w:rPr>
              <w:t>Michael</w:t>
            </w:r>
          </w:p>
          <w:p w14:paraId="59A2354C" w14:textId="1E2F6178" w:rsidR="00D714F2" w:rsidRPr="000E2896" w:rsidRDefault="00355B2D" w:rsidP="007478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Last </w:t>
            </w:r>
            <w:r w:rsidR="00D714F2" w:rsidRPr="000E2896">
              <w:rPr>
                <w:rFonts w:ascii="Courier New" w:hAnsi="Courier New" w:cs="Courier New"/>
                <w:color w:val="auto"/>
                <w:sz w:val="20"/>
              </w:rPr>
              <w:t xml:space="preserve">name: </w:t>
            </w:r>
            <w:r w:rsidR="00D714F2" w:rsidRPr="000E2896">
              <w:rPr>
                <w:rFonts w:ascii="Courier New" w:hAnsi="Courier New" w:cs="Courier New"/>
                <w:b/>
                <w:color w:val="auto"/>
                <w:sz w:val="20"/>
              </w:rPr>
              <w:t>Jordan</w:t>
            </w:r>
          </w:p>
          <w:p w14:paraId="5D0064B3" w14:textId="658DE176" w:rsidR="00D714F2" w:rsidRDefault="00D714F2" w:rsidP="007478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E2896">
              <w:rPr>
                <w:rFonts w:ascii="Courier New" w:hAnsi="Courier New" w:cs="Courier New"/>
                <w:color w:val="auto"/>
                <w:sz w:val="20"/>
              </w:rPr>
              <w:t xml:space="preserve">Your </w:t>
            </w:r>
            <w:r>
              <w:rPr>
                <w:rFonts w:ascii="Courier New" w:hAnsi="Courier New" w:cs="Courier New"/>
                <w:color w:val="auto"/>
                <w:sz w:val="20"/>
              </w:rPr>
              <w:t xml:space="preserve">full </w:t>
            </w:r>
            <w:r w:rsidR="00355B2D">
              <w:rPr>
                <w:rFonts w:ascii="Courier New" w:hAnsi="Courier New" w:cs="Courier New"/>
                <w:color w:val="auto"/>
                <w:sz w:val="20"/>
              </w:rPr>
              <w:t>name is Michael Jordan</w:t>
            </w:r>
          </w:p>
        </w:tc>
      </w:tr>
      <w:tr w:rsidR="00D714F2" w14:paraId="1140323E" w14:textId="77777777" w:rsidTr="00526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910E180" w14:textId="6D307533" w:rsidR="00D714F2" w:rsidRPr="005C3C96" w:rsidRDefault="00ED119F" w:rsidP="00747872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2. </w:t>
            </w:r>
            <w:r w:rsidR="009037A4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Capitalized name</w:t>
            </w:r>
          </w:p>
        </w:tc>
        <w:tc>
          <w:tcPr>
            <w:tcW w:w="5436" w:type="dxa"/>
            <w:vAlign w:val="center"/>
          </w:tcPr>
          <w:p w14:paraId="27A7B9A7" w14:textId="19B91899" w:rsidR="00D714F2" w:rsidRPr="005C3C96" w:rsidRDefault="00ED119F" w:rsidP="00B269C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C3C96">
              <w:rPr>
                <w:rFonts w:ascii="Cambria" w:hAnsi="Cambria"/>
              </w:rPr>
              <w:t>Viết chương trình chuyển những gì người dùng nhập vào thành chữ hoa</w:t>
            </w:r>
            <w:r w:rsidR="00B269CB" w:rsidRPr="005C3C96">
              <w:rPr>
                <w:rFonts w:ascii="Cambria" w:hAnsi="Cambria"/>
              </w:rPr>
              <w:t>.</w:t>
            </w:r>
          </w:p>
        </w:tc>
        <w:tc>
          <w:tcPr>
            <w:tcW w:w="3564" w:type="dxa"/>
            <w:vAlign w:val="center"/>
          </w:tcPr>
          <w:p w14:paraId="462F9E2D" w14:textId="50BA34F0" w:rsidR="00AD2B9A" w:rsidRPr="000E2896" w:rsidRDefault="00AD2B9A" w:rsidP="0074787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Your input</w:t>
            </w:r>
            <w:r w:rsidRPr="000E2896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MindX School</w:t>
            </w:r>
          </w:p>
          <w:p w14:paraId="688A0073" w14:textId="5B513020" w:rsidR="00D714F2" w:rsidRPr="00AD2B9A" w:rsidRDefault="00AD2B9A" w:rsidP="0074787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Capitalized: MINDX SCHOOL</w:t>
            </w:r>
          </w:p>
        </w:tc>
      </w:tr>
      <w:tr w:rsidR="005C59B3" w14:paraId="3519E5CC" w14:textId="77777777" w:rsidTr="00526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6D42EAA" w14:textId="770D111F" w:rsidR="005C59B3" w:rsidRPr="005C3C96" w:rsidRDefault="005C59B3" w:rsidP="00747872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3. </w:t>
            </w:r>
            <w:r w:rsidR="009037A4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Square number</w:t>
            </w:r>
          </w:p>
        </w:tc>
        <w:tc>
          <w:tcPr>
            <w:tcW w:w="5436" w:type="dxa"/>
            <w:vAlign w:val="center"/>
          </w:tcPr>
          <w:p w14:paraId="750F2E29" w14:textId="6CF16292" w:rsidR="005C59B3" w:rsidRPr="005C3C96" w:rsidRDefault="005C59B3" w:rsidP="00B269C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C3C96">
              <w:rPr>
                <w:rFonts w:ascii="Cambria" w:hAnsi="Cambria"/>
              </w:rPr>
              <w:t>Viết chương trình cho người dùng nhập vào một số rồi in ra bình phương của số vừa nhập</w:t>
            </w:r>
            <w:r w:rsidR="00B269CB" w:rsidRPr="005C3C96">
              <w:rPr>
                <w:rFonts w:ascii="Cambria" w:hAnsi="Cambria"/>
              </w:rPr>
              <w:t>.</w:t>
            </w:r>
          </w:p>
        </w:tc>
        <w:tc>
          <w:tcPr>
            <w:tcW w:w="3564" w:type="dxa"/>
            <w:vAlign w:val="center"/>
          </w:tcPr>
          <w:p w14:paraId="5AA17B38" w14:textId="213FA62A" w:rsidR="005C59B3" w:rsidRPr="000E2896" w:rsidRDefault="005C59B3" w:rsidP="007478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 a number</w:t>
            </w:r>
            <w:r w:rsidRPr="000E2896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3</w:t>
            </w:r>
          </w:p>
          <w:p w14:paraId="626AC524" w14:textId="58B15088" w:rsidR="005C59B3" w:rsidRDefault="005C59B3" w:rsidP="007478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Squared input: 9</w:t>
            </w:r>
            <w:r w:rsidR="00086661">
              <w:rPr>
                <w:rFonts w:ascii="Courier New" w:hAnsi="Courier New" w:cs="Courier New"/>
                <w:color w:val="auto"/>
                <w:sz w:val="20"/>
              </w:rPr>
              <w:t>.0</w:t>
            </w:r>
          </w:p>
        </w:tc>
      </w:tr>
      <w:tr w:rsidR="005C59B3" w14:paraId="6298FE3A" w14:textId="77777777" w:rsidTr="00526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764424C" w14:textId="4B56CC2B" w:rsidR="005C59B3" w:rsidRPr="005C3C96" w:rsidRDefault="005C59B3" w:rsidP="00747872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4.</w:t>
            </w:r>
            <w:r w:rsidR="009037A4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 Turtle with custom radius</w:t>
            </w:r>
          </w:p>
        </w:tc>
        <w:tc>
          <w:tcPr>
            <w:tcW w:w="5436" w:type="dxa"/>
            <w:vAlign w:val="center"/>
          </w:tcPr>
          <w:p w14:paraId="0C50563F" w14:textId="035F75B3" w:rsidR="005C59B3" w:rsidRPr="005C3C96" w:rsidRDefault="005C59B3" w:rsidP="00B269C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C3C96">
              <w:rPr>
                <w:rFonts w:ascii="Cambria" w:hAnsi="Cambria"/>
              </w:rPr>
              <w:t>Viết chương trình cho người dùng nhập vào một số rồi dùng turtle vẽ một hình tròn có bán kính đúng bằng số mà người dùng nhập vào</w:t>
            </w:r>
            <w:r w:rsidR="00B269CB" w:rsidRPr="005C3C96">
              <w:rPr>
                <w:rFonts w:ascii="Cambria" w:hAnsi="Cambria"/>
              </w:rPr>
              <w:t>.</w:t>
            </w:r>
          </w:p>
        </w:tc>
        <w:tc>
          <w:tcPr>
            <w:tcW w:w="3564" w:type="dxa"/>
            <w:vAlign w:val="center"/>
          </w:tcPr>
          <w:p w14:paraId="3343D5C7" w14:textId="1945031F" w:rsidR="005C59B3" w:rsidRPr="000E2896" w:rsidRDefault="005C59B3" w:rsidP="0074787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 circle</w:t>
            </w:r>
            <w:r w:rsidRPr="005C59B3">
              <w:rPr>
                <w:rFonts w:ascii="Courier New" w:hAnsi="Courier New" w:cs="Courier New"/>
                <w:color w:val="auto"/>
                <w:sz w:val="20"/>
              </w:rPr>
              <w:t>'</w:t>
            </w:r>
            <w:r>
              <w:rPr>
                <w:rFonts w:ascii="Courier New" w:hAnsi="Courier New" w:cs="Courier New"/>
                <w:color w:val="auto"/>
                <w:sz w:val="20"/>
              </w:rPr>
              <w:t>s radius</w:t>
            </w:r>
            <w:r w:rsidRPr="000E2896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 w:rsidR="00E25A2F">
              <w:rPr>
                <w:rFonts w:ascii="Courier New" w:hAnsi="Courier New" w:cs="Courier New"/>
                <w:b/>
                <w:color w:val="auto"/>
                <w:sz w:val="20"/>
              </w:rPr>
              <w:t>100</w:t>
            </w:r>
          </w:p>
          <w:p w14:paraId="0109734D" w14:textId="29CD7287" w:rsidR="005C59B3" w:rsidRDefault="00E25A2F" w:rsidP="00E25A2F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99EBD31" wp14:editId="607BBD21">
                  <wp:extent cx="1109345" cy="1046018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752"/>
                          <a:stretch/>
                        </pic:blipFill>
                        <pic:spPr bwMode="auto">
                          <a:xfrm>
                            <a:off x="0" y="0"/>
                            <a:ext cx="1113111" cy="1049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ABC55" w14:textId="10F3674D" w:rsidR="00D714F2" w:rsidRPr="00476DD6" w:rsidRDefault="00AD2B9A" w:rsidP="00A6637B">
      <w:pPr>
        <w:rPr>
          <w:i/>
          <w:color w:val="auto"/>
        </w:rPr>
      </w:pPr>
      <w:r w:rsidRPr="00476DD6">
        <w:rPr>
          <w:i/>
        </w:rPr>
        <w:t>*Phần in đậm trong kết quả mong đợi thể hiệ</w:t>
      </w:r>
      <w:r w:rsidR="00476DD6">
        <w:rPr>
          <w:i/>
        </w:rPr>
        <w:t>n nội dung nhập từ</w:t>
      </w:r>
      <w:r w:rsidRPr="00476DD6">
        <w:rPr>
          <w:i/>
        </w:rPr>
        <w:t xml:space="preserve"> người dùng.</w:t>
      </w:r>
    </w:p>
    <w:p w14:paraId="4A5C2356" w14:textId="025C10EF" w:rsidR="005C3C96" w:rsidRPr="00ED119F" w:rsidRDefault="005C3C96" w:rsidP="005C3C96">
      <w:pPr>
        <w:pStyle w:val="Heading10"/>
        <w:spacing w:before="600" w:after="240"/>
        <w:rPr>
          <w:rFonts w:ascii="Cambria" w:hAnsi="Cambria"/>
        </w:rPr>
      </w:pPr>
      <w:r>
        <w:t xml:space="preserve">Phần </w:t>
      </w:r>
      <w:r>
        <w:rPr>
          <w:rFonts w:ascii="Cambria" w:hAnsi="Cambria"/>
        </w:rPr>
        <w:t xml:space="preserve">2.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Pr="00ED119F">
        <w:rPr>
          <w:rFonts w:ascii="Cambria" w:hAnsi="Cambria"/>
          <w:b/>
          <w:i/>
          <w:color w:val="595959" w:themeColor="text1" w:themeTint="A6"/>
          <w:sz w:val="24"/>
        </w:rPr>
        <w:t>15</w:t>
      </w:r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5436"/>
        <w:gridCol w:w="3564"/>
      </w:tblGrid>
      <w:tr w:rsidR="005C3C96" w14:paraId="0EC531BA" w14:textId="77777777" w:rsidTr="00324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BC471C2" w14:textId="77777777" w:rsidR="005C3C96" w:rsidRPr="00747872" w:rsidRDefault="005C3C96" w:rsidP="00324279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5436" w:type="dxa"/>
          </w:tcPr>
          <w:p w14:paraId="4A4CFF4F" w14:textId="77777777" w:rsidR="005C3C96" w:rsidRPr="00747872" w:rsidRDefault="005C3C96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3564" w:type="dxa"/>
          </w:tcPr>
          <w:p w14:paraId="06EB5FC1" w14:textId="77777777" w:rsidR="005C3C96" w:rsidRPr="00747872" w:rsidRDefault="005C3C96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5C3C96" w14:paraId="3400B832" w14:textId="77777777" w:rsidTr="005C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E117267" w14:textId="5BE37BD7" w:rsidR="005C3C96" w:rsidRPr="005C3C96" w:rsidRDefault="005C3C96" w:rsidP="005C3C96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1. </w:t>
            </w:r>
            <w:r w:rsidR="009037A4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3 to 12 sequence</w:t>
            </w:r>
          </w:p>
        </w:tc>
        <w:tc>
          <w:tcPr>
            <w:tcW w:w="5436" w:type="dxa"/>
            <w:vAlign w:val="center"/>
          </w:tcPr>
          <w:p w14:paraId="3E5EBE59" w14:textId="29F02FDE" w:rsidR="005C3C96" w:rsidRPr="005C3C96" w:rsidRDefault="005C3C96" w:rsidP="005C3C9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C3C96">
              <w:rPr>
                <w:rFonts w:ascii="Cambria" w:hAnsi="Cambria"/>
              </w:rPr>
              <w:t>Viết chương trình in ra một dãy số từ 3 đế</w:t>
            </w:r>
            <w:r>
              <w:rPr>
                <w:rFonts w:ascii="Cambria" w:hAnsi="Cambria"/>
              </w:rPr>
              <w:t>n 12</w:t>
            </w:r>
            <w:r w:rsidR="00BD1F9A">
              <w:rPr>
                <w:rFonts w:ascii="Cambria" w:hAnsi="Cambria"/>
              </w:rPr>
              <w:t>.</w:t>
            </w:r>
          </w:p>
        </w:tc>
        <w:tc>
          <w:tcPr>
            <w:tcW w:w="3564" w:type="dxa"/>
            <w:vAlign w:val="center"/>
          </w:tcPr>
          <w:p w14:paraId="4996A9E6" w14:textId="7C496B13" w:rsidR="005C3C96" w:rsidRDefault="00E442FA" w:rsidP="005C3C9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3 4 5 6 7 8 9 10 11 12</w:t>
            </w:r>
            <w:r w:rsidR="005C3C96">
              <w:rPr>
                <w:color w:val="auto"/>
              </w:rPr>
              <w:t xml:space="preserve"> </w:t>
            </w:r>
          </w:p>
        </w:tc>
      </w:tr>
      <w:tr w:rsidR="005C3C96" w14:paraId="6553F9B8" w14:textId="77777777" w:rsidTr="005C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1AA71ABA" w14:textId="4112C85D" w:rsidR="005C3C96" w:rsidRPr="005C3C96" w:rsidRDefault="005C3C96" w:rsidP="005C3C96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2.</w:t>
            </w:r>
            <w:r w:rsidR="009037A4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 0 to n sequence</w:t>
            </w:r>
          </w:p>
        </w:tc>
        <w:tc>
          <w:tcPr>
            <w:tcW w:w="5436" w:type="dxa"/>
            <w:vAlign w:val="center"/>
          </w:tcPr>
          <w:p w14:paraId="17B90CC4" w14:textId="7E6929B1" w:rsidR="005C3C96" w:rsidRPr="005C3C96" w:rsidRDefault="005C3C96" w:rsidP="005C3C9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C3C96">
              <w:rPr>
                <w:rFonts w:ascii="Cambria" w:hAnsi="Cambria"/>
              </w:rPr>
              <w:t>Viết chương trình in ra một dãy số từ 0 đến n, n &gt; 0 do người dùng nhập vào</w:t>
            </w:r>
            <w:r w:rsidR="00BD1F9A">
              <w:rPr>
                <w:rFonts w:ascii="Cambria" w:hAnsi="Cambria"/>
              </w:rPr>
              <w:t>.</w:t>
            </w:r>
          </w:p>
        </w:tc>
        <w:tc>
          <w:tcPr>
            <w:tcW w:w="3564" w:type="dxa"/>
            <w:vAlign w:val="center"/>
          </w:tcPr>
          <w:p w14:paraId="14D54B14" w14:textId="71E9D522" w:rsidR="00E442FA" w:rsidRPr="000E2896" w:rsidRDefault="00E442FA" w:rsidP="00E442F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 a number</w:t>
            </w:r>
            <w:r w:rsidRPr="000E2896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5</w:t>
            </w:r>
          </w:p>
          <w:p w14:paraId="6D1BFA08" w14:textId="512FD9B9" w:rsidR="005C3C96" w:rsidRPr="00AD2B9A" w:rsidRDefault="00E442FA" w:rsidP="00E442F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0 1 2 3 4 5</w:t>
            </w:r>
          </w:p>
        </w:tc>
      </w:tr>
      <w:tr w:rsidR="005C3C96" w14:paraId="7ED65D83" w14:textId="77777777" w:rsidTr="005C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19FE893" w14:textId="089D68C9" w:rsidR="005C3C96" w:rsidRPr="005C3C96" w:rsidRDefault="005C3C96" w:rsidP="005C3C96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3. </w:t>
            </w:r>
            <w:r w:rsidR="009037A4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0 to n odd sequence</w:t>
            </w:r>
          </w:p>
        </w:tc>
        <w:tc>
          <w:tcPr>
            <w:tcW w:w="5436" w:type="dxa"/>
            <w:vAlign w:val="center"/>
          </w:tcPr>
          <w:p w14:paraId="4EAA3C59" w14:textId="23716789" w:rsidR="005C3C96" w:rsidRPr="005C3C96" w:rsidRDefault="005C3C96" w:rsidP="005C3C9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C3C96">
              <w:rPr>
                <w:rFonts w:ascii="Cambria" w:hAnsi="Cambria"/>
              </w:rPr>
              <w:t>Viết chương trình in ra một dãy số lẻ từ</w:t>
            </w:r>
            <w:r w:rsidR="00E442FA">
              <w:rPr>
                <w:rFonts w:ascii="Cambria" w:hAnsi="Cambria"/>
              </w:rPr>
              <w:t xml:space="preserve"> 1</w:t>
            </w:r>
            <w:r w:rsidRPr="005C3C96">
              <w:rPr>
                <w:rFonts w:ascii="Cambria" w:hAnsi="Cambria"/>
              </w:rPr>
              <w:t xml:space="preserve"> đế</w:t>
            </w:r>
            <w:r w:rsidR="00E442FA">
              <w:rPr>
                <w:rFonts w:ascii="Cambria" w:hAnsi="Cambria"/>
              </w:rPr>
              <w:t>n n</w:t>
            </w:r>
            <w:r w:rsidRPr="005C3C96">
              <w:rPr>
                <w:rFonts w:ascii="Cambria" w:hAnsi="Cambria"/>
              </w:rPr>
              <w:t>, n &gt; 0 do người dùng nhập vào</w:t>
            </w:r>
            <w:r w:rsidR="00BD1F9A">
              <w:rPr>
                <w:rFonts w:ascii="Cambria" w:hAnsi="Cambria"/>
              </w:rPr>
              <w:t>.</w:t>
            </w:r>
          </w:p>
        </w:tc>
        <w:tc>
          <w:tcPr>
            <w:tcW w:w="3564" w:type="dxa"/>
            <w:vAlign w:val="center"/>
          </w:tcPr>
          <w:p w14:paraId="73DA0037" w14:textId="4F3BAC42" w:rsidR="005C3C96" w:rsidRPr="000E2896" w:rsidRDefault="005C3C96" w:rsidP="005C3C9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 a number</w:t>
            </w:r>
            <w:r w:rsidRPr="000E2896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 w:rsidR="00E442FA">
              <w:rPr>
                <w:rFonts w:ascii="Courier New" w:hAnsi="Courier New" w:cs="Courier New"/>
                <w:b/>
                <w:color w:val="auto"/>
                <w:sz w:val="20"/>
              </w:rPr>
              <w:t>10</w:t>
            </w:r>
          </w:p>
          <w:p w14:paraId="0D472EAD" w14:textId="39F9A3FA" w:rsidR="005C3C96" w:rsidRDefault="00E442FA" w:rsidP="005C3C9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1 3 5 7 9</w:t>
            </w:r>
          </w:p>
        </w:tc>
      </w:tr>
      <w:tr w:rsidR="005C3C96" w14:paraId="1F43C76B" w14:textId="77777777" w:rsidTr="005C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00CE736A" w14:textId="19C9A80F" w:rsidR="005C3C96" w:rsidRPr="005C3C96" w:rsidRDefault="005C3C96" w:rsidP="005C3C96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4. </w:t>
            </w:r>
            <w:r w:rsidR="009037A4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Polygon with custom edge number</w:t>
            </w:r>
          </w:p>
        </w:tc>
        <w:tc>
          <w:tcPr>
            <w:tcW w:w="5436" w:type="dxa"/>
            <w:vAlign w:val="center"/>
          </w:tcPr>
          <w:p w14:paraId="0B2E50B3" w14:textId="509DAC8A" w:rsidR="005C3C96" w:rsidRPr="005C3C96" w:rsidRDefault="005C3C96" w:rsidP="005C3C9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C3C96">
              <w:rPr>
                <w:rFonts w:ascii="Cambria" w:hAnsi="Cambria"/>
              </w:rPr>
              <w:t>Viết chương trình dùng turtle vẽ một hình đa giác, đa giác này có số cạnh do người dùng nhập vào</w:t>
            </w:r>
            <w:r w:rsidR="00BD1F9A">
              <w:rPr>
                <w:rFonts w:ascii="Cambria" w:hAnsi="Cambria"/>
              </w:rPr>
              <w:t>.</w:t>
            </w:r>
          </w:p>
        </w:tc>
        <w:tc>
          <w:tcPr>
            <w:tcW w:w="3564" w:type="dxa"/>
            <w:vAlign w:val="center"/>
          </w:tcPr>
          <w:p w14:paraId="0ADA966F" w14:textId="3B4AF514" w:rsidR="005C3C96" w:rsidRPr="000E2896" w:rsidRDefault="00E442FA" w:rsidP="005C3C9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 number of edges</w:t>
            </w:r>
            <w:r w:rsidR="005C3C96" w:rsidRPr="000E2896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 w:rsidR="002F1F1F">
              <w:rPr>
                <w:rFonts w:ascii="Courier New" w:hAnsi="Courier New" w:cs="Courier New"/>
                <w:b/>
                <w:color w:val="auto"/>
                <w:sz w:val="20"/>
              </w:rPr>
              <w:t>6</w:t>
            </w:r>
          </w:p>
          <w:p w14:paraId="7EC9D02A" w14:textId="160E5CDE" w:rsidR="005C3C96" w:rsidRDefault="002F1F1F" w:rsidP="00D82B01">
            <w:pPr>
              <w:spacing w:before="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4BEDB92" wp14:editId="21E2CC08">
                  <wp:extent cx="1100279" cy="973455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16284" cy="987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266E67" w14:textId="77777777" w:rsidR="002F1F1F" w:rsidRDefault="002F1F1F" w:rsidP="009037A4">
      <w:pPr>
        <w:pStyle w:val="Heading10"/>
        <w:spacing w:before="600" w:after="240"/>
      </w:pPr>
    </w:p>
    <w:p w14:paraId="4F30A627" w14:textId="77777777" w:rsidR="002F1F1F" w:rsidRDefault="002F1F1F">
      <w:pPr>
        <w:rPr>
          <w:rFonts w:asciiTheme="majorHAnsi" w:eastAsiaTheme="majorEastAsia" w:hAnsiTheme="majorHAnsi" w:cstheme="majorBidi"/>
          <w:color w:val="BE120E"/>
          <w:sz w:val="32"/>
        </w:rPr>
      </w:pPr>
      <w:r>
        <w:br w:type="page"/>
      </w:r>
    </w:p>
    <w:p w14:paraId="7EC98A29" w14:textId="24773D64" w:rsidR="009037A4" w:rsidRPr="00ED119F" w:rsidRDefault="009037A4" w:rsidP="009037A4">
      <w:pPr>
        <w:pStyle w:val="Heading10"/>
        <w:spacing w:before="600" w:after="240"/>
        <w:rPr>
          <w:rFonts w:ascii="Cambria" w:hAnsi="Cambria"/>
        </w:rPr>
      </w:pPr>
      <w:r>
        <w:lastRenderedPageBreak/>
        <w:t xml:space="preserve">Phần </w:t>
      </w:r>
      <w:r>
        <w:rPr>
          <w:rFonts w:ascii="Cambria" w:hAnsi="Cambria"/>
        </w:rPr>
        <w:t xml:space="preserve">3.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773165">
        <w:rPr>
          <w:rFonts w:ascii="Cambria" w:hAnsi="Cambria"/>
          <w:b/>
          <w:i/>
          <w:color w:val="595959" w:themeColor="text1" w:themeTint="A6"/>
          <w:sz w:val="24"/>
        </w:rPr>
        <w:t>15</w:t>
      </w:r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5436"/>
        <w:gridCol w:w="3564"/>
      </w:tblGrid>
      <w:tr w:rsidR="009037A4" w14:paraId="0278FBE5" w14:textId="77777777" w:rsidTr="00324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4C63F4F" w14:textId="77777777" w:rsidR="009037A4" w:rsidRPr="00747872" w:rsidRDefault="009037A4" w:rsidP="00324279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5436" w:type="dxa"/>
          </w:tcPr>
          <w:p w14:paraId="14776948" w14:textId="77777777" w:rsidR="009037A4" w:rsidRPr="00747872" w:rsidRDefault="009037A4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3564" w:type="dxa"/>
          </w:tcPr>
          <w:p w14:paraId="440EAFBF" w14:textId="77777777" w:rsidR="009037A4" w:rsidRPr="00747872" w:rsidRDefault="009037A4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9037A4" w14:paraId="4BCDB1FB" w14:textId="77777777" w:rsidTr="00324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76643AEF" w14:textId="68411466" w:rsidR="009037A4" w:rsidRPr="005C3C96" w:rsidRDefault="009037A4" w:rsidP="00324279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1. </w:t>
            </w: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9037A4">
              <w:rPr>
                <w:rFonts w:ascii="Cambria" w:hAnsi="Cambria"/>
                <w:color w:val="404040" w:themeColor="text1" w:themeTint="BF"/>
                <w:sz w:val="21"/>
              </w:rPr>
              <w:t>Larger than 13</w:t>
            </w:r>
          </w:p>
        </w:tc>
        <w:tc>
          <w:tcPr>
            <w:tcW w:w="5436" w:type="dxa"/>
            <w:vAlign w:val="center"/>
          </w:tcPr>
          <w:p w14:paraId="7E35CC3F" w14:textId="03EAAC0E" w:rsidR="009037A4" w:rsidRPr="005C3C96" w:rsidRDefault="009037A4" w:rsidP="00324279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9037A4">
              <w:rPr>
                <w:rFonts w:ascii="Cambria" w:hAnsi="Cambria"/>
              </w:rPr>
              <w:t>Viết chương trình cho người dùng nhập vào một số rồi in ra cho biết số này có lớn hơn 13 hay không</w:t>
            </w:r>
          </w:p>
        </w:tc>
        <w:tc>
          <w:tcPr>
            <w:tcW w:w="3564" w:type="dxa"/>
            <w:vAlign w:val="center"/>
          </w:tcPr>
          <w:p w14:paraId="7C95D221" w14:textId="77777777" w:rsidR="009037A4" w:rsidRPr="000E2896" w:rsidRDefault="009037A4" w:rsidP="009037A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 a number</w:t>
            </w:r>
            <w:r w:rsidRPr="000E2896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5</w:t>
            </w:r>
          </w:p>
          <w:p w14:paraId="70E99388" w14:textId="0783B10C" w:rsidR="009037A4" w:rsidRDefault="009037A4" w:rsidP="009037A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This number is not larger than 13</w:t>
            </w:r>
          </w:p>
        </w:tc>
      </w:tr>
      <w:tr w:rsidR="009037A4" w14:paraId="3E37270D" w14:textId="77777777" w:rsidTr="00324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2D31C17A" w14:textId="23B87BCD" w:rsidR="009037A4" w:rsidRPr="005C3C96" w:rsidRDefault="009037A4" w:rsidP="00324279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2.</w:t>
            </w: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9037A4">
              <w:rPr>
                <w:rFonts w:ascii="Cambria" w:hAnsi="Cambria"/>
                <w:color w:val="404040" w:themeColor="text1" w:themeTint="BF"/>
                <w:sz w:val="21"/>
              </w:rPr>
              <w:t>Even</w:t>
            </w: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 check</w:t>
            </w:r>
          </w:p>
        </w:tc>
        <w:tc>
          <w:tcPr>
            <w:tcW w:w="5436" w:type="dxa"/>
            <w:vAlign w:val="center"/>
          </w:tcPr>
          <w:p w14:paraId="68D8303F" w14:textId="50391CEA" w:rsidR="009037A4" w:rsidRPr="005C3C96" w:rsidRDefault="009037A4" w:rsidP="0032427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9037A4">
              <w:rPr>
                <w:rFonts w:ascii="Cambria" w:hAnsi="Cambria"/>
              </w:rPr>
              <w:t>Viết chương trình cho người dùng nhập vào một số rồi in ra cho biết số này có phải là số chẵn hay không</w:t>
            </w:r>
          </w:p>
        </w:tc>
        <w:tc>
          <w:tcPr>
            <w:tcW w:w="3564" w:type="dxa"/>
            <w:vAlign w:val="center"/>
          </w:tcPr>
          <w:p w14:paraId="48BFD34D" w14:textId="77777777" w:rsidR="009037A4" w:rsidRPr="000E2896" w:rsidRDefault="009037A4" w:rsidP="0032427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 a number</w:t>
            </w:r>
            <w:r w:rsidRPr="000E2896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5</w:t>
            </w:r>
          </w:p>
          <w:p w14:paraId="021A18D4" w14:textId="5500B8B1" w:rsidR="009037A4" w:rsidRPr="00AD2B9A" w:rsidRDefault="009037A4" w:rsidP="0032427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This number is not even</w:t>
            </w:r>
          </w:p>
        </w:tc>
      </w:tr>
      <w:tr w:rsidR="009037A4" w14:paraId="43E3A1B1" w14:textId="77777777" w:rsidTr="00324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4E1F3BE" w14:textId="6015A16C" w:rsidR="009037A4" w:rsidRPr="005C3C96" w:rsidRDefault="009037A4" w:rsidP="00324279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3. </w:t>
            </w: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9037A4">
              <w:rPr>
                <w:rFonts w:ascii="Cambria" w:hAnsi="Cambria"/>
                <w:color w:val="404040" w:themeColor="text1" w:themeTint="BF"/>
                <w:sz w:val="21"/>
              </w:rPr>
              <w:t>Days of month</w:t>
            </w:r>
          </w:p>
        </w:tc>
        <w:tc>
          <w:tcPr>
            <w:tcW w:w="5436" w:type="dxa"/>
            <w:vAlign w:val="center"/>
          </w:tcPr>
          <w:p w14:paraId="4B509E95" w14:textId="21DE02A4" w:rsidR="009037A4" w:rsidRPr="005C3C96" w:rsidRDefault="009037A4" w:rsidP="00324279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9037A4">
              <w:rPr>
                <w:rFonts w:ascii="Cambria" w:hAnsi="Cambria"/>
              </w:rPr>
              <w:t>Viết chương trình cho người dùng nhập vào một tháng trong năm và in ra số ngày của tháng này</w:t>
            </w:r>
          </w:p>
        </w:tc>
        <w:tc>
          <w:tcPr>
            <w:tcW w:w="3564" w:type="dxa"/>
            <w:vAlign w:val="center"/>
          </w:tcPr>
          <w:p w14:paraId="6EE09CCF" w14:textId="2266AC77" w:rsidR="009037A4" w:rsidRPr="000E2896" w:rsidRDefault="009037A4" w:rsidP="0032427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 a month</w:t>
            </w:r>
            <w:r w:rsidRPr="000E2896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10</w:t>
            </w:r>
          </w:p>
          <w:p w14:paraId="39EC9381" w14:textId="3EFE32F4" w:rsidR="009037A4" w:rsidRDefault="009037A4" w:rsidP="0032427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This month has 31 days</w:t>
            </w:r>
          </w:p>
        </w:tc>
      </w:tr>
    </w:tbl>
    <w:p w14:paraId="69998ACD" w14:textId="51BA7D18" w:rsidR="00EE3D4D" w:rsidRPr="00ED119F" w:rsidRDefault="00EE3D4D" w:rsidP="00EE3D4D">
      <w:pPr>
        <w:pStyle w:val="Heading10"/>
        <w:spacing w:before="600" w:after="240"/>
        <w:rPr>
          <w:rFonts w:ascii="Cambria" w:hAnsi="Cambria"/>
        </w:rPr>
      </w:pPr>
      <w:r>
        <w:t xml:space="preserve">Phần </w:t>
      </w:r>
      <w:r>
        <w:rPr>
          <w:rFonts w:ascii="Cambria" w:hAnsi="Cambria"/>
        </w:rPr>
        <w:t xml:space="preserve">4.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773165">
        <w:rPr>
          <w:rFonts w:ascii="Cambria" w:hAnsi="Cambria"/>
          <w:b/>
          <w:i/>
          <w:color w:val="595959" w:themeColor="text1" w:themeTint="A6"/>
          <w:sz w:val="24"/>
        </w:rPr>
        <w:t>25</w:t>
      </w:r>
      <w:bookmarkStart w:id="0" w:name="_GoBack"/>
      <w:bookmarkEnd w:id="0"/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3870"/>
        <w:gridCol w:w="5130"/>
      </w:tblGrid>
      <w:tr w:rsidR="00EE3D4D" w14:paraId="7C9A826E" w14:textId="77777777" w:rsidTr="00390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26ED4D5" w14:textId="77777777" w:rsidR="00EE3D4D" w:rsidRPr="00747872" w:rsidRDefault="00EE3D4D" w:rsidP="00324279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3870" w:type="dxa"/>
          </w:tcPr>
          <w:p w14:paraId="30E7C612" w14:textId="77777777" w:rsidR="00EE3D4D" w:rsidRPr="00747872" w:rsidRDefault="00EE3D4D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5130" w:type="dxa"/>
          </w:tcPr>
          <w:p w14:paraId="46A68072" w14:textId="77777777" w:rsidR="00EE3D4D" w:rsidRPr="00747872" w:rsidRDefault="00EE3D4D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EE3D4D" w14:paraId="2E1238B6" w14:textId="77777777" w:rsidTr="00390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E8AC12D" w14:textId="5512F36A" w:rsidR="00EE3D4D" w:rsidRPr="005C3C96" w:rsidRDefault="00EE3D4D" w:rsidP="00324279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1. </w:t>
            </w: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EE3D4D">
              <w:rPr>
                <w:rFonts w:ascii="Cambria" w:hAnsi="Cambria"/>
                <w:color w:val="404040" w:themeColor="text1" w:themeTint="BF"/>
                <w:sz w:val="21"/>
              </w:rPr>
              <w:t>Registration simulation</w:t>
            </w:r>
          </w:p>
        </w:tc>
        <w:tc>
          <w:tcPr>
            <w:tcW w:w="3870" w:type="dxa"/>
            <w:vAlign w:val="center"/>
          </w:tcPr>
          <w:p w14:paraId="3C21C812" w14:textId="11A6B6CF" w:rsidR="00EE3D4D" w:rsidRPr="005C3C96" w:rsidRDefault="00EE3D4D" w:rsidP="00EE3D4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E3D4D">
              <w:rPr>
                <w:rFonts w:ascii="Cambria" w:hAnsi="Cambria"/>
              </w:rPr>
              <w:t>Viết chương trình cho phép người dùng đăng ký tài khoản</w:t>
            </w:r>
            <w:r>
              <w:rPr>
                <w:rFonts w:ascii="Cambria" w:hAnsi="Cambria"/>
              </w:rPr>
              <w:t xml:space="preserve"> với 3 thông tin: </w:t>
            </w:r>
            <w:r w:rsidRPr="00EE3D4D">
              <w:rPr>
                <w:rFonts w:ascii="Cambria" w:hAnsi="Cambria"/>
              </w:rPr>
              <w:t>tên đăng nhập, mật khẩu, email</w:t>
            </w:r>
          </w:p>
        </w:tc>
        <w:tc>
          <w:tcPr>
            <w:tcW w:w="5130" w:type="dxa"/>
            <w:vAlign w:val="center"/>
          </w:tcPr>
          <w:p w14:paraId="25119D40" w14:textId="0873DA01" w:rsidR="00C15618" w:rsidRDefault="00C15618" w:rsidP="0032427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== Registration ==</w:t>
            </w:r>
          </w:p>
          <w:p w14:paraId="77052384" w14:textId="63AF2D04" w:rsidR="00EE3D4D" w:rsidRPr="000E2896" w:rsidRDefault="00C15618" w:rsidP="0032427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Username</w:t>
            </w:r>
            <w:r w:rsidR="00EE3D4D" w:rsidRPr="000E2896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admin</w:t>
            </w:r>
          </w:p>
          <w:p w14:paraId="63C3CDF1" w14:textId="195A39B4" w:rsidR="00EE3D4D" w:rsidRDefault="00C15618" w:rsidP="0032427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Password: </w:t>
            </w:r>
            <w:r w:rsidRPr="00C15618">
              <w:rPr>
                <w:rFonts w:ascii="Courier New" w:hAnsi="Courier New" w:cs="Courier New"/>
                <w:b/>
                <w:color w:val="auto"/>
                <w:sz w:val="20"/>
              </w:rPr>
              <w:t>12345</w:t>
            </w:r>
          </w:p>
          <w:p w14:paraId="30C7A38B" w14:textId="41AFE260" w:rsidR="00C15618" w:rsidRDefault="00C15618" w:rsidP="0032427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Email: </w:t>
            </w:r>
            <w:r w:rsidRPr="00C15618">
              <w:rPr>
                <w:rFonts w:ascii="Courier New" w:hAnsi="Courier New" w:cs="Courier New"/>
                <w:b/>
                <w:color w:val="auto"/>
                <w:sz w:val="20"/>
              </w:rPr>
              <w:t>abc@gmai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l</w:t>
            </w:r>
            <w:r w:rsidRPr="00C15618">
              <w:rPr>
                <w:rFonts w:ascii="Courier New" w:hAnsi="Courier New" w:cs="Courier New"/>
                <w:b/>
                <w:color w:val="auto"/>
                <w:sz w:val="20"/>
              </w:rPr>
              <w:t>.com</w:t>
            </w:r>
          </w:p>
          <w:p w14:paraId="1B307C03" w14:textId="017459FC" w:rsidR="00C15618" w:rsidRDefault="00C15618" w:rsidP="0032427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Registered successfully.</w:t>
            </w:r>
          </w:p>
        </w:tc>
      </w:tr>
      <w:tr w:rsidR="00EE3D4D" w14:paraId="41A6AFA5" w14:textId="77777777" w:rsidTr="00390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0C166BBF" w14:textId="33C37D45" w:rsidR="00EE3D4D" w:rsidRPr="005C3C96" w:rsidRDefault="00EE3D4D" w:rsidP="00324279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2.</w:t>
            </w: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EE3D4D">
              <w:rPr>
                <w:rFonts w:ascii="Cambria" w:hAnsi="Cambria"/>
                <w:color w:val="404040" w:themeColor="text1" w:themeTint="BF"/>
                <w:sz w:val="21"/>
              </w:rPr>
              <w:t>Registration simulation v2</w:t>
            </w:r>
          </w:p>
        </w:tc>
        <w:tc>
          <w:tcPr>
            <w:tcW w:w="3870" w:type="dxa"/>
            <w:vAlign w:val="center"/>
          </w:tcPr>
          <w:p w14:paraId="533038C1" w14:textId="13265DEA" w:rsidR="00EE3D4D" w:rsidRPr="005C3C96" w:rsidRDefault="00EE3D4D" w:rsidP="00EE3D4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E3D4D">
              <w:rPr>
                <w:rFonts w:ascii="Cambria" w:hAnsi="Cambria"/>
              </w:rPr>
              <w:t>Dựa vào chương trình đã tạo ở bài 1, tạo thêm một mục là “nhập lại mật khẩu”</w:t>
            </w:r>
            <w:r w:rsidR="00390118">
              <w:rPr>
                <w:rFonts w:ascii="Cambria" w:hAnsi="Cambria"/>
              </w:rPr>
              <w:t>.</w:t>
            </w:r>
            <w:r w:rsidR="00390118"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>Ô</w:t>
            </w:r>
            <w:r w:rsidRPr="00EE3D4D">
              <w:rPr>
                <w:rFonts w:ascii="Cambria" w:hAnsi="Cambria"/>
              </w:rPr>
              <w:t xml:space="preserve"> “mật khẩu” và ô “nhập lại mật khẩu” phải giống nhau, nếu khác nhau báo lỗi và </w:t>
            </w:r>
            <w:r>
              <w:rPr>
                <w:rFonts w:ascii="Cambria" w:hAnsi="Cambria"/>
              </w:rPr>
              <w:t>yêu cầu</w:t>
            </w:r>
            <w:r w:rsidRPr="00EE3D4D">
              <w:rPr>
                <w:rFonts w:ascii="Cambria" w:hAnsi="Cambria"/>
              </w:rPr>
              <w:t xml:space="preserve"> người dùng nhập lại.</w:t>
            </w:r>
          </w:p>
        </w:tc>
        <w:tc>
          <w:tcPr>
            <w:tcW w:w="5130" w:type="dxa"/>
            <w:vAlign w:val="center"/>
          </w:tcPr>
          <w:p w14:paraId="66C0178A" w14:textId="37E3243E" w:rsidR="00C970A3" w:rsidRDefault="00C970A3" w:rsidP="00C970A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== Registration ==</w:t>
            </w:r>
          </w:p>
          <w:p w14:paraId="1FF2324C" w14:textId="77777777" w:rsidR="00390118" w:rsidRDefault="00390118" w:rsidP="00C970A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7254036A" w14:textId="77777777" w:rsidR="00C970A3" w:rsidRPr="000E2896" w:rsidRDefault="00C970A3" w:rsidP="00C970A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Username</w:t>
            </w:r>
            <w:r w:rsidRPr="000E2896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admin</w:t>
            </w:r>
          </w:p>
          <w:p w14:paraId="38BAF5C0" w14:textId="77777777" w:rsidR="00390118" w:rsidRDefault="00390118" w:rsidP="00C970A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1C13E422" w14:textId="298043EF" w:rsidR="00C970A3" w:rsidRDefault="00C970A3" w:rsidP="00C970A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Password: </w:t>
            </w:r>
            <w:r w:rsidRPr="00C15618">
              <w:rPr>
                <w:rFonts w:ascii="Courier New" w:hAnsi="Courier New" w:cs="Courier New"/>
                <w:b/>
                <w:color w:val="auto"/>
                <w:sz w:val="20"/>
              </w:rPr>
              <w:t>12345</w:t>
            </w:r>
          </w:p>
          <w:p w14:paraId="46356C4A" w14:textId="040853AA" w:rsidR="00C970A3" w:rsidRDefault="00C970A3" w:rsidP="00C970A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970A3">
              <w:rPr>
                <w:rFonts w:ascii="Courier New" w:hAnsi="Courier New" w:cs="Courier New"/>
                <w:color w:val="auto"/>
                <w:sz w:val="20"/>
              </w:rPr>
              <w:t>Repeat password</w:t>
            </w:r>
            <w:r w:rsidR="00604101">
              <w:rPr>
                <w:rFonts w:ascii="Courier New" w:hAnsi="Courier New" w:cs="Courier New"/>
                <w:b/>
                <w:color w:val="auto"/>
                <w:sz w:val="20"/>
              </w:rPr>
              <w:t>: 1234</w:t>
            </w:r>
          </w:p>
          <w:p w14:paraId="4E7E4A1E" w14:textId="0C54BDF6" w:rsidR="00604101" w:rsidRDefault="00604101" w:rsidP="00C970A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Passwords not match. Please input again.</w:t>
            </w:r>
          </w:p>
          <w:p w14:paraId="2A08308E" w14:textId="7CCDB7D4" w:rsidR="00604101" w:rsidRPr="00604101" w:rsidRDefault="00604101" w:rsidP="00C970A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Repeat password: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12345</w:t>
            </w:r>
          </w:p>
          <w:p w14:paraId="02FD98BD" w14:textId="77777777" w:rsidR="00390118" w:rsidRDefault="00390118" w:rsidP="00C970A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4223B21C" w14:textId="77729CFD" w:rsidR="00C970A3" w:rsidRDefault="00C970A3" w:rsidP="00C970A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Email: </w:t>
            </w:r>
            <w:r w:rsidRPr="00C15618">
              <w:rPr>
                <w:rFonts w:ascii="Courier New" w:hAnsi="Courier New" w:cs="Courier New"/>
                <w:b/>
                <w:color w:val="auto"/>
                <w:sz w:val="20"/>
              </w:rPr>
              <w:t>abc@gmai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l</w:t>
            </w:r>
            <w:r w:rsidRPr="00C15618">
              <w:rPr>
                <w:rFonts w:ascii="Courier New" w:hAnsi="Courier New" w:cs="Courier New"/>
                <w:b/>
                <w:color w:val="auto"/>
                <w:sz w:val="20"/>
              </w:rPr>
              <w:t>.com</w:t>
            </w:r>
          </w:p>
          <w:p w14:paraId="0B0C0C90" w14:textId="77777777" w:rsidR="00390118" w:rsidRDefault="00390118" w:rsidP="00C970A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61ACEA55" w14:textId="55D943D4" w:rsidR="00EE3D4D" w:rsidRPr="00AD2B9A" w:rsidRDefault="00C970A3" w:rsidP="00C970A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Registered successfully.</w:t>
            </w:r>
          </w:p>
        </w:tc>
      </w:tr>
      <w:tr w:rsidR="00390118" w14:paraId="0C0A70B9" w14:textId="77777777" w:rsidTr="00390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2AD34F1" w14:textId="3B813F70" w:rsidR="00390118" w:rsidRPr="005C3C96" w:rsidRDefault="00390118" w:rsidP="00390118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3. </w:t>
            </w: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EE3D4D">
              <w:rPr>
                <w:rFonts w:ascii="Cambria" w:hAnsi="Cambria"/>
                <w:color w:val="404040" w:themeColor="text1" w:themeTint="BF"/>
                <w:sz w:val="21"/>
              </w:rPr>
              <w:t>Registration simulation v3</w:t>
            </w:r>
          </w:p>
        </w:tc>
        <w:tc>
          <w:tcPr>
            <w:tcW w:w="3870" w:type="dxa"/>
            <w:vAlign w:val="center"/>
          </w:tcPr>
          <w:p w14:paraId="39D4DFE3" w14:textId="396D79B7" w:rsidR="00390118" w:rsidRPr="005C3C96" w:rsidRDefault="00390118" w:rsidP="0039011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E3D4D">
              <w:rPr>
                <w:rFonts w:ascii="Cambria" w:hAnsi="Cambria"/>
              </w:rPr>
              <w:t>Tiếp tục làm việc vớ</w:t>
            </w:r>
            <w:r>
              <w:rPr>
                <w:rFonts w:ascii="Cambria" w:hAnsi="Cambria"/>
              </w:rPr>
              <w:t xml:space="preserve">i chương trình </w:t>
            </w:r>
            <w:r w:rsidRPr="00EE3D4D">
              <w:rPr>
                <w:rFonts w:ascii="Cambria" w:hAnsi="Cambria"/>
              </w:rPr>
              <w:t>đã tạo ở bài 1,</w:t>
            </w:r>
            <w:r>
              <w:rPr>
                <w:rFonts w:ascii="Cambria" w:hAnsi="Cambria"/>
              </w:rPr>
              <w:t xml:space="preserve"> </w:t>
            </w:r>
            <w:r w:rsidRPr="00EE3D4D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br/>
              <w:t>- K</w:t>
            </w:r>
            <w:r w:rsidRPr="00EE3D4D">
              <w:rPr>
                <w:rFonts w:ascii="Cambria" w:hAnsi="Cambria"/>
              </w:rPr>
              <w:t>iểm tra xem email người dùng nhập vào có phải là 1 email hợp lệ không</w:t>
            </w:r>
            <w:r>
              <w:rPr>
                <w:rFonts w:ascii="Cambria" w:hAnsi="Cambria"/>
              </w:rPr>
              <w:t xml:space="preserve">. Điều kiện: </w:t>
            </w:r>
            <w:r w:rsidRPr="00EE3D4D">
              <w:rPr>
                <w:rFonts w:ascii="Cambria" w:hAnsi="Cambria"/>
              </w:rPr>
              <w:t>có @, có dấu chấ</w:t>
            </w:r>
            <w:r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br/>
              <w:t>- Đ</w:t>
            </w:r>
            <w:r w:rsidRPr="00EE3D4D">
              <w:rPr>
                <w:rFonts w:ascii="Cambria" w:hAnsi="Cambria"/>
              </w:rPr>
              <w:t>ộ dài tối thiểu của mật khẩu phải lớn hơn 8 ký tự, bao gồm cả chữ vào số</w:t>
            </w:r>
            <w:r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br/>
              <w:t>- Y</w:t>
            </w:r>
            <w:r w:rsidRPr="00EE3D4D">
              <w:rPr>
                <w:rFonts w:ascii="Cambria" w:hAnsi="Cambria"/>
              </w:rPr>
              <w:t>êu cầu người dùng nhập lạ</w:t>
            </w:r>
            <w:r>
              <w:rPr>
                <w:rFonts w:ascii="Cambria" w:hAnsi="Cambria"/>
              </w:rPr>
              <w:t>i nếu không hợp lệ.</w:t>
            </w:r>
          </w:p>
        </w:tc>
        <w:tc>
          <w:tcPr>
            <w:tcW w:w="5130" w:type="dxa"/>
            <w:vAlign w:val="center"/>
          </w:tcPr>
          <w:p w14:paraId="1067CFCE" w14:textId="77777777" w:rsidR="00390118" w:rsidRDefault="00390118" w:rsidP="0039011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== Registration ==</w:t>
            </w:r>
          </w:p>
          <w:p w14:paraId="799BB965" w14:textId="77777777" w:rsidR="00390118" w:rsidRDefault="00390118" w:rsidP="0039011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6624544C" w14:textId="77777777" w:rsidR="00390118" w:rsidRPr="000E2896" w:rsidRDefault="00390118" w:rsidP="0039011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Username</w:t>
            </w:r>
            <w:r w:rsidRPr="000E2896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admin</w:t>
            </w:r>
          </w:p>
          <w:p w14:paraId="1AC2C426" w14:textId="77777777" w:rsidR="00390118" w:rsidRDefault="00390118" w:rsidP="0039011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3CEBA5CB" w14:textId="74CB3316" w:rsidR="00390118" w:rsidRDefault="00390118" w:rsidP="0039011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Password: </w:t>
            </w:r>
            <w:r w:rsidRPr="00C15618">
              <w:rPr>
                <w:rFonts w:ascii="Courier New" w:hAnsi="Courier New" w:cs="Courier New"/>
                <w:b/>
                <w:color w:val="auto"/>
                <w:sz w:val="20"/>
              </w:rPr>
              <w:t>12345</w:t>
            </w:r>
          </w:p>
          <w:p w14:paraId="3273D2BF" w14:textId="35B22742" w:rsidR="00390118" w:rsidRDefault="00390118" w:rsidP="0039011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Invalid password. Please input again.</w:t>
            </w:r>
          </w:p>
          <w:p w14:paraId="0E98D7BC" w14:textId="6A308ED7" w:rsidR="00390118" w:rsidRPr="00390118" w:rsidRDefault="00390118" w:rsidP="0039011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Password: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abc12345</w:t>
            </w:r>
          </w:p>
          <w:p w14:paraId="73A7CBDE" w14:textId="26DD22F9" w:rsidR="00390118" w:rsidRPr="00604101" w:rsidRDefault="00390118" w:rsidP="0039011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970A3">
              <w:rPr>
                <w:rFonts w:ascii="Courier New" w:hAnsi="Courier New" w:cs="Courier New"/>
                <w:color w:val="auto"/>
                <w:sz w:val="20"/>
              </w:rPr>
              <w:t>Repeat password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: abc12345</w:t>
            </w:r>
          </w:p>
          <w:p w14:paraId="0744E91B" w14:textId="77777777" w:rsidR="00390118" w:rsidRDefault="00390118" w:rsidP="0039011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79AF622F" w14:textId="7F81600C" w:rsidR="00390118" w:rsidRDefault="00390118" w:rsidP="0039011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Email: </w:t>
            </w:r>
            <w:r w:rsidRPr="00C15618">
              <w:rPr>
                <w:rFonts w:ascii="Courier New" w:hAnsi="Courier New" w:cs="Courier New"/>
                <w:b/>
                <w:color w:val="auto"/>
                <w:sz w:val="20"/>
              </w:rPr>
              <w:t>abc@gmai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l</w:t>
            </w:r>
            <w:r w:rsidRPr="00C15618">
              <w:rPr>
                <w:rFonts w:ascii="Courier New" w:hAnsi="Courier New" w:cs="Courier New"/>
                <w:b/>
                <w:color w:val="auto"/>
                <w:sz w:val="20"/>
              </w:rPr>
              <w:t>com</w:t>
            </w:r>
          </w:p>
          <w:p w14:paraId="214EB30C" w14:textId="2F7EE828" w:rsidR="005A182C" w:rsidRDefault="005A182C" w:rsidP="0039011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Invalid email. Please input again.</w:t>
            </w:r>
          </w:p>
          <w:p w14:paraId="329D09D1" w14:textId="7E2E1EBD" w:rsidR="005A182C" w:rsidRPr="005A182C" w:rsidRDefault="005A182C" w:rsidP="0039011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Email: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abc@gmail.com</w:t>
            </w:r>
          </w:p>
          <w:p w14:paraId="585699D0" w14:textId="77777777" w:rsidR="00390118" w:rsidRDefault="00390118" w:rsidP="0039011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600A73D4" w14:textId="0D579A68" w:rsidR="00390118" w:rsidRDefault="00390118" w:rsidP="0039011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Registered successfully.</w:t>
            </w:r>
          </w:p>
        </w:tc>
      </w:tr>
    </w:tbl>
    <w:p w14:paraId="5BC1CB70" w14:textId="77777777" w:rsidR="004C2A6E" w:rsidRDefault="004C2A6E" w:rsidP="00BF2308">
      <w:pPr>
        <w:pStyle w:val="Heading10"/>
        <w:spacing w:before="600" w:after="240"/>
      </w:pPr>
    </w:p>
    <w:p w14:paraId="6E76C406" w14:textId="77777777" w:rsidR="004C2A6E" w:rsidRDefault="004C2A6E">
      <w:pPr>
        <w:rPr>
          <w:rFonts w:asciiTheme="majorHAnsi" w:eastAsiaTheme="majorEastAsia" w:hAnsiTheme="majorHAnsi" w:cstheme="majorBidi"/>
          <w:color w:val="BE120E"/>
          <w:sz w:val="32"/>
        </w:rPr>
      </w:pPr>
      <w:r>
        <w:br w:type="page"/>
      </w:r>
    </w:p>
    <w:p w14:paraId="6652FBDF" w14:textId="6C75A782" w:rsidR="00BF2308" w:rsidRPr="00ED119F" w:rsidRDefault="00BF2308" w:rsidP="00BF2308">
      <w:pPr>
        <w:pStyle w:val="Heading10"/>
        <w:spacing w:before="600" w:after="240"/>
        <w:rPr>
          <w:rFonts w:ascii="Cambria" w:hAnsi="Cambria"/>
        </w:rPr>
      </w:pPr>
      <w:r>
        <w:lastRenderedPageBreak/>
        <w:t xml:space="preserve">Phần </w:t>
      </w:r>
      <w:r>
        <w:rPr>
          <w:rFonts w:ascii="Cambria" w:hAnsi="Cambria"/>
        </w:rPr>
        <w:t xml:space="preserve">5.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773165">
        <w:rPr>
          <w:rFonts w:ascii="Cambria" w:hAnsi="Cambria"/>
          <w:b/>
          <w:i/>
          <w:color w:val="595959" w:themeColor="text1" w:themeTint="A6"/>
          <w:sz w:val="24"/>
        </w:rPr>
        <w:t>40</w:t>
      </w:r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1170"/>
        <w:gridCol w:w="6066"/>
        <w:gridCol w:w="3564"/>
      </w:tblGrid>
      <w:tr w:rsidR="00BF2308" w14:paraId="51C98F62" w14:textId="77777777" w:rsidTr="004C2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8958131" w14:textId="77777777" w:rsidR="00BF2308" w:rsidRPr="00747872" w:rsidRDefault="00BF2308" w:rsidP="00324279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6066" w:type="dxa"/>
          </w:tcPr>
          <w:p w14:paraId="3A8A03DA" w14:textId="77777777" w:rsidR="00BF2308" w:rsidRPr="00747872" w:rsidRDefault="00BF2308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3564" w:type="dxa"/>
          </w:tcPr>
          <w:p w14:paraId="5BC28DDF" w14:textId="01E62AC3" w:rsidR="00BF2308" w:rsidRPr="00747872" w:rsidRDefault="00E47E72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Ví dụ </w:t>
            </w:r>
            <w:r w:rsidRPr="00E47E72">
              <w:rPr>
                <w:rFonts w:ascii="Cambria" w:hAnsi="Cambria"/>
              </w:rPr>
              <w:t>1</w:t>
            </w:r>
            <w:r>
              <w:t xml:space="preserve"> lượt chơi</w:t>
            </w:r>
          </w:p>
        </w:tc>
      </w:tr>
      <w:tr w:rsidR="00BF2308" w14:paraId="1EF6B7EF" w14:textId="77777777" w:rsidTr="004C2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3C8E879B" w14:textId="02B7B1B8" w:rsidR="00BF2308" w:rsidRPr="005C3C96" w:rsidRDefault="00BF2308" w:rsidP="00BF2308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Freaking Math</w:t>
            </w:r>
          </w:p>
        </w:tc>
        <w:tc>
          <w:tcPr>
            <w:tcW w:w="6066" w:type="dxa"/>
            <w:vAlign w:val="center"/>
          </w:tcPr>
          <w:p w14:paraId="2101643C" w14:textId="77777777" w:rsidR="00BF2308" w:rsidRDefault="00BF2308" w:rsidP="00BF230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Tạo game Feaking Math trên giao diện console với chức năng tương tự như ở trang </w:t>
            </w:r>
            <w:hyperlink r:id="rId11" w:history="1">
              <w:r w:rsidRPr="00BF2308">
                <w:rPr>
                  <w:rStyle w:val="Hyperlink"/>
                  <w:rFonts w:ascii="Cambria" w:hAnsi="Cambria"/>
                  <w:color w:val="007DEB" w:themeColor="background2" w:themeShade="80"/>
                </w:rPr>
                <w:t>này</w:t>
              </w:r>
            </w:hyperlink>
            <w:r>
              <w:rPr>
                <w:rFonts w:ascii="Cambria" w:hAnsi="Cambria"/>
              </w:rPr>
              <w:t>. Game không cần chức năng tính thời gian.</w:t>
            </w:r>
          </w:p>
          <w:p w14:paraId="2DAB6179" w14:textId="2AB10A0C" w:rsidR="004C2A6E" w:rsidRDefault="004C2A6E" w:rsidP="00BF230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Học viên tự quyết định giao diện</w:t>
            </w:r>
            <w:r w:rsidR="002F37F0">
              <w:rPr>
                <w:rFonts w:ascii="Cambria" w:hAnsi="Cambria"/>
              </w:rPr>
              <w:t>, cách tổ chức trò chơi</w:t>
            </w:r>
            <w:r>
              <w:rPr>
                <w:rFonts w:ascii="Cambria" w:hAnsi="Cambria"/>
              </w:rPr>
              <w:t xml:space="preserve"> và các tham số ngẫu nhiên.</w:t>
            </w:r>
          </w:p>
          <w:p w14:paraId="42F51974" w14:textId="04DF971D" w:rsidR="004C2A6E" w:rsidRPr="005C3C96" w:rsidRDefault="004C2A6E" w:rsidP="00BF230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Sử dụng hàm </w:t>
            </w:r>
            <w:r w:rsidRPr="004C2A6E">
              <w:rPr>
                <w:rFonts w:ascii="Courier New" w:hAnsi="Courier New" w:cs="Courier New"/>
                <w:color w:val="auto"/>
                <w:sz w:val="20"/>
                <w:shd w:val="clear" w:color="auto" w:fill="5FE7D5" w:themeFill="accent6" w:themeFillTint="99"/>
              </w:rPr>
              <w:t>random</w:t>
            </w:r>
            <w:r w:rsidRPr="004C2A6E">
              <w:rPr>
                <w:rFonts w:ascii="Courier New" w:hAnsi="Courier New" w:cs="Courier New"/>
                <w:b/>
                <w:sz w:val="20"/>
                <w:shd w:val="clear" w:color="auto" w:fill="5FE7D5" w:themeFill="accent6" w:themeFillTint="99"/>
              </w:rPr>
              <w:t>.randint(</w:t>
            </w:r>
            <w:r w:rsidRPr="004C2A6E">
              <w:rPr>
                <w:rFonts w:ascii="Courier New" w:hAnsi="Courier New" w:cs="Courier New"/>
                <w:color w:val="auto"/>
                <w:sz w:val="20"/>
                <w:shd w:val="clear" w:color="auto" w:fill="5FE7D5" w:themeFill="accent6" w:themeFillTint="99"/>
              </w:rPr>
              <w:t>&lt;start&gt;, &lt;stop&gt;</w:t>
            </w:r>
            <w:r w:rsidRPr="004C2A6E">
              <w:rPr>
                <w:rFonts w:ascii="Courier New" w:hAnsi="Courier New" w:cs="Courier New"/>
                <w:b/>
                <w:sz w:val="20"/>
                <w:shd w:val="clear" w:color="auto" w:fill="5FE7D5" w:themeFill="accent6" w:themeFillTint="99"/>
              </w:rPr>
              <w:t>)</w:t>
            </w:r>
            <w:r>
              <w:rPr>
                <w:rFonts w:ascii="Cambria" w:hAnsi="Cambria"/>
              </w:rPr>
              <w:t xml:space="preserve"> trong module </w:t>
            </w:r>
            <w:r w:rsidRPr="004C2A6E">
              <w:rPr>
                <w:rFonts w:ascii="Courier New" w:hAnsi="Courier New" w:cs="Courier New"/>
                <w:b/>
                <w:sz w:val="20"/>
                <w:shd w:val="clear" w:color="auto" w:fill="5FE7D5" w:themeFill="accent6" w:themeFillTint="99"/>
              </w:rPr>
              <w:t>random</w:t>
            </w:r>
            <w:r>
              <w:rPr>
                <w:rFonts w:ascii="Cambria" w:hAnsi="Cambria"/>
              </w:rPr>
              <w:t xml:space="preserve"> để tạo số nguyên ngẫu nhiên từ &lt;start&gt; đến &lt;stop&gt;.</w:t>
            </w:r>
          </w:p>
        </w:tc>
        <w:tc>
          <w:tcPr>
            <w:tcW w:w="3564" w:type="dxa"/>
            <w:vAlign w:val="center"/>
          </w:tcPr>
          <w:p w14:paraId="27A69A2C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F37F0">
              <w:rPr>
                <w:rFonts w:ascii="Courier New" w:hAnsi="Courier New" w:cs="Courier New"/>
                <w:color w:val="auto"/>
                <w:sz w:val="20"/>
              </w:rPr>
              <w:t>== FREAKING MATH CONSOLE ==</w:t>
            </w:r>
          </w:p>
          <w:p w14:paraId="3D7559DC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F37F0">
              <w:rPr>
                <w:rFonts w:ascii="Courier New" w:hAnsi="Courier New" w:cs="Courier New"/>
                <w:color w:val="auto"/>
                <w:sz w:val="20"/>
              </w:rPr>
              <w:t>Give correct answers to get scores.</w:t>
            </w:r>
          </w:p>
          <w:p w14:paraId="5A051886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108AB116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F37F0">
              <w:rPr>
                <w:rFonts w:ascii="Courier New" w:hAnsi="Courier New" w:cs="Courier New"/>
                <w:color w:val="auto"/>
                <w:sz w:val="20"/>
              </w:rPr>
              <w:t>20 / 10 = 2</w:t>
            </w:r>
          </w:p>
          <w:p w14:paraId="33B85BC1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F37F0">
              <w:rPr>
                <w:rFonts w:ascii="Courier New" w:hAnsi="Courier New" w:cs="Courier New"/>
                <w:color w:val="auto"/>
                <w:sz w:val="20"/>
              </w:rPr>
              <w:t xml:space="preserve">1 for True, 0 for False: </w:t>
            </w:r>
            <w:r w:rsidRPr="002F37F0">
              <w:rPr>
                <w:rFonts w:ascii="Courier New" w:hAnsi="Courier New" w:cs="Courier New"/>
                <w:b/>
                <w:color w:val="auto"/>
                <w:sz w:val="20"/>
              </w:rPr>
              <w:t>1</w:t>
            </w:r>
          </w:p>
          <w:p w14:paraId="42A4CEE2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F37F0">
              <w:rPr>
                <w:rFonts w:ascii="Courier New" w:hAnsi="Courier New" w:cs="Courier New"/>
                <w:color w:val="auto"/>
                <w:sz w:val="20"/>
              </w:rPr>
              <w:t>Score: 1</w:t>
            </w:r>
          </w:p>
          <w:p w14:paraId="47A190CA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1C3C6350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F37F0">
              <w:rPr>
                <w:rFonts w:ascii="Courier New" w:hAnsi="Courier New" w:cs="Courier New"/>
                <w:color w:val="auto"/>
                <w:sz w:val="20"/>
              </w:rPr>
              <w:t>16 - 30 = -14</w:t>
            </w:r>
          </w:p>
          <w:p w14:paraId="53BAA3F1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F37F0">
              <w:rPr>
                <w:rFonts w:ascii="Courier New" w:hAnsi="Courier New" w:cs="Courier New"/>
                <w:color w:val="auto"/>
                <w:sz w:val="20"/>
              </w:rPr>
              <w:t xml:space="preserve">1 for True, 0 for False: </w:t>
            </w:r>
            <w:r w:rsidRPr="002F37F0">
              <w:rPr>
                <w:rFonts w:ascii="Courier New" w:hAnsi="Courier New" w:cs="Courier New"/>
                <w:b/>
                <w:color w:val="auto"/>
                <w:sz w:val="20"/>
              </w:rPr>
              <w:t>1</w:t>
            </w:r>
          </w:p>
          <w:p w14:paraId="3A303103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F37F0">
              <w:rPr>
                <w:rFonts w:ascii="Courier New" w:hAnsi="Courier New" w:cs="Courier New"/>
                <w:color w:val="auto"/>
                <w:sz w:val="20"/>
              </w:rPr>
              <w:t>Score: 2</w:t>
            </w:r>
          </w:p>
          <w:p w14:paraId="65D51F79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3C254790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F37F0">
              <w:rPr>
                <w:rFonts w:ascii="Courier New" w:hAnsi="Courier New" w:cs="Courier New"/>
                <w:color w:val="auto"/>
                <w:sz w:val="20"/>
              </w:rPr>
              <w:t>9 * 7 = 66</w:t>
            </w:r>
          </w:p>
          <w:p w14:paraId="7D373AA6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F37F0">
              <w:rPr>
                <w:rFonts w:ascii="Courier New" w:hAnsi="Courier New" w:cs="Courier New"/>
                <w:color w:val="auto"/>
                <w:sz w:val="20"/>
              </w:rPr>
              <w:t xml:space="preserve">1 for True, 0 for False: </w:t>
            </w:r>
            <w:r w:rsidRPr="002F37F0">
              <w:rPr>
                <w:rFonts w:ascii="Courier New" w:hAnsi="Courier New" w:cs="Courier New"/>
                <w:b/>
                <w:color w:val="auto"/>
                <w:sz w:val="20"/>
              </w:rPr>
              <w:t>0</w:t>
            </w:r>
          </w:p>
          <w:p w14:paraId="4AD1DC41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F37F0">
              <w:rPr>
                <w:rFonts w:ascii="Courier New" w:hAnsi="Courier New" w:cs="Courier New"/>
                <w:color w:val="auto"/>
                <w:sz w:val="20"/>
              </w:rPr>
              <w:t>Score: 3</w:t>
            </w:r>
          </w:p>
          <w:p w14:paraId="6FFB7D75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1E08D529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F37F0">
              <w:rPr>
                <w:rFonts w:ascii="Courier New" w:hAnsi="Courier New" w:cs="Courier New"/>
                <w:color w:val="auto"/>
                <w:sz w:val="20"/>
              </w:rPr>
              <w:t>8 / 4 = 2</w:t>
            </w:r>
          </w:p>
          <w:p w14:paraId="53E64FD9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F37F0">
              <w:rPr>
                <w:rFonts w:ascii="Courier New" w:hAnsi="Courier New" w:cs="Courier New"/>
                <w:color w:val="auto"/>
                <w:sz w:val="20"/>
              </w:rPr>
              <w:t xml:space="preserve">1 for True, 0 for False: </w:t>
            </w:r>
            <w:r w:rsidRPr="002F37F0">
              <w:rPr>
                <w:rFonts w:ascii="Courier New" w:hAnsi="Courier New" w:cs="Courier New"/>
                <w:b/>
                <w:color w:val="auto"/>
                <w:sz w:val="20"/>
              </w:rPr>
              <w:t>0</w:t>
            </w:r>
          </w:p>
          <w:p w14:paraId="45921C63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F37F0">
              <w:rPr>
                <w:rFonts w:ascii="Courier New" w:hAnsi="Courier New" w:cs="Courier New"/>
                <w:color w:val="auto"/>
                <w:sz w:val="20"/>
              </w:rPr>
              <w:t>Incorrect.</w:t>
            </w:r>
          </w:p>
          <w:p w14:paraId="1157D2AA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71398F48" w14:textId="77777777" w:rsidR="002F37F0" w:rsidRPr="002F37F0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F37F0">
              <w:rPr>
                <w:rFonts w:ascii="Courier New" w:hAnsi="Courier New" w:cs="Courier New"/>
                <w:color w:val="auto"/>
                <w:sz w:val="20"/>
              </w:rPr>
              <w:t>== GAME OVER ==</w:t>
            </w:r>
          </w:p>
          <w:p w14:paraId="1EBBA006" w14:textId="483AC0F4" w:rsidR="00BF2308" w:rsidRDefault="002F37F0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F37F0">
              <w:rPr>
                <w:rFonts w:ascii="Courier New" w:hAnsi="Courier New" w:cs="Courier New"/>
                <w:color w:val="auto"/>
                <w:sz w:val="20"/>
              </w:rPr>
              <w:t>Your total score is 3</w:t>
            </w:r>
          </w:p>
        </w:tc>
      </w:tr>
    </w:tbl>
    <w:p w14:paraId="2A4E6985" w14:textId="77777777" w:rsidR="00A6637B" w:rsidRDefault="00A6637B" w:rsidP="00FF383F">
      <w:pPr>
        <w:pStyle w:val="Heading10"/>
        <w:spacing w:before="600" w:after="240"/>
      </w:pPr>
    </w:p>
    <w:sectPr w:rsidR="00A6637B" w:rsidSect="00400C54">
      <w:headerReference w:type="default" r:id="rId12"/>
      <w:pgSz w:w="12240" w:h="15840"/>
      <w:pgMar w:top="720" w:right="720" w:bottom="720" w:left="720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62AFF" w14:textId="77777777" w:rsidR="007E7EE8" w:rsidRDefault="007E7EE8" w:rsidP="00C6554A">
      <w:pPr>
        <w:spacing w:before="0" w:after="0" w:line="240" w:lineRule="auto"/>
      </w:pPr>
      <w:r>
        <w:separator/>
      </w:r>
    </w:p>
  </w:endnote>
  <w:endnote w:type="continuationSeparator" w:id="0">
    <w:p w14:paraId="62027619" w14:textId="77777777" w:rsidR="007E7EE8" w:rsidRDefault="007E7EE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A012E" w14:textId="77777777" w:rsidR="007E7EE8" w:rsidRDefault="007E7EE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0E39A94" w14:textId="77777777" w:rsidR="007E7EE8" w:rsidRDefault="007E7EE8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83914" w14:textId="7067587C" w:rsidR="00E73A18" w:rsidRDefault="007E7EE8">
    <w:pPr>
      <w:pStyle w:val="Header"/>
    </w:pPr>
    <w:r>
      <w:rPr>
        <w:noProof/>
        <w:lang w:eastAsia="ja-JP"/>
      </w:rPr>
      <w:pict w14:anchorId="47BA91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91.15pt;margin-top:-3.05pt;width:62.25pt;height:29.45pt;z-index:251659264;mso-position-horizontal-relative:text;mso-position-vertical-relative:text">
          <v:imagedata r:id="rId1" o:title="logo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D8181B"/>
    <w:multiLevelType w:val="hybridMultilevel"/>
    <w:tmpl w:val="E3D4E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76E366A"/>
    <w:multiLevelType w:val="multilevel"/>
    <w:tmpl w:val="7D3E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65E1391"/>
    <w:multiLevelType w:val="hybridMultilevel"/>
    <w:tmpl w:val="A43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847E2"/>
    <w:multiLevelType w:val="hybridMultilevel"/>
    <w:tmpl w:val="800497EA"/>
    <w:lvl w:ilvl="0" w:tplc="528C461C">
      <w:start w:val="1"/>
      <w:numFmt w:val="decimal"/>
      <w:lvlText w:val="%1."/>
      <w:lvlJc w:val="left"/>
      <w:pPr>
        <w:ind w:left="720" w:hanging="360"/>
      </w:pPr>
      <w:rPr>
        <w:b/>
        <w:color w:val="BE120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3CCE"/>
    <w:multiLevelType w:val="multilevel"/>
    <w:tmpl w:val="BDA27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496B23"/>
    <w:multiLevelType w:val="hybridMultilevel"/>
    <w:tmpl w:val="F31E7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342F57"/>
    <w:multiLevelType w:val="hybridMultilevel"/>
    <w:tmpl w:val="F378FA02"/>
    <w:lvl w:ilvl="0" w:tplc="2F1807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03CA4"/>
    <w:multiLevelType w:val="hybridMultilevel"/>
    <w:tmpl w:val="30E6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F2D83"/>
    <w:multiLevelType w:val="hybridMultilevel"/>
    <w:tmpl w:val="5C36E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A080F"/>
    <w:multiLevelType w:val="hybridMultilevel"/>
    <w:tmpl w:val="91DC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D1DB2"/>
    <w:multiLevelType w:val="hybridMultilevel"/>
    <w:tmpl w:val="E39E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DC1036"/>
    <w:multiLevelType w:val="multilevel"/>
    <w:tmpl w:val="3132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970148"/>
    <w:multiLevelType w:val="multilevel"/>
    <w:tmpl w:val="A6BC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3477EC"/>
    <w:multiLevelType w:val="hybridMultilevel"/>
    <w:tmpl w:val="BFEA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463D4"/>
    <w:multiLevelType w:val="multilevel"/>
    <w:tmpl w:val="252C6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A83101"/>
    <w:multiLevelType w:val="hybridMultilevel"/>
    <w:tmpl w:val="6324F092"/>
    <w:lvl w:ilvl="0" w:tplc="DE088900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1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19"/>
  </w:num>
  <w:num w:numId="18">
    <w:abstractNumId w:val="10"/>
  </w:num>
  <w:num w:numId="19">
    <w:abstractNumId w:val="17"/>
  </w:num>
  <w:num w:numId="20">
    <w:abstractNumId w:val="28"/>
  </w:num>
  <w:num w:numId="21">
    <w:abstractNumId w:val="22"/>
  </w:num>
  <w:num w:numId="22">
    <w:abstractNumId w:val="15"/>
  </w:num>
  <w:num w:numId="23">
    <w:abstractNumId w:val="14"/>
  </w:num>
  <w:num w:numId="24">
    <w:abstractNumId w:val="20"/>
  </w:num>
  <w:num w:numId="25">
    <w:abstractNumId w:val="26"/>
  </w:num>
  <w:num w:numId="26">
    <w:abstractNumId w:val="23"/>
  </w:num>
  <w:num w:numId="27">
    <w:abstractNumId w:val="24"/>
  </w:num>
  <w:num w:numId="28">
    <w:abstractNumId w:val="16"/>
  </w:num>
  <w:num w:numId="29">
    <w:abstractNumId w:val="27"/>
  </w:num>
  <w:num w:numId="30">
    <w:abstractNumId w:val="2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9E"/>
    <w:rsid w:val="000038B2"/>
    <w:rsid w:val="0001598A"/>
    <w:rsid w:val="00030396"/>
    <w:rsid w:val="0003111E"/>
    <w:rsid w:val="000316D2"/>
    <w:rsid w:val="00041CAF"/>
    <w:rsid w:val="0004261B"/>
    <w:rsid w:val="00042C49"/>
    <w:rsid w:val="00045060"/>
    <w:rsid w:val="0004725C"/>
    <w:rsid w:val="000521AC"/>
    <w:rsid w:val="000528D8"/>
    <w:rsid w:val="00053C72"/>
    <w:rsid w:val="00055067"/>
    <w:rsid w:val="00056140"/>
    <w:rsid w:val="00060398"/>
    <w:rsid w:val="0006235B"/>
    <w:rsid w:val="0006275F"/>
    <w:rsid w:val="00063467"/>
    <w:rsid w:val="00064027"/>
    <w:rsid w:val="00066E11"/>
    <w:rsid w:val="0006705E"/>
    <w:rsid w:val="000714CA"/>
    <w:rsid w:val="000738BF"/>
    <w:rsid w:val="00076606"/>
    <w:rsid w:val="00086661"/>
    <w:rsid w:val="00086CDC"/>
    <w:rsid w:val="000917A4"/>
    <w:rsid w:val="00092892"/>
    <w:rsid w:val="00094932"/>
    <w:rsid w:val="00096DF1"/>
    <w:rsid w:val="000A0D3D"/>
    <w:rsid w:val="000A1A10"/>
    <w:rsid w:val="000A20FF"/>
    <w:rsid w:val="000A4883"/>
    <w:rsid w:val="000A7482"/>
    <w:rsid w:val="000B1EBC"/>
    <w:rsid w:val="000B2580"/>
    <w:rsid w:val="000B350F"/>
    <w:rsid w:val="000B62B6"/>
    <w:rsid w:val="000C194A"/>
    <w:rsid w:val="000C244F"/>
    <w:rsid w:val="000C4E2E"/>
    <w:rsid w:val="000D083F"/>
    <w:rsid w:val="000D322A"/>
    <w:rsid w:val="000D5843"/>
    <w:rsid w:val="000D5B99"/>
    <w:rsid w:val="000E2896"/>
    <w:rsid w:val="000F049E"/>
    <w:rsid w:val="000F196D"/>
    <w:rsid w:val="000F4276"/>
    <w:rsid w:val="0010115C"/>
    <w:rsid w:val="00111B74"/>
    <w:rsid w:val="001204CA"/>
    <w:rsid w:val="00126939"/>
    <w:rsid w:val="00132D0B"/>
    <w:rsid w:val="00133FB0"/>
    <w:rsid w:val="00134606"/>
    <w:rsid w:val="00135F93"/>
    <w:rsid w:val="001365F4"/>
    <w:rsid w:val="0013772A"/>
    <w:rsid w:val="00137809"/>
    <w:rsid w:val="0014078B"/>
    <w:rsid w:val="00143F03"/>
    <w:rsid w:val="00150CCE"/>
    <w:rsid w:val="00152859"/>
    <w:rsid w:val="0015376B"/>
    <w:rsid w:val="001538D6"/>
    <w:rsid w:val="00155DD4"/>
    <w:rsid w:val="00156D08"/>
    <w:rsid w:val="00162E28"/>
    <w:rsid w:val="00170B68"/>
    <w:rsid w:val="00173D53"/>
    <w:rsid w:val="001742D5"/>
    <w:rsid w:val="00175153"/>
    <w:rsid w:val="001844CD"/>
    <w:rsid w:val="00185B18"/>
    <w:rsid w:val="00187D3D"/>
    <w:rsid w:val="00191F66"/>
    <w:rsid w:val="001933D8"/>
    <w:rsid w:val="00194914"/>
    <w:rsid w:val="001A3500"/>
    <w:rsid w:val="001A36D1"/>
    <w:rsid w:val="001B5763"/>
    <w:rsid w:val="001B69AF"/>
    <w:rsid w:val="001C0D6A"/>
    <w:rsid w:val="001C1A2A"/>
    <w:rsid w:val="001C3BCE"/>
    <w:rsid w:val="001C4429"/>
    <w:rsid w:val="001E1FC0"/>
    <w:rsid w:val="001E55DF"/>
    <w:rsid w:val="001E6117"/>
    <w:rsid w:val="001E7AB8"/>
    <w:rsid w:val="001F005D"/>
    <w:rsid w:val="001F2903"/>
    <w:rsid w:val="001F76E4"/>
    <w:rsid w:val="00200B06"/>
    <w:rsid w:val="00205BE3"/>
    <w:rsid w:val="00206487"/>
    <w:rsid w:val="00206C07"/>
    <w:rsid w:val="00207012"/>
    <w:rsid w:val="0021622E"/>
    <w:rsid w:val="0021721A"/>
    <w:rsid w:val="002253E1"/>
    <w:rsid w:val="0022732C"/>
    <w:rsid w:val="00232FD3"/>
    <w:rsid w:val="002364D0"/>
    <w:rsid w:val="0024034B"/>
    <w:rsid w:val="00241C4C"/>
    <w:rsid w:val="00252960"/>
    <w:rsid w:val="00252B80"/>
    <w:rsid w:val="002551A9"/>
    <w:rsid w:val="002554CD"/>
    <w:rsid w:val="002555EA"/>
    <w:rsid w:val="00257C4A"/>
    <w:rsid w:val="002604A1"/>
    <w:rsid w:val="0026093D"/>
    <w:rsid w:val="002661E4"/>
    <w:rsid w:val="00272926"/>
    <w:rsid w:val="00282C45"/>
    <w:rsid w:val="00282D0B"/>
    <w:rsid w:val="0028321D"/>
    <w:rsid w:val="0028365D"/>
    <w:rsid w:val="002849A1"/>
    <w:rsid w:val="00292BC9"/>
    <w:rsid w:val="00293B83"/>
    <w:rsid w:val="00294B8E"/>
    <w:rsid w:val="002A007F"/>
    <w:rsid w:val="002A01F3"/>
    <w:rsid w:val="002A0F83"/>
    <w:rsid w:val="002A1006"/>
    <w:rsid w:val="002B14ED"/>
    <w:rsid w:val="002B1803"/>
    <w:rsid w:val="002B4294"/>
    <w:rsid w:val="002C432B"/>
    <w:rsid w:val="002C7893"/>
    <w:rsid w:val="002C7D35"/>
    <w:rsid w:val="002D035E"/>
    <w:rsid w:val="002D0B53"/>
    <w:rsid w:val="002D2C74"/>
    <w:rsid w:val="002D32CB"/>
    <w:rsid w:val="002D6AE0"/>
    <w:rsid w:val="002E0737"/>
    <w:rsid w:val="002E2D80"/>
    <w:rsid w:val="002E400D"/>
    <w:rsid w:val="002E570E"/>
    <w:rsid w:val="002E6938"/>
    <w:rsid w:val="002F1D4E"/>
    <w:rsid w:val="002F1F1F"/>
    <w:rsid w:val="002F37F0"/>
    <w:rsid w:val="002F4DEE"/>
    <w:rsid w:val="002F7B83"/>
    <w:rsid w:val="00301D54"/>
    <w:rsid w:val="00303A43"/>
    <w:rsid w:val="003109D2"/>
    <w:rsid w:val="00313359"/>
    <w:rsid w:val="00317175"/>
    <w:rsid w:val="00320D5B"/>
    <w:rsid w:val="003237B4"/>
    <w:rsid w:val="0033372A"/>
    <w:rsid w:val="00333D0D"/>
    <w:rsid w:val="003341CD"/>
    <w:rsid w:val="003345EF"/>
    <w:rsid w:val="00334E82"/>
    <w:rsid w:val="00337F61"/>
    <w:rsid w:val="00340158"/>
    <w:rsid w:val="0034031A"/>
    <w:rsid w:val="003417C6"/>
    <w:rsid w:val="0034518E"/>
    <w:rsid w:val="0034653E"/>
    <w:rsid w:val="00346DF1"/>
    <w:rsid w:val="0034785D"/>
    <w:rsid w:val="00354FE1"/>
    <w:rsid w:val="00355B2D"/>
    <w:rsid w:val="003630E9"/>
    <w:rsid w:val="003642B0"/>
    <w:rsid w:val="00373E5E"/>
    <w:rsid w:val="00376816"/>
    <w:rsid w:val="00377278"/>
    <w:rsid w:val="00382CC4"/>
    <w:rsid w:val="00383153"/>
    <w:rsid w:val="00383C3A"/>
    <w:rsid w:val="00390118"/>
    <w:rsid w:val="003956AB"/>
    <w:rsid w:val="003A0777"/>
    <w:rsid w:val="003A339E"/>
    <w:rsid w:val="003B0381"/>
    <w:rsid w:val="003B0DB7"/>
    <w:rsid w:val="003C1BCA"/>
    <w:rsid w:val="003C45B0"/>
    <w:rsid w:val="003C7DC1"/>
    <w:rsid w:val="003C7EFD"/>
    <w:rsid w:val="003D1A16"/>
    <w:rsid w:val="003D1B7C"/>
    <w:rsid w:val="003D2D45"/>
    <w:rsid w:val="003E0A68"/>
    <w:rsid w:val="003F06A9"/>
    <w:rsid w:val="003F1A85"/>
    <w:rsid w:val="003F3986"/>
    <w:rsid w:val="00400C54"/>
    <w:rsid w:val="00402E4F"/>
    <w:rsid w:val="00407047"/>
    <w:rsid w:val="00407EF1"/>
    <w:rsid w:val="0041086F"/>
    <w:rsid w:val="00414BED"/>
    <w:rsid w:val="00416874"/>
    <w:rsid w:val="00416DB8"/>
    <w:rsid w:val="00433BA9"/>
    <w:rsid w:val="00434013"/>
    <w:rsid w:val="00434816"/>
    <w:rsid w:val="00437F08"/>
    <w:rsid w:val="0044150A"/>
    <w:rsid w:val="00443609"/>
    <w:rsid w:val="004514FE"/>
    <w:rsid w:val="00456C47"/>
    <w:rsid w:val="00461CDB"/>
    <w:rsid w:val="00461D77"/>
    <w:rsid w:val="00462B34"/>
    <w:rsid w:val="004661FC"/>
    <w:rsid w:val="004744AB"/>
    <w:rsid w:val="00476DD6"/>
    <w:rsid w:val="004830E6"/>
    <w:rsid w:val="00484B51"/>
    <w:rsid w:val="004928C3"/>
    <w:rsid w:val="00496D76"/>
    <w:rsid w:val="004A39CF"/>
    <w:rsid w:val="004A5490"/>
    <w:rsid w:val="004A64E2"/>
    <w:rsid w:val="004B1861"/>
    <w:rsid w:val="004B28A3"/>
    <w:rsid w:val="004C049F"/>
    <w:rsid w:val="004C2A6E"/>
    <w:rsid w:val="004C465F"/>
    <w:rsid w:val="004C4786"/>
    <w:rsid w:val="004D265A"/>
    <w:rsid w:val="004D668B"/>
    <w:rsid w:val="004D6827"/>
    <w:rsid w:val="004F0A17"/>
    <w:rsid w:val="004F1452"/>
    <w:rsid w:val="005000E2"/>
    <w:rsid w:val="00510B78"/>
    <w:rsid w:val="0051135C"/>
    <w:rsid w:val="005132E5"/>
    <w:rsid w:val="00515534"/>
    <w:rsid w:val="005248F1"/>
    <w:rsid w:val="00524B20"/>
    <w:rsid w:val="0052542B"/>
    <w:rsid w:val="005262B2"/>
    <w:rsid w:val="00526871"/>
    <w:rsid w:val="00526D75"/>
    <w:rsid w:val="005271AB"/>
    <w:rsid w:val="00527484"/>
    <w:rsid w:val="00532566"/>
    <w:rsid w:val="0053424E"/>
    <w:rsid w:val="00540555"/>
    <w:rsid w:val="0054284A"/>
    <w:rsid w:val="00542ACD"/>
    <w:rsid w:val="005465E3"/>
    <w:rsid w:val="0055380D"/>
    <w:rsid w:val="0055673E"/>
    <w:rsid w:val="00557097"/>
    <w:rsid w:val="00560C36"/>
    <w:rsid w:val="00563E0D"/>
    <w:rsid w:val="00565852"/>
    <w:rsid w:val="005673DF"/>
    <w:rsid w:val="00572B2C"/>
    <w:rsid w:val="00574C4E"/>
    <w:rsid w:val="005803FE"/>
    <w:rsid w:val="00583075"/>
    <w:rsid w:val="005832DB"/>
    <w:rsid w:val="0058379D"/>
    <w:rsid w:val="005843B2"/>
    <w:rsid w:val="00590E52"/>
    <w:rsid w:val="00593661"/>
    <w:rsid w:val="00595924"/>
    <w:rsid w:val="00595E29"/>
    <w:rsid w:val="00595E3D"/>
    <w:rsid w:val="005A08A1"/>
    <w:rsid w:val="005A182C"/>
    <w:rsid w:val="005A4278"/>
    <w:rsid w:val="005A588D"/>
    <w:rsid w:val="005B6C42"/>
    <w:rsid w:val="005C3C96"/>
    <w:rsid w:val="005C4213"/>
    <w:rsid w:val="005C4FD9"/>
    <w:rsid w:val="005C59B3"/>
    <w:rsid w:val="005D1FB1"/>
    <w:rsid w:val="005D2116"/>
    <w:rsid w:val="005D51BB"/>
    <w:rsid w:val="005D731E"/>
    <w:rsid w:val="005E4A85"/>
    <w:rsid w:val="005E4E2C"/>
    <w:rsid w:val="005E6015"/>
    <w:rsid w:val="005E70D1"/>
    <w:rsid w:val="005F275A"/>
    <w:rsid w:val="00604101"/>
    <w:rsid w:val="00610041"/>
    <w:rsid w:val="00612001"/>
    <w:rsid w:val="00613E0F"/>
    <w:rsid w:val="006218AF"/>
    <w:rsid w:val="006305C4"/>
    <w:rsid w:val="00630EC4"/>
    <w:rsid w:val="00631125"/>
    <w:rsid w:val="00635201"/>
    <w:rsid w:val="00635A4D"/>
    <w:rsid w:val="00635F05"/>
    <w:rsid w:val="006365DC"/>
    <w:rsid w:val="00636981"/>
    <w:rsid w:val="00642370"/>
    <w:rsid w:val="00642F9A"/>
    <w:rsid w:val="00652E73"/>
    <w:rsid w:val="00655D69"/>
    <w:rsid w:val="0066055D"/>
    <w:rsid w:val="006624BA"/>
    <w:rsid w:val="0066296A"/>
    <w:rsid w:val="006634E5"/>
    <w:rsid w:val="00664193"/>
    <w:rsid w:val="00674CAF"/>
    <w:rsid w:val="00676CE4"/>
    <w:rsid w:val="00685488"/>
    <w:rsid w:val="00690A40"/>
    <w:rsid w:val="006944EE"/>
    <w:rsid w:val="006A3171"/>
    <w:rsid w:val="006A3CE7"/>
    <w:rsid w:val="006A6567"/>
    <w:rsid w:val="006B04FD"/>
    <w:rsid w:val="006B3E43"/>
    <w:rsid w:val="006B6924"/>
    <w:rsid w:val="006C02E5"/>
    <w:rsid w:val="006C33B4"/>
    <w:rsid w:val="006C4B14"/>
    <w:rsid w:val="006D5689"/>
    <w:rsid w:val="006D743A"/>
    <w:rsid w:val="006D75AB"/>
    <w:rsid w:val="006E1C06"/>
    <w:rsid w:val="006E5DC3"/>
    <w:rsid w:val="006E6CE8"/>
    <w:rsid w:val="006F4C0B"/>
    <w:rsid w:val="006F7893"/>
    <w:rsid w:val="0070091E"/>
    <w:rsid w:val="0070156F"/>
    <w:rsid w:val="00702759"/>
    <w:rsid w:val="00707AA6"/>
    <w:rsid w:val="00710AF0"/>
    <w:rsid w:val="007117CB"/>
    <w:rsid w:val="00713762"/>
    <w:rsid w:val="00723163"/>
    <w:rsid w:val="0072757C"/>
    <w:rsid w:val="007308C3"/>
    <w:rsid w:val="00734752"/>
    <w:rsid w:val="0073575B"/>
    <w:rsid w:val="00736AE3"/>
    <w:rsid w:val="00737D0C"/>
    <w:rsid w:val="00743A89"/>
    <w:rsid w:val="007472D8"/>
    <w:rsid w:val="00747872"/>
    <w:rsid w:val="00760E08"/>
    <w:rsid w:val="0076267D"/>
    <w:rsid w:val="00765C80"/>
    <w:rsid w:val="00773165"/>
    <w:rsid w:val="0078111E"/>
    <w:rsid w:val="00790AF9"/>
    <w:rsid w:val="00793E41"/>
    <w:rsid w:val="0079513D"/>
    <w:rsid w:val="007A59CA"/>
    <w:rsid w:val="007A722E"/>
    <w:rsid w:val="007B0855"/>
    <w:rsid w:val="007B341A"/>
    <w:rsid w:val="007B3BD0"/>
    <w:rsid w:val="007B4791"/>
    <w:rsid w:val="007B6586"/>
    <w:rsid w:val="007C375E"/>
    <w:rsid w:val="007C6F1A"/>
    <w:rsid w:val="007C7D0E"/>
    <w:rsid w:val="007D08BC"/>
    <w:rsid w:val="007D0AE7"/>
    <w:rsid w:val="007D2FB9"/>
    <w:rsid w:val="007D46D1"/>
    <w:rsid w:val="007D6EBD"/>
    <w:rsid w:val="007E2A7C"/>
    <w:rsid w:val="007E3DFE"/>
    <w:rsid w:val="007E7EE8"/>
    <w:rsid w:val="007F0123"/>
    <w:rsid w:val="007F53F0"/>
    <w:rsid w:val="007F5F0C"/>
    <w:rsid w:val="00804F1F"/>
    <w:rsid w:val="00805CC2"/>
    <w:rsid w:val="008118F8"/>
    <w:rsid w:val="00813B13"/>
    <w:rsid w:val="008161F6"/>
    <w:rsid w:val="008206E6"/>
    <w:rsid w:val="00825DF3"/>
    <w:rsid w:val="00837723"/>
    <w:rsid w:val="00841959"/>
    <w:rsid w:val="008501E8"/>
    <w:rsid w:val="008507E8"/>
    <w:rsid w:val="0085153D"/>
    <w:rsid w:val="008664E8"/>
    <w:rsid w:val="00866507"/>
    <w:rsid w:val="0086712C"/>
    <w:rsid w:val="00872FFB"/>
    <w:rsid w:val="008750E0"/>
    <w:rsid w:val="00884084"/>
    <w:rsid w:val="00887209"/>
    <w:rsid w:val="00887898"/>
    <w:rsid w:val="00893567"/>
    <w:rsid w:val="008948C3"/>
    <w:rsid w:val="00897BF8"/>
    <w:rsid w:val="00897C92"/>
    <w:rsid w:val="008B1E68"/>
    <w:rsid w:val="008B4CE1"/>
    <w:rsid w:val="008B657B"/>
    <w:rsid w:val="008C2D1E"/>
    <w:rsid w:val="008D1DE3"/>
    <w:rsid w:val="008D28E8"/>
    <w:rsid w:val="008D4BC2"/>
    <w:rsid w:val="008D5F9C"/>
    <w:rsid w:val="008D7769"/>
    <w:rsid w:val="008E3716"/>
    <w:rsid w:val="008E60A3"/>
    <w:rsid w:val="008F42E7"/>
    <w:rsid w:val="008F4BF5"/>
    <w:rsid w:val="008F7DF0"/>
    <w:rsid w:val="009037A4"/>
    <w:rsid w:val="00904FBB"/>
    <w:rsid w:val="0090514A"/>
    <w:rsid w:val="00910E44"/>
    <w:rsid w:val="0091227D"/>
    <w:rsid w:val="009224A9"/>
    <w:rsid w:val="0092611C"/>
    <w:rsid w:val="0093326F"/>
    <w:rsid w:val="009405FE"/>
    <w:rsid w:val="0094213A"/>
    <w:rsid w:val="00943338"/>
    <w:rsid w:val="00943DA5"/>
    <w:rsid w:val="0094698F"/>
    <w:rsid w:val="00950BCB"/>
    <w:rsid w:val="009518AE"/>
    <w:rsid w:val="009541C7"/>
    <w:rsid w:val="00957751"/>
    <w:rsid w:val="009600F9"/>
    <w:rsid w:val="00960E4A"/>
    <w:rsid w:val="00963499"/>
    <w:rsid w:val="00967127"/>
    <w:rsid w:val="009704AF"/>
    <w:rsid w:val="0097109E"/>
    <w:rsid w:val="00972943"/>
    <w:rsid w:val="00974939"/>
    <w:rsid w:val="00974E26"/>
    <w:rsid w:val="0098593B"/>
    <w:rsid w:val="009A2061"/>
    <w:rsid w:val="009A33C8"/>
    <w:rsid w:val="009B2B06"/>
    <w:rsid w:val="009B6013"/>
    <w:rsid w:val="009B6454"/>
    <w:rsid w:val="009B7187"/>
    <w:rsid w:val="009C0019"/>
    <w:rsid w:val="009C0C24"/>
    <w:rsid w:val="009C6640"/>
    <w:rsid w:val="009D0496"/>
    <w:rsid w:val="009D0CD6"/>
    <w:rsid w:val="009D23B8"/>
    <w:rsid w:val="009D3C57"/>
    <w:rsid w:val="009D708B"/>
    <w:rsid w:val="009D7256"/>
    <w:rsid w:val="009E34DE"/>
    <w:rsid w:val="009E4256"/>
    <w:rsid w:val="009E51DA"/>
    <w:rsid w:val="009F2F15"/>
    <w:rsid w:val="009F339B"/>
    <w:rsid w:val="009F7288"/>
    <w:rsid w:val="00A00098"/>
    <w:rsid w:val="00A02A33"/>
    <w:rsid w:val="00A02BEE"/>
    <w:rsid w:val="00A04441"/>
    <w:rsid w:val="00A07DBD"/>
    <w:rsid w:val="00A10616"/>
    <w:rsid w:val="00A113B1"/>
    <w:rsid w:val="00A13E03"/>
    <w:rsid w:val="00A16CC4"/>
    <w:rsid w:val="00A22205"/>
    <w:rsid w:val="00A23AE1"/>
    <w:rsid w:val="00A3578E"/>
    <w:rsid w:val="00A42F9B"/>
    <w:rsid w:val="00A55BF7"/>
    <w:rsid w:val="00A63048"/>
    <w:rsid w:val="00A63EF8"/>
    <w:rsid w:val="00A6637B"/>
    <w:rsid w:val="00A6734C"/>
    <w:rsid w:val="00A67C70"/>
    <w:rsid w:val="00A72537"/>
    <w:rsid w:val="00A748F9"/>
    <w:rsid w:val="00A74A22"/>
    <w:rsid w:val="00A77C15"/>
    <w:rsid w:val="00A85793"/>
    <w:rsid w:val="00A9420D"/>
    <w:rsid w:val="00AA1AC2"/>
    <w:rsid w:val="00AA4129"/>
    <w:rsid w:val="00AA4C9A"/>
    <w:rsid w:val="00AA4E55"/>
    <w:rsid w:val="00AA577F"/>
    <w:rsid w:val="00AA5E37"/>
    <w:rsid w:val="00AA791B"/>
    <w:rsid w:val="00AB1BCF"/>
    <w:rsid w:val="00AB1E13"/>
    <w:rsid w:val="00AB25EF"/>
    <w:rsid w:val="00AB69F9"/>
    <w:rsid w:val="00AB7C57"/>
    <w:rsid w:val="00AC18A6"/>
    <w:rsid w:val="00AC46A8"/>
    <w:rsid w:val="00AC49F9"/>
    <w:rsid w:val="00AC6738"/>
    <w:rsid w:val="00AC7222"/>
    <w:rsid w:val="00AC792A"/>
    <w:rsid w:val="00AD068F"/>
    <w:rsid w:val="00AD2A64"/>
    <w:rsid w:val="00AD2B9A"/>
    <w:rsid w:val="00AD6DE3"/>
    <w:rsid w:val="00AF3378"/>
    <w:rsid w:val="00AF5A50"/>
    <w:rsid w:val="00B00AF4"/>
    <w:rsid w:val="00B0176B"/>
    <w:rsid w:val="00B01E7A"/>
    <w:rsid w:val="00B01EEE"/>
    <w:rsid w:val="00B03A1A"/>
    <w:rsid w:val="00B11115"/>
    <w:rsid w:val="00B122AD"/>
    <w:rsid w:val="00B143A3"/>
    <w:rsid w:val="00B14D9D"/>
    <w:rsid w:val="00B21A92"/>
    <w:rsid w:val="00B269CB"/>
    <w:rsid w:val="00B30BA7"/>
    <w:rsid w:val="00B417A2"/>
    <w:rsid w:val="00B418A4"/>
    <w:rsid w:val="00B432CD"/>
    <w:rsid w:val="00B45EDE"/>
    <w:rsid w:val="00B53506"/>
    <w:rsid w:val="00B57FD4"/>
    <w:rsid w:val="00B62632"/>
    <w:rsid w:val="00B650C7"/>
    <w:rsid w:val="00B66687"/>
    <w:rsid w:val="00B66728"/>
    <w:rsid w:val="00B67C5F"/>
    <w:rsid w:val="00B71864"/>
    <w:rsid w:val="00B72339"/>
    <w:rsid w:val="00B7347C"/>
    <w:rsid w:val="00B75CE8"/>
    <w:rsid w:val="00B76C8B"/>
    <w:rsid w:val="00B81809"/>
    <w:rsid w:val="00B81A94"/>
    <w:rsid w:val="00B96EB6"/>
    <w:rsid w:val="00BA126A"/>
    <w:rsid w:val="00BA22D7"/>
    <w:rsid w:val="00BA2B12"/>
    <w:rsid w:val="00BA300F"/>
    <w:rsid w:val="00BB0E48"/>
    <w:rsid w:val="00BB2746"/>
    <w:rsid w:val="00BB2CBE"/>
    <w:rsid w:val="00BB32ED"/>
    <w:rsid w:val="00BB6C67"/>
    <w:rsid w:val="00BB7824"/>
    <w:rsid w:val="00BC214F"/>
    <w:rsid w:val="00BC2EFE"/>
    <w:rsid w:val="00BC4E85"/>
    <w:rsid w:val="00BC6BBC"/>
    <w:rsid w:val="00BD1F9A"/>
    <w:rsid w:val="00BD2BF1"/>
    <w:rsid w:val="00BD5AFB"/>
    <w:rsid w:val="00BD65EE"/>
    <w:rsid w:val="00BD7B0A"/>
    <w:rsid w:val="00BE07D7"/>
    <w:rsid w:val="00BE2339"/>
    <w:rsid w:val="00BF2308"/>
    <w:rsid w:val="00BF2B1A"/>
    <w:rsid w:val="00BF509D"/>
    <w:rsid w:val="00BF7138"/>
    <w:rsid w:val="00C00CDA"/>
    <w:rsid w:val="00C00EFE"/>
    <w:rsid w:val="00C0214F"/>
    <w:rsid w:val="00C0636D"/>
    <w:rsid w:val="00C1130E"/>
    <w:rsid w:val="00C12AE6"/>
    <w:rsid w:val="00C15618"/>
    <w:rsid w:val="00C15F35"/>
    <w:rsid w:val="00C17BA7"/>
    <w:rsid w:val="00C2029A"/>
    <w:rsid w:val="00C20B6D"/>
    <w:rsid w:val="00C23533"/>
    <w:rsid w:val="00C2417E"/>
    <w:rsid w:val="00C26676"/>
    <w:rsid w:val="00C27A12"/>
    <w:rsid w:val="00C30A0D"/>
    <w:rsid w:val="00C3179E"/>
    <w:rsid w:val="00C41241"/>
    <w:rsid w:val="00C42B31"/>
    <w:rsid w:val="00C43531"/>
    <w:rsid w:val="00C43586"/>
    <w:rsid w:val="00C4392F"/>
    <w:rsid w:val="00C469D8"/>
    <w:rsid w:val="00C50731"/>
    <w:rsid w:val="00C51406"/>
    <w:rsid w:val="00C5509A"/>
    <w:rsid w:val="00C64BD6"/>
    <w:rsid w:val="00C6554A"/>
    <w:rsid w:val="00C71AF5"/>
    <w:rsid w:val="00C7354A"/>
    <w:rsid w:val="00C73BB1"/>
    <w:rsid w:val="00C74A3C"/>
    <w:rsid w:val="00C777CB"/>
    <w:rsid w:val="00C830F6"/>
    <w:rsid w:val="00C94E26"/>
    <w:rsid w:val="00C95615"/>
    <w:rsid w:val="00C970A3"/>
    <w:rsid w:val="00CA2A3F"/>
    <w:rsid w:val="00CA32CE"/>
    <w:rsid w:val="00CB1BC9"/>
    <w:rsid w:val="00CC258C"/>
    <w:rsid w:val="00CC2F31"/>
    <w:rsid w:val="00CC4430"/>
    <w:rsid w:val="00CC48A4"/>
    <w:rsid w:val="00CE2899"/>
    <w:rsid w:val="00CE5DFC"/>
    <w:rsid w:val="00CF2227"/>
    <w:rsid w:val="00CF2D35"/>
    <w:rsid w:val="00CF3C14"/>
    <w:rsid w:val="00CF6D56"/>
    <w:rsid w:val="00D02669"/>
    <w:rsid w:val="00D031B7"/>
    <w:rsid w:val="00D035D2"/>
    <w:rsid w:val="00D05D5D"/>
    <w:rsid w:val="00D14302"/>
    <w:rsid w:val="00D1623E"/>
    <w:rsid w:val="00D1630E"/>
    <w:rsid w:val="00D264FD"/>
    <w:rsid w:val="00D271FA"/>
    <w:rsid w:val="00D30778"/>
    <w:rsid w:val="00D36A6A"/>
    <w:rsid w:val="00D430F8"/>
    <w:rsid w:val="00D43D4C"/>
    <w:rsid w:val="00D442CC"/>
    <w:rsid w:val="00D50027"/>
    <w:rsid w:val="00D523DC"/>
    <w:rsid w:val="00D526CE"/>
    <w:rsid w:val="00D52775"/>
    <w:rsid w:val="00D54BAC"/>
    <w:rsid w:val="00D55110"/>
    <w:rsid w:val="00D568BA"/>
    <w:rsid w:val="00D638D1"/>
    <w:rsid w:val="00D66D94"/>
    <w:rsid w:val="00D714F2"/>
    <w:rsid w:val="00D756B8"/>
    <w:rsid w:val="00D758CB"/>
    <w:rsid w:val="00D761F3"/>
    <w:rsid w:val="00D7720D"/>
    <w:rsid w:val="00D80033"/>
    <w:rsid w:val="00D802AA"/>
    <w:rsid w:val="00D804AA"/>
    <w:rsid w:val="00D82B01"/>
    <w:rsid w:val="00D83914"/>
    <w:rsid w:val="00D8433D"/>
    <w:rsid w:val="00D86F70"/>
    <w:rsid w:val="00D916B3"/>
    <w:rsid w:val="00D92DEE"/>
    <w:rsid w:val="00D95336"/>
    <w:rsid w:val="00D96B0E"/>
    <w:rsid w:val="00DA0565"/>
    <w:rsid w:val="00DA73A9"/>
    <w:rsid w:val="00DB037B"/>
    <w:rsid w:val="00DB7AEF"/>
    <w:rsid w:val="00DC0A83"/>
    <w:rsid w:val="00DC1CAB"/>
    <w:rsid w:val="00DC3CB1"/>
    <w:rsid w:val="00DC62AE"/>
    <w:rsid w:val="00DC6B99"/>
    <w:rsid w:val="00DC6F6D"/>
    <w:rsid w:val="00DD28E3"/>
    <w:rsid w:val="00DD2BFF"/>
    <w:rsid w:val="00DD4C80"/>
    <w:rsid w:val="00DD73F9"/>
    <w:rsid w:val="00DD7A23"/>
    <w:rsid w:val="00DD7A7D"/>
    <w:rsid w:val="00DE27C7"/>
    <w:rsid w:val="00DE37D2"/>
    <w:rsid w:val="00DE629E"/>
    <w:rsid w:val="00DE66C7"/>
    <w:rsid w:val="00DF0434"/>
    <w:rsid w:val="00DF34D5"/>
    <w:rsid w:val="00DF4047"/>
    <w:rsid w:val="00DF49B6"/>
    <w:rsid w:val="00DF7793"/>
    <w:rsid w:val="00E123AF"/>
    <w:rsid w:val="00E1360B"/>
    <w:rsid w:val="00E15585"/>
    <w:rsid w:val="00E1735D"/>
    <w:rsid w:val="00E17763"/>
    <w:rsid w:val="00E20EE1"/>
    <w:rsid w:val="00E21AB9"/>
    <w:rsid w:val="00E230AA"/>
    <w:rsid w:val="00E25A2F"/>
    <w:rsid w:val="00E32260"/>
    <w:rsid w:val="00E324EB"/>
    <w:rsid w:val="00E33E06"/>
    <w:rsid w:val="00E349A1"/>
    <w:rsid w:val="00E442FA"/>
    <w:rsid w:val="00E46C59"/>
    <w:rsid w:val="00E46E67"/>
    <w:rsid w:val="00E47E72"/>
    <w:rsid w:val="00E5216F"/>
    <w:rsid w:val="00E53B10"/>
    <w:rsid w:val="00E57B61"/>
    <w:rsid w:val="00E603EC"/>
    <w:rsid w:val="00E61CCF"/>
    <w:rsid w:val="00E6268C"/>
    <w:rsid w:val="00E63AC1"/>
    <w:rsid w:val="00E63E78"/>
    <w:rsid w:val="00E73A18"/>
    <w:rsid w:val="00E807C3"/>
    <w:rsid w:val="00E81656"/>
    <w:rsid w:val="00E85674"/>
    <w:rsid w:val="00E87E51"/>
    <w:rsid w:val="00E9046D"/>
    <w:rsid w:val="00E91B84"/>
    <w:rsid w:val="00E94C4B"/>
    <w:rsid w:val="00E96563"/>
    <w:rsid w:val="00E965A1"/>
    <w:rsid w:val="00E975FC"/>
    <w:rsid w:val="00E97F98"/>
    <w:rsid w:val="00EA1F64"/>
    <w:rsid w:val="00EA3023"/>
    <w:rsid w:val="00EA394C"/>
    <w:rsid w:val="00EA60D2"/>
    <w:rsid w:val="00EA6DDF"/>
    <w:rsid w:val="00EB1878"/>
    <w:rsid w:val="00EB50D4"/>
    <w:rsid w:val="00EB7C23"/>
    <w:rsid w:val="00ED119F"/>
    <w:rsid w:val="00ED4415"/>
    <w:rsid w:val="00ED51AC"/>
    <w:rsid w:val="00ED5257"/>
    <w:rsid w:val="00ED7C44"/>
    <w:rsid w:val="00EE0A9C"/>
    <w:rsid w:val="00EE3D4D"/>
    <w:rsid w:val="00F0127B"/>
    <w:rsid w:val="00F10036"/>
    <w:rsid w:val="00F1070B"/>
    <w:rsid w:val="00F1181F"/>
    <w:rsid w:val="00F1399B"/>
    <w:rsid w:val="00F13CD6"/>
    <w:rsid w:val="00F20EAE"/>
    <w:rsid w:val="00F27F91"/>
    <w:rsid w:val="00F34073"/>
    <w:rsid w:val="00F34A56"/>
    <w:rsid w:val="00F427A9"/>
    <w:rsid w:val="00F46CF7"/>
    <w:rsid w:val="00F50337"/>
    <w:rsid w:val="00F512DE"/>
    <w:rsid w:val="00F55956"/>
    <w:rsid w:val="00F55EB9"/>
    <w:rsid w:val="00F574E5"/>
    <w:rsid w:val="00F619C8"/>
    <w:rsid w:val="00F61C45"/>
    <w:rsid w:val="00F627ED"/>
    <w:rsid w:val="00F63B54"/>
    <w:rsid w:val="00F658A2"/>
    <w:rsid w:val="00F70B63"/>
    <w:rsid w:val="00F77C4B"/>
    <w:rsid w:val="00F80743"/>
    <w:rsid w:val="00F8304B"/>
    <w:rsid w:val="00F83B96"/>
    <w:rsid w:val="00F842F9"/>
    <w:rsid w:val="00F911FF"/>
    <w:rsid w:val="00F9790B"/>
    <w:rsid w:val="00FB1C7D"/>
    <w:rsid w:val="00FB41CD"/>
    <w:rsid w:val="00FB4943"/>
    <w:rsid w:val="00FB4C42"/>
    <w:rsid w:val="00FB6881"/>
    <w:rsid w:val="00FC0119"/>
    <w:rsid w:val="00FC198E"/>
    <w:rsid w:val="00FC3C66"/>
    <w:rsid w:val="00FC418A"/>
    <w:rsid w:val="00FC4861"/>
    <w:rsid w:val="00FC7724"/>
    <w:rsid w:val="00FD1131"/>
    <w:rsid w:val="00FD18B6"/>
    <w:rsid w:val="00FD218D"/>
    <w:rsid w:val="00FD3072"/>
    <w:rsid w:val="00FD4A7B"/>
    <w:rsid w:val="00FD672B"/>
    <w:rsid w:val="00FD6BE2"/>
    <w:rsid w:val="00FE0C0D"/>
    <w:rsid w:val="00FE1860"/>
    <w:rsid w:val="00FE251B"/>
    <w:rsid w:val="00FE5415"/>
    <w:rsid w:val="00FE5D9E"/>
    <w:rsid w:val="00FE77CF"/>
    <w:rsid w:val="00FF1C50"/>
    <w:rsid w:val="00FF2621"/>
    <w:rsid w:val="00FF383F"/>
    <w:rsid w:val="00F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4EEFA2"/>
  <w15:docId w15:val="{49C295BD-D430-4C84-9B99-6FBD359F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5D211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5D211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2E570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0">
    <w:name w:val="Title_"/>
    <w:basedOn w:val="Title"/>
    <w:link w:val="TitleChar0"/>
    <w:qFormat/>
    <w:rsid w:val="007D46D1"/>
    <w:pPr>
      <w:spacing w:before="0"/>
    </w:pPr>
    <w:rPr>
      <w:color w:val="BE120E"/>
    </w:rPr>
  </w:style>
  <w:style w:type="paragraph" w:customStyle="1" w:styleId="Heading10">
    <w:name w:val="Heading1_"/>
    <w:basedOn w:val="Heading1"/>
    <w:link w:val="Heading1Char0"/>
    <w:qFormat/>
    <w:rsid w:val="007D46D1"/>
    <w:pPr>
      <w:spacing w:before="0"/>
    </w:pPr>
    <w:rPr>
      <w:color w:val="BE120E"/>
    </w:rPr>
  </w:style>
  <w:style w:type="character" w:customStyle="1" w:styleId="TitleChar0">
    <w:name w:val="Title_ Char"/>
    <w:basedOn w:val="TitleChar"/>
    <w:link w:val="Title0"/>
    <w:rsid w:val="007D46D1"/>
    <w:rPr>
      <w:rFonts w:asciiTheme="majorHAnsi" w:eastAsiaTheme="majorEastAsia" w:hAnsiTheme="majorHAnsi" w:cstheme="majorBidi"/>
      <w:color w:val="BE120E"/>
      <w:kern w:val="28"/>
      <w:sz w:val="60"/>
    </w:rPr>
  </w:style>
  <w:style w:type="paragraph" w:customStyle="1" w:styleId="Heading20">
    <w:name w:val="Heading2_"/>
    <w:basedOn w:val="Heading2"/>
    <w:link w:val="Heading2Char0"/>
    <w:qFormat/>
    <w:rsid w:val="00BF7138"/>
    <w:rPr>
      <w:color w:val="262626" w:themeColor="text1" w:themeTint="D9"/>
    </w:rPr>
  </w:style>
  <w:style w:type="character" w:customStyle="1" w:styleId="Heading1Char0">
    <w:name w:val="Heading1_ Char"/>
    <w:basedOn w:val="Heading1Char"/>
    <w:link w:val="Heading10"/>
    <w:rsid w:val="007D46D1"/>
    <w:rPr>
      <w:rFonts w:asciiTheme="majorHAnsi" w:eastAsiaTheme="majorEastAsia" w:hAnsiTheme="majorHAnsi" w:cstheme="majorBidi"/>
      <w:color w:val="BE120E"/>
      <w:sz w:val="32"/>
    </w:rPr>
  </w:style>
  <w:style w:type="character" w:styleId="Strong">
    <w:name w:val="Strong"/>
    <w:basedOn w:val="DefaultParagraphFont"/>
    <w:uiPriority w:val="22"/>
    <w:qFormat/>
    <w:rsid w:val="00BF7138"/>
    <w:rPr>
      <w:b/>
      <w:bCs/>
    </w:rPr>
  </w:style>
  <w:style w:type="character" w:customStyle="1" w:styleId="Heading2Char0">
    <w:name w:val="Heading2_ Char"/>
    <w:basedOn w:val="Heading2Char"/>
    <w:link w:val="Heading20"/>
    <w:rsid w:val="00BF7138"/>
    <w:rPr>
      <w:rFonts w:asciiTheme="majorHAnsi" w:eastAsiaTheme="majorEastAsia" w:hAnsiTheme="majorHAnsi" w:cstheme="majorBidi"/>
      <w:caps/>
      <w:color w:val="262626" w:themeColor="text1" w:themeTint="D9"/>
      <w:sz w:val="24"/>
    </w:rPr>
  </w:style>
  <w:style w:type="paragraph" w:customStyle="1" w:styleId="Strong0">
    <w:name w:val="Strong_"/>
    <w:basedOn w:val="Normal"/>
    <w:link w:val="StrongChar"/>
    <w:qFormat/>
    <w:rsid w:val="00BF7138"/>
    <w:pPr>
      <w:spacing w:before="0" w:after="0" w:line="240" w:lineRule="auto"/>
      <w:jc w:val="center"/>
    </w:pPr>
    <w:rPr>
      <w:color w:val="BE120E"/>
    </w:rPr>
  </w:style>
  <w:style w:type="character" w:customStyle="1" w:styleId="StrongChar">
    <w:name w:val="Strong_ Char"/>
    <w:basedOn w:val="DefaultParagraphFont"/>
    <w:link w:val="Strong0"/>
    <w:rsid w:val="00BF7138"/>
    <w:rPr>
      <w:color w:val="BE120E"/>
    </w:rPr>
  </w:style>
  <w:style w:type="paragraph" w:styleId="NormalWeb">
    <w:name w:val="Normal (Web)"/>
    <w:basedOn w:val="Normal"/>
    <w:uiPriority w:val="99"/>
    <w:semiHidden/>
    <w:unhideWhenUsed/>
    <w:rsid w:val="00A6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A6637B"/>
  </w:style>
  <w:style w:type="table" w:styleId="GridTable4-Accent6">
    <w:name w:val="Grid Table 4 Accent 6"/>
    <w:basedOn w:val="TableNormal"/>
    <w:uiPriority w:val="49"/>
    <w:rsid w:val="0074787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ames.cdn.famobi.com/html5games/f/freaking-math/v010/?fg_domain=play.famobi.com&amp;fg_aid=A1000-1&amp;fg_uid=d74391d3-05e0-4437-94b2-a00cb9a7e3cd&amp;fg_pid=4638e320-4444-4514-81c4-d80a8c662371&amp;fg_beat=672&amp;original_ref=https%3A%2F%2Fgames.cdn.famobi.com%2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FCF2F-B453-460D-A622-6A92708B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3646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Hulk Nguyen</cp:lastModifiedBy>
  <cp:revision>621</cp:revision>
  <cp:lastPrinted>2021-06-23T09:02:00Z</cp:lastPrinted>
  <dcterms:created xsi:type="dcterms:W3CDTF">2020-01-07T05:05:00Z</dcterms:created>
  <dcterms:modified xsi:type="dcterms:W3CDTF">2021-08-12T14:27:00Z</dcterms:modified>
</cp:coreProperties>
</file>